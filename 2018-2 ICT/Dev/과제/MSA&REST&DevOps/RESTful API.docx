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9D" w:rsidRPr="001E02B4" w:rsidRDefault="008E309D" w:rsidP="006E4F57">
      <w:pPr>
        <w:pStyle w:val="12"/>
        <w:spacing w:line="360" w:lineRule="auto"/>
        <w:rPr>
          <w:rFonts w:asciiTheme="minorHAnsi" w:eastAsiaTheme="minorHAnsi" w:hAnsiTheme="minorHAnsi"/>
          <w:sz w:val="20"/>
          <w:szCs w:val="20"/>
          <w:lang w:val="ko-KR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666"/>
      </w:tblGrid>
      <w:tr w:rsidR="00081703" w:rsidRPr="001E02B4" w:rsidTr="00BA2C51">
        <w:trPr>
          <w:trHeight w:val="1440"/>
          <w:jc w:val="center"/>
        </w:trPr>
        <w:bookmarkStart w:id="0" w:name="_Toc524947212" w:displacedByCustomXml="next"/>
        <w:bookmarkStart w:id="1" w:name="_Toc524945453" w:displacedByCustomXml="next"/>
        <w:bookmarkStart w:id="2" w:name="_Toc524944289" w:displacedByCustomXml="next"/>
        <w:bookmarkStart w:id="3" w:name="_Toc524943924" w:displacedByCustomXml="next"/>
        <w:bookmarkStart w:id="4" w:name="_Toc524687989" w:displacedByCustomXml="next"/>
        <w:bookmarkStart w:id="5" w:name="_Toc524687876" w:displacedByCustomXml="next"/>
        <w:sdt>
          <w:sdtPr>
            <w:rPr>
              <w:rFonts w:eastAsiaTheme="minorHAnsi" w:hint="eastAsia"/>
              <w:b/>
              <w:sz w:val="56"/>
              <w:szCs w:val="56"/>
            </w:rPr>
            <w:alias w:val="제목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081703" w:rsidRPr="001E02B4" w:rsidRDefault="007A7445" w:rsidP="006E4F57">
                <w:pPr>
                  <w:pStyle w:val="afb"/>
                  <w:wordWrap w:val="0"/>
                  <w:spacing w:line="360" w:lineRule="auto"/>
                  <w:jc w:val="center"/>
                  <w:outlineLvl w:val="0"/>
                  <w:rPr>
                    <w:rFonts w:eastAsiaTheme="minorHAnsi" w:cstheme="majorBidi"/>
                    <w:sz w:val="24"/>
                    <w:szCs w:val="24"/>
                  </w:rPr>
                </w:pPr>
                <w:r w:rsidRPr="001E02B4">
                  <w:rPr>
                    <w:rFonts w:eastAsiaTheme="minorHAnsi"/>
                    <w:b/>
                    <w:sz w:val="56"/>
                    <w:szCs w:val="56"/>
                  </w:rPr>
                  <w:t>RESTful API</w:t>
                </w:r>
              </w:p>
            </w:tc>
          </w:sdtContent>
        </w:sdt>
        <w:bookmarkEnd w:id="0" w:displacedByCustomXml="prev"/>
        <w:bookmarkEnd w:id="1" w:displacedByCustomXml="prev"/>
        <w:bookmarkEnd w:id="2" w:displacedByCustomXml="prev"/>
        <w:bookmarkEnd w:id="3" w:displacedByCustomXml="prev"/>
        <w:bookmarkEnd w:id="4" w:displacedByCustomXml="prev"/>
        <w:bookmarkEnd w:id="5" w:displacedByCustomXml="prev"/>
      </w:tr>
      <w:tr w:rsidR="00081703" w:rsidRPr="001E02B4" w:rsidTr="00BA2C51">
        <w:trPr>
          <w:trHeight w:val="720"/>
          <w:jc w:val="center"/>
        </w:trPr>
        <w:bookmarkStart w:id="6" w:name="_Toc524947213" w:displacedByCustomXml="next"/>
        <w:bookmarkStart w:id="7" w:name="_Toc524945454" w:displacedByCustomXml="next"/>
        <w:bookmarkStart w:id="8" w:name="_Toc524944290" w:displacedByCustomXml="next"/>
        <w:bookmarkStart w:id="9" w:name="_Toc524943925" w:displacedByCustomXml="next"/>
        <w:bookmarkStart w:id="10" w:name="_Toc524687990" w:displacedByCustomXml="next"/>
        <w:bookmarkStart w:id="11" w:name="_Toc524687877" w:displacedByCustomXml="next"/>
        <w:sdt>
          <w:sdtPr>
            <w:rPr>
              <w:rFonts w:eastAsiaTheme="minorHAnsi" w:cstheme="majorBidi" w:hint="eastAsia"/>
              <w:sz w:val="28"/>
              <w:szCs w:val="24"/>
            </w:rPr>
            <w:alias w:val="부제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081703" w:rsidRPr="001E02B4" w:rsidRDefault="007A7445" w:rsidP="006E4F57">
                <w:pPr>
                  <w:pStyle w:val="afb"/>
                  <w:wordWrap w:val="0"/>
                  <w:spacing w:line="360" w:lineRule="auto"/>
                  <w:jc w:val="center"/>
                  <w:outlineLvl w:val="0"/>
                  <w:rPr>
                    <w:rFonts w:eastAsiaTheme="minorHAnsi" w:cstheme="majorBidi"/>
                    <w:sz w:val="24"/>
                    <w:szCs w:val="24"/>
                  </w:rPr>
                </w:pPr>
                <w:r w:rsidRPr="001E02B4">
                  <w:rPr>
                    <w:rFonts w:eastAsiaTheme="minorHAnsi" w:cstheme="majorBidi" w:hint="eastAsia"/>
                    <w:sz w:val="28"/>
                    <w:szCs w:val="24"/>
                  </w:rPr>
                  <w:t>R</w:t>
                </w:r>
                <w:r w:rsidRPr="001E02B4">
                  <w:rPr>
                    <w:rFonts w:eastAsiaTheme="minorHAnsi" w:cstheme="majorBidi"/>
                    <w:sz w:val="28"/>
                    <w:szCs w:val="24"/>
                  </w:rPr>
                  <w:t>e</w:t>
                </w:r>
                <w:r w:rsidRPr="001E02B4">
                  <w:rPr>
                    <w:rFonts w:eastAsiaTheme="minorHAnsi" w:cstheme="majorBidi" w:hint="eastAsia"/>
                    <w:sz w:val="28"/>
                    <w:szCs w:val="24"/>
                  </w:rPr>
                  <w:t xml:space="preserve">presentational </w:t>
                </w:r>
                <w:r w:rsidRPr="001E02B4">
                  <w:rPr>
                    <w:rFonts w:eastAsiaTheme="minorHAnsi" w:cstheme="majorBidi"/>
                    <w:sz w:val="28"/>
                    <w:szCs w:val="24"/>
                  </w:rPr>
                  <w:t>State Transfer</w:t>
                </w:r>
              </w:p>
            </w:tc>
          </w:sdtContent>
        </w:sdt>
        <w:bookmarkEnd w:id="6" w:displacedByCustomXml="prev"/>
        <w:bookmarkEnd w:id="7" w:displacedByCustomXml="prev"/>
        <w:bookmarkEnd w:id="8" w:displacedByCustomXml="prev"/>
        <w:bookmarkEnd w:id="9" w:displacedByCustomXml="prev"/>
        <w:bookmarkEnd w:id="10" w:displacedByCustomXml="prev"/>
        <w:bookmarkEnd w:id="11" w:displacedByCustomXml="prev"/>
      </w:tr>
      <w:tr w:rsidR="00081703" w:rsidRPr="001E02B4" w:rsidTr="00BA2C51">
        <w:trPr>
          <w:trHeight w:val="360"/>
          <w:jc w:val="center"/>
        </w:trPr>
        <w:tc>
          <w:tcPr>
            <w:tcW w:w="5000" w:type="pct"/>
            <w:vAlign w:val="center"/>
          </w:tcPr>
          <w:p w:rsidR="00081703" w:rsidRPr="001E02B4" w:rsidRDefault="00081703" w:rsidP="006E4F57">
            <w:pPr>
              <w:pStyle w:val="afb"/>
              <w:wordWrap w:val="0"/>
              <w:spacing w:line="360" w:lineRule="auto"/>
              <w:jc w:val="center"/>
              <w:outlineLvl w:val="0"/>
              <w:rPr>
                <w:rFonts w:eastAsiaTheme="minorHAnsi"/>
                <w:sz w:val="24"/>
                <w:szCs w:val="24"/>
              </w:rPr>
            </w:pPr>
          </w:p>
          <w:p w:rsidR="00CB3AD1" w:rsidRPr="001E02B4" w:rsidRDefault="00CB3AD1" w:rsidP="006E4F57">
            <w:pPr>
              <w:pStyle w:val="afb"/>
              <w:wordWrap w:val="0"/>
              <w:spacing w:line="360" w:lineRule="auto"/>
              <w:jc w:val="center"/>
              <w:outlineLvl w:val="0"/>
              <w:rPr>
                <w:rFonts w:eastAsiaTheme="minorHAnsi"/>
                <w:sz w:val="24"/>
                <w:szCs w:val="24"/>
              </w:rPr>
            </w:pPr>
            <w:bookmarkStart w:id="12" w:name="_Toc524687878"/>
            <w:bookmarkStart w:id="13" w:name="_Toc524687991"/>
            <w:bookmarkStart w:id="14" w:name="_Toc524943926"/>
            <w:bookmarkStart w:id="15" w:name="_Toc524944291"/>
            <w:bookmarkStart w:id="16" w:name="_Toc524945455"/>
            <w:bookmarkStart w:id="17" w:name="_Toc524947214"/>
            <w:r w:rsidRPr="001E02B4">
              <w:rPr>
                <w:rFonts w:eastAsiaTheme="minorHAnsi"/>
                <w:noProof/>
                <w:sz w:val="24"/>
                <w:szCs w:val="24"/>
              </w:rPr>
              <w:drawing>
                <wp:inline distT="0" distB="0" distL="0" distR="0" wp14:anchorId="6ECC03F2" wp14:editId="23C03B20">
                  <wp:extent cx="4121624" cy="2747749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CCLog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087" cy="274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:rsidR="00CB3AD1" w:rsidRPr="001E02B4" w:rsidRDefault="00CB3AD1" w:rsidP="006E4F57">
            <w:pPr>
              <w:pStyle w:val="afb"/>
              <w:wordWrap w:val="0"/>
              <w:spacing w:line="360" w:lineRule="auto"/>
              <w:jc w:val="center"/>
              <w:outlineLvl w:val="0"/>
              <w:rPr>
                <w:rFonts w:eastAsiaTheme="minorHAnsi"/>
                <w:sz w:val="24"/>
                <w:szCs w:val="24"/>
              </w:rPr>
            </w:pPr>
          </w:p>
          <w:p w:rsidR="00CB3AD1" w:rsidRPr="001E02B4" w:rsidRDefault="00CB3AD1" w:rsidP="006E4F57">
            <w:pPr>
              <w:pStyle w:val="afb"/>
              <w:wordWrap w:val="0"/>
              <w:spacing w:line="360" w:lineRule="auto"/>
              <w:jc w:val="center"/>
              <w:outlineLvl w:val="0"/>
              <w:rPr>
                <w:rFonts w:eastAsiaTheme="minorHAnsi"/>
                <w:sz w:val="24"/>
                <w:szCs w:val="24"/>
              </w:rPr>
            </w:pPr>
          </w:p>
        </w:tc>
      </w:tr>
      <w:tr w:rsidR="00CB3AD1" w:rsidRPr="001E02B4" w:rsidTr="00BA2C51">
        <w:trPr>
          <w:trHeight w:val="360"/>
          <w:jc w:val="center"/>
        </w:trPr>
        <w:tc>
          <w:tcPr>
            <w:tcW w:w="5000" w:type="pct"/>
            <w:vAlign w:val="center"/>
          </w:tcPr>
          <w:p w:rsidR="00CB3AD1" w:rsidRPr="001E02B4" w:rsidRDefault="00CB3AD1" w:rsidP="006E4F57">
            <w:pPr>
              <w:pStyle w:val="afb"/>
              <w:wordWrap w:val="0"/>
              <w:spacing w:line="360" w:lineRule="auto"/>
              <w:jc w:val="center"/>
              <w:outlineLvl w:val="0"/>
              <w:rPr>
                <w:rFonts w:eastAsiaTheme="minorHAnsi"/>
                <w:noProof/>
                <w:sz w:val="24"/>
                <w:szCs w:val="24"/>
              </w:rPr>
            </w:pPr>
          </w:p>
          <w:p w:rsidR="00CB3AD1" w:rsidRPr="001E02B4" w:rsidRDefault="00CB3AD1" w:rsidP="006E4F57">
            <w:pPr>
              <w:pStyle w:val="afb"/>
              <w:wordWrap w:val="0"/>
              <w:spacing w:line="360" w:lineRule="auto"/>
              <w:jc w:val="center"/>
              <w:outlineLvl w:val="0"/>
              <w:rPr>
                <w:rFonts w:eastAsiaTheme="minorHAnsi"/>
                <w:noProof/>
                <w:sz w:val="24"/>
                <w:szCs w:val="24"/>
              </w:rPr>
            </w:pPr>
          </w:p>
        </w:tc>
      </w:tr>
      <w:tr w:rsidR="00081703" w:rsidRPr="001E02B4" w:rsidTr="00BA2C51">
        <w:trPr>
          <w:trHeight w:val="360"/>
          <w:jc w:val="center"/>
        </w:trPr>
        <w:bookmarkStart w:id="18" w:name="_Toc524947215" w:displacedByCustomXml="next"/>
        <w:bookmarkStart w:id="19" w:name="_Toc524945456" w:displacedByCustomXml="next"/>
        <w:bookmarkStart w:id="20" w:name="_Toc524944292" w:displacedByCustomXml="next"/>
        <w:bookmarkStart w:id="21" w:name="_Toc524943927" w:displacedByCustomXml="next"/>
        <w:bookmarkStart w:id="22" w:name="_Toc524687992" w:displacedByCustomXml="next"/>
        <w:bookmarkStart w:id="23" w:name="_Toc524687879" w:displacedByCustomXml="next"/>
        <w:sdt>
          <w:sdtPr>
            <w:rPr>
              <w:rFonts w:eastAsiaTheme="minorHAnsi" w:hint="eastAsia"/>
              <w:bCs/>
              <w:sz w:val="24"/>
              <w:szCs w:val="24"/>
            </w:rPr>
            <w:alias w:val="만든 이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081703" w:rsidRPr="001E02B4" w:rsidRDefault="00B63F4B" w:rsidP="006E4F57">
                <w:pPr>
                  <w:pStyle w:val="afb"/>
                  <w:wordWrap w:val="0"/>
                  <w:spacing w:line="360" w:lineRule="auto"/>
                  <w:jc w:val="center"/>
                  <w:outlineLvl w:val="0"/>
                  <w:rPr>
                    <w:rFonts w:eastAsiaTheme="minorHAnsi"/>
                    <w:bCs/>
                    <w:sz w:val="24"/>
                    <w:szCs w:val="24"/>
                  </w:rPr>
                </w:pPr>
                <w:r w:rsidRPr="001E02B4">
                  <w:rPr>
                    <w:rFonts w:eastAsiaTheme="minorHAnsi" w:hint="eastAsia"/>
                    <w:bCs/>
                    <w:sz w:val="24"/>
                    <w:szCs w:val="24"/>
                  </w:rPr>
                  <w:t>인턴 김 지 영</w:t>
                </w:r>
              </w:p>
            </w:tc>
          </w:sdtContent>
        </w:sdt>
        <w:bookmarkEnd w:id="18" w:displacedByCustomXml="prev"/>
        <w:bookmarkEnd w:id="19" w:displacedByCustomXml="prev"/>
        <w:bookmarkEnd w:id="20" w:displacedByCustomXml="prev"/>
        <w:bookmarkEnd w:id="21" w:displacedByCustomXml="prev"/>
        <w:bookmarkEnd w:id="22" w:displacedByCustomXml="prev"/>
        <w:bookmarkEnd w:id="23" w:displacedByCustomXml="prev"/>
      </w:tr>
      <w:tr w:rsidR="00081703" w:rsidRPr="001E02B4" w:rsidTr="00BA2C51">
        <w:trPr>
          <w:trHeight w:val="360"/>
          <w:jc w:val="center"/>
        </w:trPr>
        <w:tc>
          <w:tcPr>
            <w:tcW w:w="5000" w:type="pct"/>
            <w:vAlign w:val="center"/>
          </w:tcPr>
          <w:p w:rsidR="00081703" w:rsidRPr="001E02B4" w:rsidRDefault="00081703" w:rsidP="006E4F57">
            <w:pPr>
              <w:pStyle w:val="afb"/>
              <w:wordWrap w:val="0"/>
              <w:spacing w:line="360" w:lineRule="auto"/>
              <w:jc w:val="center"/>
              <w:outlineLvl w:val="0"/>
              <w:rPr>
                <w:rFonts w:eastAsiaTheme="minorHAnsi"/>
                <w:bCs/>
                <w:sz w:val="24"/>
                <w:szCs w:val="24"/>
              </w:rPr>
            </w:pPr>
          </w:p>
        </w:tc>
      </w:tr>
      <w:tr w:rsidR="00081703" w:rsidRPr="001E02B4" w:rsidTr="00BA2C51">
        <w:trPr>
          <w:trHeight w:val="360"/>
          <w:jc w:val="center"/>
        </w:trPr>
        <w:bookmarkStart w:id="24" w:name="_Toc524947216" w:displacedByCustomXml="next"/>
        <w:bookmarkStart w:id="25" w:name="_Toc524945457" w:displacedByCustomXml="next"/>
        <w:bookmarkStart w:id="26" w:name="_Toc524944293" w:displacedByCustomXml="next"/>
        <w:bookmarkStart w:id="27" w:name="_Toc524943928" w:displacedByCustomXml="next"/>
        <w:bookmarkStart w:id="28" w:name="_Toc524687993" w:displacedByCustomXml="next"/>
        <w:bookmarkStart w:id="29" w:name="_Toc524687880" w:displacedByCustomXml="next"/>
        <w:sdt>
          <w:sdtPr>
            <w:rPr>
              <w:rFonts w:eastAsiaTheme="minorHAnsi" w:hint="eastAsia"/>
              <w:bCs/>
              <w:sz w:val="24"/>
              <w:szCs w:val="24"/>
            </w:rPr>
            <w:alias w:val="날짜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8-09-14T00:00:00Z">
              <w:dateFormat w:val="yyyy-MM-dd"/>
              <w:lid w:val="ko-KR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081703" w:rsidRPr="001E02B4" w:rsidRDefault="009E0A29" w:rsidP="006E4F57">
                <w:pPr>
                  <w:pStyle w:val="afb"/>
                  <w:wordWrap w:val="0"/>
                  <w:spacing w:line="360" w:lineRule="auto"/>
                  <w:jc w:val="center"/>
                  <w:outlineLvl w:val="0"/>
                  <w:rPr>
                    <w:rFonts w:eastAsiaTheme="minorHAnsi"/>
                    <w:bCs/>
                    <w:sz w:val="24"/>
                    <w:szCs w:val="24"/>
                  </w:rPr>
                </w:pPr>
                <w:r w:rsidRPr="001E02B4">
                  <w:rPr>
                    <w:rFonts w:eastAsiaTheme="minorHAnsi" w:hint="eastAsia"/>
                    <w:bCs/>
                    <w:sz w:val="24"/>
                    <w:szCs w:val="24"/>
                  </w:rPr>
                  <w:t>2018-09-14</w:t>
                </w:r>
              </w:p>
            </w:tc>
          </w:sdtContent>
        </w:sdt>
        <w:bookmarkEnd w:id="24" w:displacedByCustomXml="prev"/>
        <w:bookmarkEnd w:id="25" w:displacedByCustomXml="prev"/>
        <w:bookmarkEnd w:id="26" w:displacedByCustomXml="prev"/>
        <w:bookmarkEnd w:id="27" w:displacedByCustomXml="prev"/>
        <w:bookmarkEnd w:id="28" w:displacedByCustomXml="prev"/>
        <w:bookmarkEnd w:id="29" w:displacedByCustomXml="prev"/>
      </w:tr>
    </w:tbl>
    <w:p w:rsidR="00081703" w:rsidRPr="001E02B4" w:rsidRDefault="00081703" w:rsidP="006E4F57">
      <w:pPr>
        <w:spacing w:line="360" w:lineRule="auto"/>
        <w:rPr>
          <w:rFonts w:asciiTheme="minorHAnsi" w:eastAsiaTheme="minorHAnsi" w:hAnsiTheme="minorHAnsi"/>
        </w:rPr>
      </w:pPr>
    </w:p>
    <w:p w:rsidR="00081703" w:rsidRPr="001E02B4" w:rsidRDefault="00081703" w:rsidP="006E4F57">
      <w:pPr>
        <w:spacing w:line="360" w:lineRule="auto"/>
        <w:rPr>
          <w:rFonts w:asciiTheme="minorHAnsi" w:eastAsiaTheme="minorHAnsi" w:hAnsiTheme="minorHAnsi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66"/>
      </w:tblGrid>
      <w:tr w:rsidR="00081703" w:rsidRPr="001E02B4" w:rsidTr="00BA2C51">
        <w:sdt>
          <w:sdtPr>
            <w:rPr>
              <w:rFonts w:eastAsiaTheme="minorHAnsi"/>
              <w:sz w:val="24"/>
              <w:szCs w:val="24"/>
            </w:rPr>
            <w:alias w:val="요약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000" w:type="pct"/>
              </w:tcPr>
              <w:p w:rsidR="00081703" w:rsidRPr="001E02B4" w:rsidRDefault="00081703" w:rsidP="006E4F57">
                <w:pPr>
                  <w:pStyle w:val="afb"/>
                  <w:wordWrap w:val="0"/>
                  <w:spacing w:line="360" w:lineRule="auto"/>
                  <w:rPr>
                    <w:rFonts w:eastAsiaTheme="minorHAnsi"/>
                    <w:sz w:val="24"/>
                    <w:szCs w:val="24"/>
                  </w:rPr>
                </w:pPr>
                <w:r w:rsidRPr="001E02B4">
                  <w:rPr>
                    <w:rFonts w:eastAsiaTheme="minorHAnsi"/>
                    <w:sz w:val="24"/>
                    <w:szCs w:val="24"/>
                  </w:rPr>
                  <w:t xml:space="preserve">     </w:t>
                </w:r>
              </w:p>
            </w:tc>
          </w:sdtContent>
        </w:sdt>
      </w:tr>
    </w:tbl>
    <w:p w:rsidR="00081703" w:rsidRPr="001E02B4" w:rsidRDefault="00081703" w:rsidP="006E4F57">
      <w:pPr>
        <w:spacing w:line="360" w:lineRule="auto"/>
        <w:rPr>
          <w:rFonts w:asciiTheme="minorHAnsi" w:eastAsiaTheme="minorHAnsi" w:hAnsiTheme="minorHAnsi"/>
          <w:lang w:val="ko-KR"/>
        </w:rPr>
      </w:pPr>
    </w:p>
    <w:p w:rsidR="00F44720" w:rsidRPr="001E02B4" w:rsidRDefault="005D3BCA" w:rsidP="006E4F57">
      <w:pPr>
        <w:pStyle w:val="12"/>
        <w:spacing w:line="360" w:lineRule="auto"/>
        <w:jc w:val="center"/>
        <w:rPr>
          <w:rFonts w:asciiTheme="minorHAnsi" w:eastAsiaTheme="minorHAnsi" w:hAnsiTheme="minorHAnsi" w:cs="Times New Roman"/>
          <w:bCs w:val="0"/>
          <w:caps w:val="0"/>
          <w:sz w:val="60"/>
          <w:szCs w:val="60"/>
          <w:lang w:val="ko-KR"/>
        </w:rPr>
      </w:pPr>
      <w:r w:rsidRPr="001E02B4">
        <w:rPr>
          <w:rFonts w:asciiTheme="minorHAnsi" w:eastAsiaTheme="minorHAnsi" w:hAnsiTheme="minorHAnsi" w:cs="Times New Roman" w:hint="eastAsia"/>
          <w:bCs w:val="0"/>
          <w:caps w:val="0"/>
          <w:sz w:val="60"/>
          <w:szCs w:val="60"/>
          <w:lang w:val="ko-KR"/>
        </w:rPr>
        <w:t>목차</w:t>
      </w:r>
    </w:p>
    <w:sdt>
      <w:sdtPr>
        <w:rPr>
          <w:rFonts w:asciiTheme="minorHAnsi" w:eastAsiaTheme="minorHAnsi" w:hAnsiTheme="minorHAnsi" w:cs="굴림"/>
          <w:b w:val="0"/>
          <w:bCs w:val="0"/>
          <w:color w:val="auto"/>
          <w:sz w:val="24"/>
          <w:szCs w:val="24"/>
          <w:lang w:val="ko-KR"/>
        </w:rPr>
        <w:id w:val="1753776305"/>
        <w:docPartObj>
          <w:docPartGallery w:val="Table of Contents"/>
          <w:docPartUnique/>
        </w:docPartObj>
      </w:sdtPr>
      <w:sdtEndPr/>
      <w:sdtContent>
        <w:p w:rsidR="009D6AA5" w:rsidRPr="005B6A29" w:rsidRDefault="005D3BCA" w:rsidP="009D6AA5">
          <w:pPr>
            <w:pStyle w:val="TOC"/>
            <w:spacing w:line="240" w:lineRule="auto"/>
            <w:rPr>
              <w:rFonts w:asciiTheme="minorHAnsi" w:eastAsiaTheme="minorHAnsi" w:hAnsiTheme="minorHAnsi"/>
              <w:noProof/>
              <w:sz w:val="20"/>
              <w:szCs w:val="20"/>
            </w:rPr>
          </w:pPr>
          <w:r w:rsidRPr="005B6A29">
            <w:rPr>
              <w:rFonts w:asciiTheme="minorHAnsi" w:eastAsiaTheme="minorHAnsi" w:hAnsiTheme="minorHAnsi"/>
              <w:caps/>
              <w:color w:val="auto"/>
              <w:sz w:val="20"/>
              <w:szCs w:val="20"/>
            </w:rPr>
            <w:fldChar w:fldCharType="begin"/>
          </w:r>
          <w:r w:rsidRPr="005B6A29">
            <w:rPr>
              <w:rFonts w:asciiTheme="minorHAnsi" w:eastAsiaTheme="minorHAnsi" w:hAnsiTheme="minorHAnsi"/>
              <w:color w:val="auto"/>
              <w:sz w:val="20"/>
              <w:szCs w:val="20"/>
            </w:rPr>
            <w:instrText xml:space="preserve"> TOC \o "1-3" \h \z \u </w:instrText>
          </w:r>
          <w:r w:rsidRPr="005B6A29">
            <w:rPr>
              <w:rFonts w:asciiTheme="minorHAnsi" w:eastAsiaTheme="minorHAnsi" w:hAnsiTheme="minorHAnsi"/>
              <w:caps/>
              <w:color w:val="auto"/>
              <w:sz w:val="20"/>
              <w:szCs w:val="20"/>
            </w:rPr>
            <w:fldChar w:fldCharType="separate"/>
          </w:r>
        </w:p>
        <w:p w:rsidR="009D6AA5" w:rsidRPr="005B6A29" w:rsidRDefault="00A154A2" w:rsidP="00D45E1F">
          <w:pPr>
            <w:pStyle w:val="12"/>
            <w:tabs>
              <w:tab w:val="left" w:pos="360"/>
              <w:tab w:val="right" w:leader="dot" w:pos="9656"/>
            </w:tabs>
            <w:rPr>
              <w:rFonts w:asciiTheme="minorHAnsi" w:eastAsiaTheme="minorHAnsi" w:hAnsiTheme="minorHAnsi" w:cstheme="minorBidi"/>
              <w:b w:val="0"/>
              <w:bCs w:val="0"/>
              <w:caps w:val="0"/>
              <w:noProof/>
              <w:kern w:val="2"/>
              <w:sz w:val="20"/>
              <w:szCs w:val="20"/>
            </w:rPr>
          </w:pPr>
          <w:hyperlink w:anchor="_Toc524947217" w:history="1"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1.</w:t>
            </w:r>
            <w:r w:rsidR="009D6AA5" w:rsidRPr="005B6A29">
              <w:rPr>
                <w:rFonts w:asciiTheme="minorHAnsi" w:eastAsiaTheme="minorHAnsi" w:hAnsiTheme="minorHAnsi" w:cstheme="minorBidi"/>
                <w:b w:val="0"/>
                <w:bCs w:val="0"/>
                <w:caps w:val="0"/>
                <w:noProof/>
                <w:kern w:val="2"/>
                <w:sz w:val="20"/>
                <w:szCs w:val="20"/>
              </w:rPr>
              <w:tab/>
            </w:r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RES</w:t>
            </w:r>
            <w:r w:rsidR="003A5305">
              <w:rPr>
                <w:rStyle w:val="af1"/>
                <w:rFonts w:asciiTheme="minorHAnsi" w:eastAsiaTheme="minorHAnsi" w:hAnsiTheme="minorHAnsi" w:hint="eastAsia"/>
                <w:noProof/>
                <w:sz w:val="20"/>
                <w:szCs w:val="20"/>
              </w:rPr>
              <w:t>T</w:t>
            </w:r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Ful API란?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ab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begin"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instrText xml:space="preserve"> PAGEREF _Toc524947217 \h </w:instrTex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separate"/>
            </w:r>
            <w:r w:rsidR="009B1A38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>3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D6AA5" w:rsidRPr="005B6A29" w:rsidRDefault="00A154A2" w:rsidP="004C0D14">
          <w:pPr>
            <w:pStyle w:val="21"/>
            <w:tabs>
              <w:tab w:val="right" w:leader="dot" w:pos="9656"/>
            </w:tabs>
            <w:ind w:firstLineChars="150" w:firstLine="300"/>
            <w:rPr>
              <w:rFonts w:hAnsiTheme="minorHAnsi" w:cstheme="minorBidi"/>
              <w:b w:val="0"/>
              <w:bCs w:val="0"/>
              <w:noProof/>
              <w:kern w:val="2"/>
            </w:rPr>
          </w:pPr>
          <w:hyperlink w:anchor="_Toc524947218" w:history="1">
            <w:r w:rsidR="009D6AA5" w:rsidRPr="005B6A29">
              <w:rPr>
                <w:rStyle w:val="af1"/>
                <w:rFonts w:hAnsiTheme="minorHAnsi"/>
                <w:noProof/>
                <w:lang w:val="en-GB"/>
              </w:rPr>
              <w:t>1.1 REST란?</w:t>
            </w:r>
            <w:r w:rsidR="009D6AA5" w:rsidRPr="005B6A29">
              <w:rPr>
                <w:rFonts w:hAnsiTheme="minorHAnsi"/>
                <w:noProof/>
                <w:webHidden/>
              </w:rPr>
              <w:tab/>
            </w:r>
            <w:r w:rsidR="009D6AA5" w:rsidRPr="005B6A29">
              <w:rPr>
                <w:rFonts w:hAnsiTheme="minorHAnsi"/>
                <w:noProof/>
                <w:webHidden/>
              </w:rPr>
              <w:fldChar w:fldCharType="begin"/>
            </w:r>
            <w:r w:rsidR="009D6AA5" w:rsidRPr="005B6A29">
              <w:rPr>
                <w:rFonts w:hAnsiTheme="minorHAnsi"/>
                <w:noProof/>
                <w:webHidden/>
              </w:rPr>
              <w:instrText xml:space="preserve"> PAGEREF _Toc524947218 \h </w:instrText>
            </w:r>
            <w:r w:rsidR="009D6AA5" w:rsidRPr="005B6A29">
              <w:rPr>
                <w:rFonts w:hAnsiTheme="minorHAnsi"/>
                <w:noProof/>
                <w:webHidden/>
              </w:rPr>
            </w:r>
            <w:r w:rsidR="009D6AA5" w:rsidRPr="005B6A29">
              <w:rPr>
                <w:rFonts w:hAnsiTheme="minorHAnsi"/>
                <w:noProof/>
                <w:webHidden/>
              </w:rPr>
              <w:fldChar w:fldCharType="separate"/>
            </w:r>
            <w:r w:rsidR="009B1A38">
              <w:rPr>
                <w:rFonts w:hAnsiTheme="minorHAnsi"/>
                <w:noProof/>
                <w:webHidden/>
              </w:rPr>
              <w:t>3</w:t>
            </w:r>
            <w:r w:rsidR="009D6AA5" w:rsidRPr="005B6A29">
              <w:rPr>
                <w:rFonts w:hAnsiTheme="minorHAnsi"/>
                <w:noProof/>
                <w:webHidden/>
              </w:rPr>
              <w:fldChar w:fldCharType="end"/>
            </w:r>
          </w:hyperlink>
        </w:p>
        <w:p w:rsidR="009D6AA5" w:rsidRPr="005B6A29" w:rsidRDefault="00A154A2" w:rsidP="004C0D14">
          <w:pPr>
            <w:pStyle w:val="21"/>
            <w:tabs>
              <w:tab w:val="right" w:leader="dot" w:pos="9656"/>
            </w:tabs>
            <w:ind w:firstLineChars="150" w:firstLine="300"/>
            <w:rPr>
              <w:rFonts w:hAnsiTheme="minorHAnsi" w:cstheme="minorBidi"/>
              <w:b w:val="0"/>
              <w:bCs w:val="0"/>
              <w:noProof/>
              <w:kern w:val="2"/>
            </w:rPr>
          </w:pPr>
          <w:hyperlink w:anchor="_Toc524947219" w:history="1">
            <w:r w:rsidR="009D6AA5" w:rsidRPr="005B6A29">
              <w:rPr>
                <w:rStyle w:val="af1"/>
                <w:rFonts w:hAnsiTheme="minorHAnsi"/>
                <w:noProof/>
              </w:rPr>
              <w:t>1.2. API란?</w:t>
            </w:r>
            <w:r w:rsidR="009D6AA5" w:rsidRPr="005B6A29">
              <w:rPr>
                <w:rFonts w:hAnsiTheme="minorHAnsi"/>
                <w:noProof/>
                <w:webHidden/>
              </w:rPr>
              <w:tab/>
            </w:r>
            <w:r w:rsidR="009D6AA5" w:rsidRPr="005B6A29">
              <w:rPr>
                <w:rFonts w:hAnsiTheme="minorHAnsi"/>
                <w:noProof/>
                <w:webHidden/>
              </w:rPr>
              <w:fldChar w:fldCharType="begin"/>
            </w:r>
            <w:r w:rsidR="009D6AA5" w:rsidRPr="005B6A29">
              <w:rPr>
                <w:rFonts w:hAnsiTheme="minorHAnsi"/>
                <w:noProof/>
                <w:webHidden/>
              </w:rPr>
              <w:instrText xml:space="preserve"> PAGEREF _Toc524947219 \h </w:instrText>
            </w:r>
            <w:r w:rsidR="009D6AA5" w:rsidRPr="005B6A29">
              <w:rPr>
                <w:rFonts w:hAnsiTheme="minorHAnsi"/>
                <w:noProof/>
                <w:webHidden/>
              </w:rPr>
            </w:r>
            <w:r w:rsidR="009D6AA5" w:rsidRPr="005B6A29">
              <w:rPr>
                <w:rFonts w:hAnsiTheme="minorHAnsi"/>
                <w:noProof/>
                <w:webHidden/>
              </w:rPr>
              <w:fldChar w:fldCharType="separate"/>
            </w:r>
            <w:r w:rsidR="009B1A38">
              <w:rPr>
                <w:rFonts w:hAnsiTheme="minorHAnsi"/>
                <w:noProof/>
                <w:webHidden/>
              </w:rPr>
              <w:t>3</w:t>
            </w:r>
            <w:r w:rsidR="009D6AA5" w:rsidRPr="005B6A29">
              <w:rPr>
                <w:rFonts w:hAnsiTheme="minorHAnsi"/>
                <w:noProof/>
                <w:webHidden/>
              </w:rPr>
              <w:fldChar w:fldCharType="end"/>
            </w:r>
          </w:hyperlink>
        </w:p>
        <w:p w:rsidR="009D6AA5" w:rsidRPr="005B6A29" w:rsidRDefault="00A154A2" w:rsidP="004C0D14">
          <w:pPr>
            <w:pStyle w:val="21"/>
            <w:tabs>
              <w:tab w:val="right" w:leader="dot" w:pos="9656"/>
            </w:tabs>
            <w:ind w:firstLineChars="150" w:firstLine="300"/>
            <w:rPr>
              <w:rFonts w:hAnsiTheme="minorHAnsi" w:cstheme="minorBidi"/>
              <w:b w:val="0"/>
              <w:bCs w:val="0"/>
              <w:noProof/>
              <w:kern w:val="2"/>
            </w:rPr>
          </w:pPr>
          <w:hyperlink w:anchor="_Toc524947220" w:history="1">
            <w:r w:rsidR="009D6AA5" w:rsidRPr="005B6A29">
              <w:rPr>
                <w:rStyle w:val="af1"/>
                <w:rFonts w:hAnsiTheme="minorHAnsi"/>
                <w:noProof/>
              </w:rPr>
              <w:t>1.3. Restful API란?</w:t>
            </w:r>
            <w:r w:rsidR="009D6AA5" w:rsidRPr="005B6A29">
              <w:rPr>
                <w:rFonts w:hAnsiTheme="minorHAnsi"/>
                <w:noProof/>
                <w:webHidden/>
              </w:rPr>
              <w:tab/>
            </w:r>
            <w:r w:rsidR="009D6AA5" w:rsidRPr="005B6A29">
              <w:rPr>
                <w:rFonts w:hAnsiTheme="minorHAnsi"/>
                <w:noProof/>
                <w:webHidden/>
              </w:rPr>
              <w:fldChar w:fldCharType="begin"/>
            </w:r>
            <w:r w:rsidR="009D6AA5" w:rsidRPr="005B6A29">
              <w:rPr>
                <w:rFonts w:hAnsiTheme="minorHAnsi"/>
                <w:noProof/>
                <w:webHidden/>
              </w:rPr>
              <w:instrText xml:space="preserve"> PAGEREF _Toc524947220 \h </w:instrText>
            </w:r>
            <w:r w:rsidR="009D6AA5" w:rsidRPr="005B6A29">
              <w:rPr>
                <w:rFonts w:hAnsiTheme="minorHAnsi"/>
                <w:noProof/>
                <w:webHidden/>
              </w:rPr>
            </w:r>
            <w:r w:rsidR="009D6AA5" w:rsidRPr="005B6A29">
              <w:rPr>
                <w:rFonts w:hAnsiTheme="minorHAnsi"/>
                <w:noProof/>
                <w:webHidden/>
              </w:rPr>
              <w:fldChar w:fldCharType="separate"/>
            </w:r>
            <w:r w:rsidR="009B1A38">
              <w:rPr>
                <w:rFonts w:hAnsiTheme="minorHAnsi"/>
                <w:noProof/>
                <w:webHidden/>
              </w:rPr>
              <w:t>4</w:t>
            </w:r>
            <w:r w:rsidR="009D6AA5" w:rsidRPr="005B6A29">
              <w:rPr>
                <w:rFonts w:hAnsiTheme="minorHAnsi"/>
                <w:noProof/>
                <w:webHidden/>
              </w:rPr>
              <w:fldChar w:fldCharType="end"/>
            </w:r>
          </w:hyperlink>
        </w:p>
        <w:p w:rsidR="009D6AA5" w:rsidRPr="005B6A29" w:rsidRDefault="00A154A2" w:rsidP="00D45E1F">
          <w:pPr>
            <w:pStyle w:val="12"/>
            <w:tabs>
              <w:tab w:val="left" w:pos="360"/>
              <w:tab w:val="right" w:leader="dot" w:pos="9656"/>
            </w:tabs>
            <w:rPr>
              <w:rFonts w:asciiTheme="minorHAnsi" w:eastAsiaTheme="minorHAnsi" w:hAnsiTheme="minorHAnsi" w:cstheme="minorBidi"/>
              <w:b w:val="0"/>
              <w:bCs w:val="0"/>
              <w:caps w:val="0"/>
              <w:noProof/>
              <w:kern w:val="2"/>
              <w:sz w:val="20"/>
              <w:szCs w:val="20"/>
            </w:rPr>
          </w:pPr>
          <w:hyperlink w:anchor="_Toc524947221" w:history="1"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2.</w:t>
            </w:r>
            <w:r w:rsidR="009D6AA5" w:rsidRPr="005B6A29">
              <w:rPr>
                <w:rFonts w:asciiTheme="minorHAnsi" w:eastAsiaTheme="minorHAnsi" w:hAnsiTheme="minorHAnsi" w:cstheme="minorBidi"/>
                <w:b w:val="0"/>
                <w:bCs w:val="0"/>
                <w:caps w:val="0"/>
                <w:noProof/>
                <w:kern w:val="2"/>
                <w:sz w:val="20"/>
                <w:szCs w:val="20"/>
              </w:rPr>
              <w:tab/>
            </w:r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REST 구조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ab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begin"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instrText xml:space="preserve"> PAGEREF _Toc524947221 \h </w:instrTex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separate"/>
            </w:r>
            <w:r w:rsidR="009B1A38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>4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D6AA5" w:rsidRPr="005B6A29" w:rsidRDefault="00A154A2" w:rsidP="00D45E1F">
          <w:pPr>
            <w:pStyle w:val="12"/>
            <w:tabs>
              <w:tab w:val="left" w:pos="360"/>
              <w:tab w:val="right" w:leader="dot" w:pos="9656"/>
            </w:tabs>
            <w:rPr>
              <w:rFonts w:asciiTheme="minorHAnsi" w:eastAsiaTheme="minorHAnsi" w:hAnsiTheme="minorHAnsi" w:cstheme="minorBidi"/>
              <w:b w:val="0"/>
              <w:bCs w:val="0"/>
              <w:caps w:val="0"/>
              <w:noProof/>
              <w:kern w:val="2"/>
              <w:sz w:val="20"/>
              <w:szCs w:val="20"/>
            </w:rPr>
          </w:pPr>
          <w:hyperlink w:anchor="_Toc524947222" w:history="1"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3.</w:t>
            </w:r>
            <w:r w:rsidR="009D6AA5" w:rsidRPr="005B6A29">
              <w:rPr>
                <w:rFonts w:asciiTheme="minorHAnsi" w:eastAsiaTheme="minorHAnsi" w:hAnsiTheme="minorHAnsi" w:cstheme="minorBidi"/>
                <w:b w:val="0"/>
                <w:bCs w:val="0"/>
                <w:caps w:val="0"/>
                <w:noProof/>
                <w:kern w:val="2"/>
                <w:sz w:val="20"/>
                <w:szCs w:val="20"/>
              </w:rPr>
              <w:tab/>
            </w:r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REST 특징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ab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begin"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instrText xml:space="preserve"> PAGEREF _Toc524947222 \h </w:instrTex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separate"/>
            </w:r>
            <w:r w:rsidR="009B1A38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>4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D6AA5" w:rsidRPr="005B6A29" w:rsidRDefault="00A154A2" w:rsidP="00D45E1F">
          <w:pPr>
            <w:pStyle w:val="12"/>
            <w:tabs>
              <w:tab w:val="left" w:pos="360"/>
              <w:tab w:val="right" w:leader="dot" w:pos="9656"/>
            </w:tabs>
            <w:rPr>
              <w:rFonts w:asciiTheme="minorHAnsi" w:eastAsiaTheme="minorHAnsi" w:hAnsiTheme="minorHAnsi" w:cstheme="minorBidi"/>
              <w:b w:val="0"/>
              <w:bCs w:val="0"/>
              <w:caps w:val="0"/>
              <w:noProof/>
              <w:kern w:val="2"/>
              <w:sz w:val="20"/>
              <w:szCs w:val="20"/>
            </w:rPr>
          </w:pPr>
          <w:hyperlink w:anchor="_Toc524947223" w:history="1"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4.</w:t>
            </w:r>
            <w:r w:rsidR="009D6AA5" w:rsidRPr="005B6A29">
              <w:rPr>
                <w:rFonts w:asciiTheme="minorHAnsi" w:eastAsiaTheme="minorHAnsi" w:hAnsiTheme="minorHAnsi" w:cstheme="minorBidi"/>
                <w:b w:val="0"/>
                <w:bCs w:val="0"/>
                <w:caps w:val="0"/>
                <w:noProof/>
                <w:kern w:val="2"/>
                <w:sz w:val="20"/>
                <w:szCs w:val="20"/>
              </w:rPr>
              <w:tab/>
            </w:r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REST 장점&amp;단점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ab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begin"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instrText xml:space="preserve"> PAGEREF _Toc524947223 \h </w:instrTex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separate"/>
            </w:r>
            <w:r w:rsidR="009B1A38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>6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D6AA5" w:rsidRPr="005B6A29" w:rsidRDefault="00A154A2" w:rsidP="004C0D14">
          <w:pPr>
            <w:pStyle w:val="21"/>
            <w:tabs>
              <w:tab w:val="right" w:leader="dot" w:pos="9656"/>
            </w:tabs>
            <w:ind w:firstLineChars="150" w:firstLine="300"/>
            <w:rPr>
              <w:rFonts w:hAnsiTheme="minorHAnsi" w:cstheme="minorBidi"/>
              <w:b w:val="0"/>
              <w:bCs w:val="0"/>
              <w:noProof/>
              <w:kern w:val="2"/>
            </w:rPr>
          </w:pPr>
          <w:hyperlink w:anchor="_Toc524947224" w:history="1">
            <w:r w:rsidR="009D6AA5" w:rsidRPr="005B6A29">
              <w:rPr>
                <w:rStyle w:val="af1"/>
                <w:rFonts w:hAnsiTheme="minorHAnsi"/>
                <w:noProof/>
              </w:rPr>
              <w:t>4.1. REST 장점</w:t>
            </w:r>
            <w:r w:rsidR="009D6AA5" w:rsidRPr="005B6A29">
              <w:rPr>
                <w:rFonts w:hAnsiTheme="minorHAnsi"/>
                <w:noProof/>
                <w:webHidden/>
              </w:rPr>
              <w:tab/>
            </w:r>
            <w:r w:rsidR="009D6AA5" w:rsidRPr="005B6A29">
              <w:rPr>
                <w:rFonts w:hAnsiTheme="minorHAnsi"/>
                <w:noProof/>
                <w:webHidden/>
              </w:rPr>
              <w:fldChar w:fldCharType="begin"/>
            </w:r>
            <w:r w:rsidR="009D6AA5" w:rsidRPr="005B6A29">
              <w:rPr>
                <w:rFonts w:hAnsiTheme="minorHAnsi"/>
                <w:noProof/>
                <w:webHidden/>
              </w:rPr>
              <w:instrText xml:space="preserve"> PAGEREF _Toc524947224 \h </w:instrText>
            </w:r>
            <w:r w:rsidR="009D6AA5" w:rsidRPr="005B6A29">
              <w:rPr>
                <w:rFonts w:hAnsiTheme="minorHAnsi"/>
                <w:noProof/>
                <w:webHidden/>
              </w:rPr>
            </w:r>
            <w:r w:rsidR="009D6AA5" w:rsidRPr="005B6A29">
              <w:rPr>
                <w:rFonts w:hAnsiTheme="minorHAnsi"/>
                <w:noProof/>
                <w:webHidden/>
              </w:rPr>
              <w:fldChar w:fldCharType="separate"/>
            </w:r>
            <w:r w:rsidR="009B1A38">
              <w:rPr>
                <w:rFonts w:hAnsiTheme="minorHAnsi"/>
                <w:noProof/>
                <w:webHidden/>
              </w:rPr>
              <w:t>6</w:t>
            </w:r>
            <w:r w:rsidR="009D6AA5" w:rsidRPr="005B6A29">
              <w:rPr>
                <w:rFonts w:hAnsiTheme="minorHAnsi"/>
                <w:noProof/>
                <w:webHidden/>
              </w:rPr>
              <w:fldChar w:fldCharType="end"/>
            </w:r>
          </w:hyperlink>
        </w:p>
        <w:p w:rsidR="009D6AA5" w:rsidRPr="005B6A29" w:rsidRDefault="00A154A2" w:rsidP="004C0D14">
          <w:pPr>
            <w:pStyle w:val="21"/>
            <w:tabs>
              <w:tab w:val="right" w:leader="dot" w:pos="9656"/>
            </w:tabs>
            <w:ind w:firstLineChars="150" w:firstLine="300"/>
            <w:rPr>
              <w:rFonts w:hAnsiTheme="minorHAnsi" w:cstheme="minorBidi"/>
              <w:b w:val="0"/>
              <w:bCs w:val="0"/>
              <w:noProof/>
              <w:kern w:val="2"/>
            </w:rPr>
          </w:pPr>
          <w:hyperlink w:anchor="_Toc524947225" w:history="1">
            <w:r w:rsidR="009D6AA5" w:rsidRPr="005B6A29">
              <w:rPr>
                <w:rStyle w:val="af1"/>
                <w:rFonts w:hAnsiTheme="minorHAnsi"/>
                <w:noProof/>
              </w:rPr>
              <w:t>4.2. REST 단점</w:t>
            </w:r>
            <w:r w:rsidR="009D6AA5" w:rsidRPr="005B6A29">
              <w:rPr>
                <w:rFonts w:hAnsiTheme="minorHAnsi"/>
                <w:noProof/>
                <w:webHidden/>
              </w:rPr>
              <w:tab/>
            </w:r>
            <w:r w:rsidR="009D6AA5" w:rsidRPr="005B6A29">
              <w:rPr>
                <w:rFonts w:hAnsiTheme="minorHAnsi"/>
                <w:noProof/>
                <w:webHidden/>
              </w:rPr>
              <w:fldChar w:fldCharType="begin"/>
            </w:r>
            <w:r w:rsidR="009D6AA5" w:rsidRPr="005B6A29">
              <w:rPr>
                <w:rFonts w:hAnsiTheme="minorHAnsi"/>
                <w:noProof/>
                <w:webHidden/>
              </w:rPr>
              <w:instrText xml:space="preserve"> PAGEREF _Toc524947225 \h </w:instrText>
            </w:r>
            <w:r w:rsidR="009D6AA5" w:rsidRPr="005B6A29">
              <w:rPr>
                <w:rFonts w:hAnsiTheme="minorHAnsi"/>
                <w:noProof/>
                <w:webHidden/>
              </w:rPr>
            </w:r>
            <w:r w:rsidR="009D6AA5" w:rsidRPr="005B6A29">
              <w:rPr>
                <w:rFonts w:hAnsiTheme="minorHAnsi"/>
                <w:noProof/>
                <w:webHidden/>
              </w:rPr>
              <w:fldChar w:fldCharType="separate"/>
            </w:r>
            <w:r w:rsidR="009B1A38">
              <w:rPr>
                <w:rFonts w:hAnsiTheme="minorHAnsi"/>
                <w:noProof/>
                <w:webHidden/>
              </w:rPr>
              <w:t>7</w:t>
            </w:r>
            <w:r w:rsidR="009D6AA5" w:rsidRPr="005B6A29">
              <w:rPr>
                <w:rFonts w:hAnsiTheme="minorHAnsi"/>
                <w:noProof/>
                <w:webHidden/>
              </w:rPr>
              <w:fldChar w:fldCharType="end"/>
            </w:r>
          </w:hyperlink>
        </w:p>
        <w:p w:rsidR="009D6AA5" w:rsidRPr="005B6A29" w:rsidRDefault="00A154A2">
          <w:pPr>
            <w:pStyle w:val="12"/>
            <w:tabs>
              <w:tab w:val="left" w:pos="480"/>
              <w:tab w:val="right" w:leader="dot" w:pos="9656"/>
            </w:tabs>
            <w:rPr>
              <w:rFonts w:asciiTheme="minorHAnsi" w:eastAsiaTheme="minorHAnsi" w:hAnsiTheme="minorHAnsi" w:cstheme="minorBidi"/>
              <w:b w:val="0"/>
              <w:bCs w:val="0"/>
              <w:caps w:val="0"/>
              <w:noProof/>
              <w:kern w:val="2"/>
              <w:sz w:val="20"/>
              <w:szCs w:val="20"/>
            </w:rPr>
          </w:pPr>
          <w:hyperlink w:anchor="_Toc524947226" w:history="1"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5.</w:t>
            </w:r>
            <w:r w:rsidR="009D6AA5" w:rsidRPr="005B6A29">
              <w:rPr>
                <w:rFonts w:asciiTheme="minorHAnsi" w:eastAsiaTheme="minorHAnsi" w:hAnsiTheme="minorHAnsi" w:cstheme="minorBidi"/>
                <w:b w:val="0"/>
                <w:bCs w:val="0"/>
                <w:caps w:val="0"/>
                <w:noProof/>
                <w:kern w:val="2"/>
                <w:sz w:val="20"/>
                <w:szCs w:val="20"/>
              </w:rPr>
              <w:tab/>
            </w:r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REST 사용법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ab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begin"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instrText xml:space="preserve"> PAGEREF _Toc524947226 \h </w:instrTex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separate"/>
            </w:r>
            <w:r w:rsidR="009B1A38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>7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D6AA5" w:rsidRPr="005B6A29" w:rsidRDefault="00A154A2" w:rsidP="004C0D14">
          <w:pPr>
            <w:pStyle w:val="21"/>
            <w:tabs>
              <w:tab w:val="left" w:pos="720"/>
              <w:tab w:val="right" w:leader="dot" w:pos="9656"/>
            </w:tabs>
            <w:ind w:firstLineChars="150" w:firstLine="300"/>
            <w:rPr>
              <w:rFonts w:hAnsiTheme="minorHAnsi" w:cstheme="minorBidi"/>
              <w:b w:val="0"/>
              <w:bCs w:val="0"/>
              <w:noProof/>
              <w:kern w:val="2"/>
            </w:rPr>
          </w:pPr>
          <w:hyperlink w:anchor="_Toc524947227" w:history="1">
            <w:r w:rsidR="009D6AA5" w:rsidRPr="005B6A29">
              <w:rPr>
                <w:rStyle w:val="af1"/>
                <w:rFonts w:hAnsiTheme="minorHAnsi"/>
                <w:noProof/>
                <w:lang w:val="en-GB"/>
              </w:rPr>
              <w:t>5.1.</w:t>
            </w:r>
            <w:r w:rsidR="009D6AA5" w:rsidRPr="005B6A29">
              <w:rPr>
                <w:rFonts w:hAnsiTheme="minorHAnsi" w:cstheme="minorBidi"/>
                <w:b w:val="0"/>
                <w:bCs w:val="0"/>
                <w:noProof/>
                <w:kern w:val="2"/>
              </w:rPr>
              <w:tab/>
            </w:r>
            <w:r w:rsidR="009D6AA5" w:rsidRPr="005B6A29">
              <w:rPr>
                <w:rStyle w:val="af1"/>
                <w:rFonts w:hAnsiTheme="minorHAnsi"/>
                <w:noProof/>
                <w:lang w:val="en-GB"/>
              </w:rPr>
              <w:t>REST 기본 사용법(CRUD)</w:t>
            </w:r>
            <w:r w:rsidR="009D6AA5" w:rsidRPr="005B6A29">
              <w:rPr>
                <w:rFonts w:hAnsiTheme="minorHAnsi"/>
                <w:noProof/>
                <w:webHidden/>
              </w:rPr>
              <w:tab/>
            </w:r>
            <w:r w:rsidR="009D6AA5" w:rsidRPr="005B6A29">
              <w:rPr>
                <w:rFonts w:hAnsiTheme="minorHAnsi"/>
                <w:noProof/>
                <w:webHidden/>
              </w:rPr>
              <w:fldChar w:fldCharType="begin"/>
            </w:r>
            <w:r w:rsidR="009D6AA5" w:rsidRPr="005B6A29">
              <w:rPr>
                <w:rFonts w:hAnsiTheme="minorHAnsi"/>
                <w:noProof/>
                <w:webHidden/>
              </w:rPr>
              <w:instrText xml:space="preserve"> PAGEREF _Toc524947227 \h </w:instrText>
            </w:r>
            <w:r w:rsidR="009D6AA5" w:rsidRPr="005B6A29">
              <w:rPr>
                <w:rFonts w:hAnsiTheme="minorHAnsi"/>
                <w:noProof/>
                <w:webHidden/>
              </w:rPr>
            </w:r>
            <w:r w:rsidR="009D6AA5" w:rsidRPr="005B6A29">
              <w:rPr>
                <w:rFonts w:hAnsiTheme="minorHAnsi"/>
                <w:noProof/>
                <w:webHidden/>
              </w:rPr>
              <w:fldChar w:fldCharType="separate"/>
            </w:r>
            <w:r w:rsidR="009B1A38">
              <w:rPr>
                <w:rFonts w:hAnsiTheme="minorHAnsi"/>
                <w:noProof/>
                <w:webHidden/>
              </w:rPr>
              <w:t>7</w:t>
            </w:r>
            <w:r w:rsidR="009D6AA5" w:rsidRPr="005B6A29">
              <w:rPr>
                <w:rFonts w:hAnsiTheme="minorHAnsi"/>
                <w:noProof/>
                <w:webHidden/>
              </w:rPr>
              <w:fldChar w:fldCharType="end"/>
            </w:r>
          </w:hyperlink>
        </w:p>
        <w:p w:rsidR="009D6AA5" w:rsidRPr="005B6A29" w:rsidRDefault="00A154A2" w:rsidP="004C0D14">
          <w:pPr>
            <w:pStyle w:val="21"/>
            <w:tabs>
              <w:tab w:val="left" w:pos="720"/>
              <w:tab w:val="right" w:leader="dot" w:pos="9656"/>
            </w:tabs>
            <w:ind w:firstLineChars="150" w:firstLine="300"/>
            <w:rPr>
              <w:rFonts w:hAnsiTheme="minorHAnsi" w:cstheme="minorBidi"/>
              <w:b w:val="0"/>
              <w:bCs w:val="0"/>
              <w:noProof/>
              <w:kern w:val="2"/>
            </w:rPr>
          </w:pPr>
          <w:hyperlink w:anchor="_Toc524947228" w:history="1">
            <w:r w:rsidR="009D6AA5" w:rsidRPr="005B6A29">
              <w:rPr>
                <w:rStyle w:val="af1"/>
                <w:rFonts w:hAnsiTheme="minorHAnsi"/>
                <w:noProof/>
              </w:rPr>
              <w:t>5.2</w:t>
            </w:r>
            <w:r w:rsidR="009D6AA5" w:rsidRPr="005B6A29">
              <w:rPr>
                <w:rFonts w:hAnsiTheme="minorHAnsi" w:cstheme="minorBidi"/>
                <w:b w:val="0"/>
                <w:bCs w:val="0"/>
                <w:noProof/>
                <w:kern w:val="2"/>
              </w:rPr>
              <w:tab/>
            </w:r>
            <w:r w:rsidR="009D6AA5" w:rsidRPr="005B6A29">
              <w:rPr>
                <w:rStyle w:val="af1"/>
                <w:rFonts w:hAnsiTheme="minorHAnsi"/>
                <w:noProof/>
              </w:rPr>
              <w:t>REST 안티 패턴</w:t>
            </w:r>
            <w:r w:rsidR="009D6AA5" w:rsidRPr="005B6A29">
              <w:rPr>
                <w:rFonts w:hAnsiTheme="minorHAnsi"/>
                <w:noProof/>
                <w:webHidden/>
              </w:rPr>
              <w:tab/>
            </w:r>
            <w:r w:rsidR="009D6AA5" w:rsidRPr="005B6A29">
              <w:rPr>
                <w:rFonts w:hAnsiTheme="minorHAnsi"/>
                <w:noProof/>
                <w:webHidden/>
              </w:rPr>
              <w:fldChar w:fldCharType="begin"/>
            </w:r>
            <w:r w:rsidR="009D6AA5" w:rsidRPr="005B6A29">
              <w:rPr>
                <w:rFonts w:hAnsiTheme="minorHAnsi"/>
                <w:noProof/>
                <w:webHidden/>
              </w:rPr>
              <w:instrText xml:space="preserve"> PAGEREF _Toc524947228 \h </w:instrText>
            </w:r>
            <w:r w:rsidR="009D6AA5" w:rsidRPr="005B6A29">
              <w:rPr>
                <w:rFonts w:hAnsiTheme="minorHAnsi"/>
                <w:noProof/>
                <w:webHidden/>
              </w:rPr>
            </w:r>
            <w:r w:rsidR="009D6AA5" w:rsidRPr="005B6A29">
              <w:rPr>
                <w:rFonts w:hAnsiTheme="minorHAnsi"/>
                <w:noProof/>
                <w:webHidden/>
              </w:rPr>
              <w:fldChar w:fldCharType="separate"/>
            </w:r>
            <w:r w:rsidR="009B1A38">
              <w:rPr>
                <w:rFonts w:hAnsiTheme="minorHAnsi"/>
                <w:noProof/>
                <w:webHidden/>
              </w:rPr>
              <w:t>8</w:t>
            </w:r>
            <w:r w:rsidR="009D6AA5" w:rsidRPr="005B6A29">
              <w:rPr>
                <w:rFonts w:hAnsiTheme="minorHAnsi"/>
                <w:noProof/>
                <w:webHidden/>
              </w:rPr>
              <w:fldChar w:fldCharType="end"/>
            </w:r>
          </w:hyperlink>
        </w:p>
        <w:p w:rsidR="009D6AA5" w:rsidRPr="005B6A29" w:rsidRDefault="00A154A2">
          <w:pPr>
            <w:pStyle w:val="12"/>
            <w:tabs>
              <w:tab w:val="left" w:pos="480"/>
              <w:tab w:val="right" w:leader="dot" w:pos="9656"/>
            </w:tabs>
            <w:rPr>
              <w:rFonts w:asciiTheme="minorHAnsi" w:eastAsiaTheme="minorHAnsi" w:hAnsiTheme="minorHAnsi" w:cstheme="minorBidi"/>
              <w:b w:val="0"/>
              <w:bCs w:val="0"/>
              <w:caps w:val="0"/>
              <w:noProof/>
              <w:kern w:val="2"/>
              <w:sz w:val="20"/>
              <w:szCs w:val="20"/>
            </w:rPr>
          </w:pPr>
          <w:hyperlink w:anchor="_Toc524947229" w:history="1"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6.</w:t>
            </w:r>
            <w:r w:rsidR="009D6AA5" w:rsidRPr="005B6A29">
              <w:rPr>
                <w:rFonts w:asciiTheme="minorHAnsi" w:eastAsiaTheme="minorHAnsi" w:hAnsiTheme="minorHAnsi" w:cstheme="minorBidi"/>
                <w:b w:val="0"/>
                <w:bCs w:val="0"/>
                <w:caps w:val="0"/>
                <w:noProof/>
                <w:kern w:val="2"/>
                <w:sz w:val="20"/>
                <w:szCs w:val="20"/>
              </w:rPr>
              <w:tab/>
            </w:r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Node.js로 RESTful API 만들기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ab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begin"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instrText xml:space="preserve"> PAGEREF _Toc524947229 \h </w:instrTex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separate"/>
            </w:r>
            <w:r w:rsidR="009B1A38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>9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D6AA5" w:rsidRPr="005B6A29" w:rsidRDefault="00A154A2">
          <w:pPr>
            <w:pStyle w:val="12"/>
            <w:tabs>
              <w:tab w:val="left" w:pos="480"/>
              <w:tab w:val="right" w:leader="dot" w:pos="9656"/>
            </w:tabs>
            <w:rPr>
              <w:rFonts w:asciiTheme="minorHAnsi" w:eastAsiaTheme="minorHAnsi" w:hAnsiTheme="minorHAnsi" w:cstheme="minorBidi"/>
              <w:b w:val="0"/>
              <w:bCs w:val="0"/>
              <w:caps w:val="0"/>
              <w:noProof/>
              <w:kern w:val="2"/>
              <w:sz w:val="20"/>
              <w:szCs w:val="20"/>
            </w:rPr>
          </w:pPr>
          <w:hyperlink w:anchor="_Toc524947230" w:history="1"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7.</w:t>
            </w:r>
            <w:r w:rsidR="009D6AA5" w:rsidRPr="005B6A29">
              <w:rPr>
                <w:rFonts w:asciiTheme="minorHAnsi" w:eastAsiaTheme="minorHAnsi" w:hAnsiTheme="minorHAnsi" w:cstheme="minorBidi"/>
                <w:b w:val="0"/>
                <w:bCs w:val="0"/>
                <w:caps w:val="0"/>
                <w:noProof/>
                <w:kern w:val="2"/>
                <w:sz w:val="20"/>
                <w:szCs w:val="20"/>
              </w:rPr>
              <w:tab/>
            </w:r>
            <w:r w:rsidR="009D6AA5" w:rsidRPr="005B6A29">
              <w:rPr>
                <w:rStyle w:val="af1"/>
                <w:rFonts w:asciiTheme="minorHAnsi" w:eastAsiaTheme="minorHAnsi" w:hAnsiTheme="minorHAnsi"/>
                <w:noProof/>
                <w:sz w:val="20"/>
                <w:szCs w:val="20"/>
              </w:rPr>
              <w:t>참고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ab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begin"/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instrText xml:space="preserve"> PAGEREF _Toc524947230 \h </w:instrTex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separate"/>
            </w:r>
            <w:r w:rsidR="009B1A38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t>10</w:t>
            </w:r>
            <w:r w:rsidR="009D6AA5" w:rsidRPr="005B6A29">
              <w:rPr>
                <w:rFonts w:asciiTheme="minorHAnsi" w:eastAsiaTheme="minorHAnsi" w:hAnsi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5D3BCA" w:rsidRPr="001E02B4" w:rsidRDefault="005D3BCA" w:rsidP="006E4F57">
          <w:pPr>
            <w:rPr>
              <w:rFonts w:asciiTheme="minorHAnsi" w:eastAsiaTheme="minorHAnsi" w:hAnsiTheme="minorHAnsi"/>
            </w:rPr>
          </w:pPr>
          <w:r w:rsidRPr="005B6A29">
            <w:rPr>
              <w:rFonts w:asciiTheme="minorHAnsi" w:eastAsiaTheme="minorHAnsi" w:hAnsiTheme="minorHAnsi"/>
              <w:sz w:val="20"/>
              <w:szCs w:val="20"/>
            </w:rPr>
            <w:fldChar w:fldCharType="end"/>
          </w:r>
        </w:p>
      </w:sdtContent>
    </w:sdt>
    <w:p w:rsidR="005D3BCA" w:rsidRPr="001E02B4" w:rsidRDefault="005D3BCA" w:rsidP="006E4F57">
      <w:pPr>
        <w:spacing w:line="360" w:lineRule="auto"/>
        <w:rPr>
          <w:rFonts w:asciiTheme="minorHAnsi" w:eastAsiaTheme="minorHAnsi" w:hAnsiTheme="minorHAnsi"/>
          <w:lang w:val="ko-KR"/>
        </w:rPr>
      </w:pPr>
    </w:p>
    <w:p w:rsidR="005D3BCA" w:rsidRPr="001E02B4" w:rsidRDefault="005D3BCA" w:rsidP="006E4F57">
      <w:pPr>
        <w:spacing w:line="360" w:lineRule="auto"/>
        <w:rPr>
          <w:rFonts w:asciiTheme="minorHAnsi" w:eastAsiaTheme="minorHAnsi" w:hAnsiTheme="minorHAnsi"/>
          <w:lang w:val="ko-KR"/>
        </w:rPr>
      </w:pPr>
    </w:p>
    <w:p w:rsidR="006E4F57" w:rsidRPr="006F4586" w:rsidRDefault="001E5D57" w:rsidP="000B3641">
      <w:pPr>
        <w:pStyle w:val="1"/>
        <w:numPr>
          <w:ilvl w:val="0"/>
          <w:numId w:val="13"/>
        </w:numPr>
        <w:rPr>
          <w:rFonts w:asciiTheme="majorHAnsi" w:eastAsiaTheme="majorHAnsi" w:hAnsiTheme="majorHAnsi"/>
          <w:sz w:val="28"/>
          <w:szCs w:val="28"/>
        </w:rPr>
      </w:pPr>
      <w:bookmarkStart w:id="30" w:name="_Toc201646337"/>
      <w:bookmarkStart w:id="31" w:name="_Toc205951790"/>
      <w:bookmarkStart w:id="32" w:name="_Toc524609306"/>
      <w:bookmarkStart w:id="33" w:name="_Toc524947217"/>
      <w:bookmarkStart w:id="34" w:name="_Toc423410238"/>
      <w:bookmarkStart w:id="35" w:name="_Toc425054504"/>
      <w:r w:rsidRPr="006F4586">
        <w:rPr>
          <w:rFonts w:asciiTheme="majorHAnsi" w:eastAsiaTheme="majorHAnsi" w:hAnsiTheme="majorHAnsi" w:hint="eastAsia"/>
          <w:sz w:val="28"/>
          <w:szCs w:val="28"/>
        </w:rPr>
        <w:t>RES</w:t>
      </w:r>
      <w:r w:rsidR="00F80C90">
        <w:rPr>
          <w:rFonts w:asciiTheme="majorHAnsi" w:eastAsiaTheme="majorHAnsi" w:hAnsiTheme="majorHAnsi" w:hint="eastAsia"/>
          <w:sz w:val="28"/>
          <w:szCs w:val="28"/>
        </w:rPr>
        <w:t>T</w:t>
      </w:r>
      <w:r w:rsidRPr="006F4586">
        <w:rPr>
          <w:rFonts w:asciiTheme="majorHAnsi" w:eastAsiaTheme="majorHAnsi" w:hAnsiTheme="majorHAnsi" w:hint="eastAsia"/>
          <w:sz w:val="28"/>
          <w:szCs w:val="28"/>
        </w:rPr>
        <w:t>Ful API</w:t>
      </w:r>
      <w:r w:rsidR="00B93032" w:rsidRPr="006F4586">
        <w:rPr>
          <w:rFonts w:asciiTheme="majorHAnsi" w:eastAsiaTheme="majorHAnsi" w:hAnsiTheme="majorHAnsi" w:hint="eastAsia"/>
          <w:sz w:val="28"/>
          <w:szCs w:val="28"/>
        </w:rPr>
        <w:t>란?</w:t>
      </w:r>
      <w:bookmarkStart w:id="36" w:name="_Toc370225146"/>
      <w:bookmarkEnd w:id="30"/>
      <w:bookmarkEnd w:id="31"/>
      <w:bookmarkEnd w:id="32"/>
      <w:bookmarkEnd w:id="33"/>
      <w:r w:rsidR="00B93032" w:rsidRPr="006F4586">
        <w:rPr>
          <w:rFonts w:asciiTheme="majorHAnsi" w:eastAsiaTheme="majorHAnsi" w:hAnsiTheme="majorHAnsi"/>
          <w:sz w:val="28"/>
          <w:szCs w:val="28"/>
        </w:rPr>
        <w:t xml:space="preserve"> </w:t>
      </w:r>
    </w:p>
    <w:p w:rsidR="001E5D57" w:rsidRPr="001E02B4" w:rsidRDefault="001E5D57" w:rsidP="00D15E3C">
      <w:pPr>
        <w:pStyle w:val="20"/>
        <w:spacing w:line="360" w:lineRule="auto"/>
        <w:ind w:leftChars="200" w:left="480" w:right="240"/>
        <w:rPr>
          <w:rFonts w:asciiTheme="minorHAnsi" w:eastAsiaTheme="minorHAnsi" w:hAnsiTheme="minorHAnsi"/>
          <w:lang w:val="en-GB"/>
        </w:rPr>
      </w:pPr>
      <w:bookmarkStart w:id="37" w:name="_Toc524947218"/>
      <w:r w:rsidRPr="001E02B4">
        <w:rPr>
          <w:rFonts w:asciiTheme="minorHAnsi" w:eastAsiaTheme="minorHAnsi" w:hAnsiTheme="minorHAnsi" w:hint="eastAsia"/>
          <w:lang w:val="en-GB"/>
        </w:rPr>
        <w:t>1.1 REST란?</w:t>
      </w:r>
      <w:bookmarkEnd w:id="37"/>
    </w:p>
    <w:p w:rsidR="00B93032" w:rsidRPr="001E02B4" w:rsidRDefault="00B93032" w:rsidP="004843CA">
      <w:pPr>
        <w:spacing w:line="360" w:lineRule="auto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1E02B4">
        <w:rPr>
          <w:rFonts w:asciiTheme="minorHAnsi" w:eastAsiaTheme="minorHAnsi" w:hAnsiTheme="minorHAnsi"/>
          <w:sz w:val="20"/>
          <w:szCs w:val="20"/>
          <w:lang w:val="en-GB"/>
        </w:rPr>
        <w:t>REST</w:t>
      </w:r>
      <w:r w:rsidRPr="001E02B4">
        <w:rPr>
          <w:rFonts w:asciiTheme="minorHAnsi" w:eastAsiaTheme="minorHAnsi" w:hAnsiTheme="minorHAnsi" w:hint="eastAsia"/>
          <w:sz w:val="20"/>
          <w:szCs w:val="20"/>
          <w:lang w:val="en-GB"/>
        </w:rPr>
        <w:t xml:space="preserve">는 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웹의 창시자(HTTP)</w:t>
      </w:r>
      <w:r w:rsidRPr="001E02B4">
        <w:rPr>
          <w:rFonts w:asciiTheme="minorHAnsi" w:eastAsiaTheme="minorHAnsi" w:hAnsiTheme="minorHAnsi"/>
          <w:sz w:val="20"/>
          <w:szCs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  <w:szCs w:val="20"/>
        </w:rPr>
        <w:t xml:space="preserve">중의 한 사람인 </w:t>
      </w:r>
      <w:r w:rsidRPr="001E02B4">
        <w:rPr>
          <w:rFonts w:asciiTheme="minorHAnsi" w:eastAsiaTheme="minorHAnsi" w:hAnsiTheme="minorHAnsi"/>
          <w:sz w:val="20"/>
          <w:szCs w:val="20"/>
        </w:rPr>
        <w:t>Roy Fielding</w:t>
      </w:r>
      <w:r w:rsidRPr="001E02B4"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r w:rsidRPr="001E02B4">
        <w:rPr>
          <w:rFonts w:asciiTheme="minorHAnsi" w:eastAsiaTheme="minorHAnsi" w:hAnsiTheme="minorHAnsi"/>
          <w:sz w:val="20"/>
          <w:szCs w:val="20"/>
        </w:rPr>
        <w:t>2000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년 논문에 의해서 소개되었다. 웹의 본래 설계의 우수성을 최대한 활용할 수 있는 네트워크 기반의 아키텍쳐이다.</w:t>
      </w:r>
      <w:r w:rsidRPr="001E02B4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B93032" w:rsidRPr="001E02B4" w:rsidRDefault="00B93032" w:rsidP="000B3641">
      <w:pPr>
        <w:pStyle w:val="af8"/>
        <w:numPr>
          <w:ilvl w:val="0"/>
          <w:numId w:val="6"/>
        </w:numPr>
        <w:spacing w:line="360" w:lineRule="auto"/>
        <w:ind w:leftChars="0"/>
        <w:rPr>
          <w:rFonts w:asciiTheme="minorHAnsi" w:eastAsiaTheme="minorHAnsi" w:hAnsiTheme="minorHAnsi"/>
          <w:sz w:val="20"/>
          <w:szCs w:val="20"/>
        </w:rPr>
      </w:pPr>
      <w:r w:rsidRPr="001E02B4">
        <w:rPr>
          <w:rFonts w:asciiTheme="minorHAnsi" w:eastAsiaTheme="minorHAnsi" w:hAnsiTheme="minorHAnsi" w:hint="eastAsia"/>
          <w:sz w:val="20"/>
          <w:szCs w:val="20"/>
        </w:rPr>
        <w:t>웹에 존재하는 모든 자원(</w:t>
      </w:r>
      <w:r w:rsidRPr="001E02B4">
        <w:rPr>
          <w:rFonts w:asciiTheme="minorHAnsi" w:eastAsiaTheme="minorHAnsi" w:hAnsiTheme="minorHAnsi"/>
          <w:sz w:val="20"/>
          <w:szCs w:val="20"/>
        </w:rPr>
        <w:t xml:space="preserve">DB 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자원,</w:t>
      </w:r>
      <w:r w:rsidRPr="001E02B4">
        <w:rPr>
          <w:rFonts w:asciiTheme="minorHAnsi" w:eastAsiaTheme="minorHAnsi" w:hAnsiTheme="minorHAnsi"/>
          <w:sz w:val="20"/>
          <w:szCs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이미지,</w:t>
      </w:r>
      <w:r w:rsidRPr="001E02B4">
        <w:rPr>
          <w:rFonts w:asciiTheme="minorHAnsi" w:eastAsiaTheme="minorHAnsi" w:hAnsiTheme="minorHAnsi"/>
          <w:sz w:val="20"/>
          <w:szCs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  <w:szCs w:val="20"/>
        </w:rPr>
        <w:t xml:space="preserve">동영상)에 고유한 </w:t>
      </w:r>
      <w:r w:rsidRPr="001E02B4">
        <w:rPr>
          <w:rFonts w:asciiTheme="minorHAnsi" w:eastAsiaTheme="minorHAnsi" w:hAnsiTheme="minorHAnsi"/>
          <w:sz w:val="20"/>
          <w:szCs w:val="20"/>
        </w:rPr>
        <w:t>URI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를 부여해 활용하는 것</w:t>
      </w:r>
      <w:r w:rsidR="00C64F7C" w:rsidRPr="001E02B4">
        <w:rPr>
          <w:rFonts w:asciiTheme="minorHAnsi" w:eastAsiaTheme="minorHAnsi" w:hAnsiTheme="minorHAnsi" w:hint="eastAsia"/>
          <w:sz w:val="20"/>
          <w:szCs w:val="20"/>
        </w:rPr>
        <w:t>이다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.</w:t>
      </w:r>
      <w:r w:rsidRPr="001E02B4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031263" w:rsidRPr="001E02B4" w:rsidRDefault="00B93032" w:rsidP="000B3641">
      <w:pPr>
        <w:pStyle w:val="af8"/>
        <w:widowControl w:val="0"/>
        <w:numPr>
          <w:ilvl w:val="0"/>
          <w:numId w:val="6"/>
        </w:numPr>
        <w:wordWrap w:val="0"/>
        <w:autoSpaceDE w:val="0"/>
        <w:autoSpaceDN w:val="0"/>
        <w:spacing w:after="160" w:line="360" w:lineRule="auto"/>
        <w:ind w:leftChars="0"/>
        <w:jc w:val="both"/>
        <w:rPr>
          <w:rFonts w:asciiTheme="minorHAnsi" w:eastAsiaTheme="minorHAnsi" w:hAnsiTheme="minorHAnsi"/>
          <w:sz w:val="20"/>
          <w:szCs w:val="20"/>
        </w:rPr>
      </w:pPr>
      <w:r w:rsidRPr="001E02B4">
        <w:rPr>
          <w:rFonts w:asciiTheme="minorHAnsi" w:eastAsiaTheme="minorHAnsi" w:hAnsiTheme="minorHAnsi" w:hint="eastAsia"/>
          <w:sz w:val="20"/>
          <w:szCs w:val="20"/>
        </w:rPr>
        <w:t>URI를 이용해 명시된 자원(</w:t>
      </w:r>
      <w:r w:rsidRPr="001E02B4">
        <w:rPr>
          <w:rFonts w:asciiTheme="minorHAnsi" w:eastAsiaTheme="minorHAnsi" w:hAnsiTheme="minorHAnsi"/>
          <w:sz w:val="20"/>
          <w:szCs w:val="20"/>
        </w:rPr>
        <w:t>resource)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에 접근하고,</w:t>
      </w:r>
      <w:r w:rsidRPr="001E02B4">
        <w:rPr>
          <w:rFonts w:asciiTheme="minorHAnsi" w:eastAsiaTheme="minorHAnsi" w:hAnsiTheme="minorHAnsi"/>
          <w:sz w:val="20"/>
          <w:szCs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자원(</w:t>
      </w:r>
      <w:r w:rsidRPr="001E02B4">
        <w:rPr>
          <w:rFonts w:asciiTheme="minorHAnsi" w:eastAsiaTheme="minorHAnsi" w:hAnsiTheme="minorHAnsi"/>
          <w:sz w:val="20"/>
          <w:szCs w:val="20"/>
        </w:rPr>
        <w:t xml:space="preserve">resource)에 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어떠한 조작(</w:t>
      </w:r>
      <w:r w:rsidRPr="001E02B4">
        <w:rPr>
          <w:rFonts w:asciiTheme="minorHAnsi" w:eastAsiaTheme="minorHAnsi" w:hAnsiTheme="minorHAnsi"/>
          <w:sz w:val="20"/>
          <w:szCs w:val="20"/>
        </w:rPr>
        <w:t>CRUD)</w:t>
      </w:r>
      <w:r w:rsidRPr="001E02B4">
        <w:rPr>
          <w:rFonts w:asciiTheme="minorHAnsi" w:eastAsiaTheme="minorHAnsi" w:hAnsiTheme="minorHAnsi" w:hint="eastAsia"/>
          <w:sz w:val="20"/>
          <w:szCs w:val="20"/>
        </w:rPr>
        <w:t xml:space="preserve">을 할 지 </w:t>
      </w:r>
      <w:r w:rsidRPr="001E02B4">
        <w:rPr>
          <w:rFonts w:asciiTheme="minorHAnsi" w:eastAsiaTheme="minorHAnsi" w:hAnsiTheme="minorHAnsi"/>
          <w:sz w:val="20"/>
          <w:szCs w:val="20"/>
        </w:rPr>
        <w:t>HTTP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메서드로 나타내는 방법이다.</w:t>
      </w:r>
      <w:r w:rsidRPr="001E02B4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932BC5" w:rsidRPr="001E02B4" w:rsidRDefault="00932BC5" w:rsidP="000B3641">
      <w:pPr>
        <w:pStyle w:val="af8"/>
        <w:widowControl w:val="0"/>
        <w:numPr>
          <w:ilvl w:val="0"/>
          <w:numId w:val="6"/>
        </w:numPr>
        <w:wordWrap w:val="0"/>
        <w:autoSpaceDE w:val="0"/>
        <w:autoSpaceDN w:val="0"/>
        <w:spacing w:after="160" w:line="360" w:lineRule="auto"/>
        <w:ind w:leftChars="0"/>
        <w:jc w:val="both"/>
        <w:rPr>
          <w:rFonts w:asciiTheme="minorHAnsi" w:eastAsiaTheme="minorHAnsi" w:hAnsiTheme="minorHAnsi"/>
          <w:sz w:val="20"/>
          <w:szCs w:val="20"/>
        </w:rPr>
      </w:pPr>
      <w:r w:rsidRPr="001E02B4">
        <w:rPr>
          <w:rFonts w:asciiTheme="minorHAnsi" w:eastAsiaTheme="minorHAnsi" w:hAnsiTheme="minorHAnsi" w:hint="eastAsia"/>
          <w:sz w:val="20"/>
          <w:szCs w:val="20"/>
        </w:rPr>
        <w:t xml:space="preserve">다양한 클라이언트의 등장으로 </w:t>
      </w:r>
      <w:r w:rsidRPr="001E02B4">
        <w:rPr>
          <w:rFonts w:asciiTheme="minorHAnsi" w:eastAsiaTheme="minorHAnsi" w:hAnsiTheme="minorHAnsi"/>
          <w:sz w:val="20"/>
          <w:szCs w:val="20"/>
        </w:rPr>
        <w:t>Backend</w:t>
      </w:r>
      <w:r w:rsidRPr="001E02B4">
        <w:rPr>
          <w:rFonts w:asciiTheme="minorHAnsi" w:eastAsiaTheme="minorHAnsi" w:hAnsiTheme="minorHAnsi" w:hint="eastAsia"/>
          <w:sz w:val="20"/>
          <w:szCs w:val="20"/>
        </w:rPr>
        <w:t xml:space="preserve">하나로 다양한 </w:t>
      </w:r>
      <w:r w:rsidRPr="001E02B4">
        <w:rPr>
          <w:rFonts w:asciiTheme="minorHAnsi" w:eastAsiaTheme="minorHAnsi" w:hAnsiTheme="minorHAnsi"/>
          <w:sz w:val="20"/>
          <w:szCs w:val="20"/>
        </w:rPr>
        <w:t>Device</w:t>
      </w:r>
      <w:r w:rsidRPr="001E02B4">
        <w:rPr>
          <w:rFonts w:asciiTheme="minorHAnsi" w:eastAsiaTheme="minorHAnsi" w:hAnsiTheme="minorHAnsi" w:hint="eastAsia"/>
          <w:sz w:val="20"/>
          <w:szCs w:val="20"/>
        </w:rPr>
        <w:t xml:space="preserve">를 지원하기 위해 </w:t>
      </w:r>
      <w:r w:rsidRPr="001E02B4">
        <w:rPr>
          <w:rFonts w:asciiTheme="minorHAnsi" w:eastAsiaTheme="minorHAnsi" w:hAnsiTheme="minorHAnsi"/>
          <w:sz w:val="20"/>
          <w:szCs w:val="20"/>
        </w:rPr>
        <w:t>REST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의 필요성이 증대되었다.</w:t>
      </w:r>
    </w:p>
    <w:p w:rsidR="00031263" w:rsidRDefault="00031263" w:rsidP="00932BC5">
      <w:pPr>
        <w:widowControl w:val="0"/>
        <w:wordWrap w:val="0"/>
        <w:autoSpaceDE w:val="0"/>
        <w:autoSpaceDN w:val="0"/>
        <w:spacing w:after="160" w:line="360" w:lineRule="auto"/>
        <w:jc w:val="both"/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</w:pPr>
      <w:r w:rsidRPr="001E02B4">
        <w:rPr>
          <w:rFonts w:asciiTheme="minorHAnsi" w:eastAsiaTheme="minorHAnsi" w:hAnsiTheme="minorHAnsi" w:hint="eastAsia"/>
          <w:sz w:val="20"/>
        </w:rPr>
        <w:t>*</w:t>
      </w:r>
      <w:r w:rsidRPr="001E02B4">
        <w:rPr>
          <w:rFonts w:asciiTheme="minorHAnsi" w:eastAsiaTheme="minorHAnsi" w:hAnsiTheme="minorHAnsi"/>
          <w:sz w:val="20"/>
          <w:szCs w:val="20"/>
        </w:rPr>
        <w:t>URI(</w:t>
      </w:r>
      <w:r w:rsidRPr="001E02B4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  <w:t xml:space="preserve">Uniform Resource Identifier) : </w:t>
      </w:r>
      <w:r w:rsidRPr="001E02B4">
        <w:rPr>
          <w:rFonts w:asciiTheme="minorHAnsi" w:eastAsiaTheme="minorHAnsi" w:hAnsiTheme="minorHAnsi" w:cs="Arial" w:hint="eastAsia"/>
          <w:color w:val="222222"/>
          <w:sz w:val="20"/>
          <w:szCs w:val="20"/>
          <w:shd w:val="clear" w:color="auto" w:fill="FFFFFF"/>
        </w:rPr>
        <w:t>통합 자원 식별자.</w:t>
      </w:r>
      <w:r w:rsidRPr="001E02B4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  <w:t xml:space="preserve"> </w:t>
      </w:r>
      <w:r w:rsidRPr="001E02B4">
        <w:rPr>
          <w:rFonts w:asciiTheme="minorHAnsi" w:eastAsiaTheme="minorHAnsi" w:hAnsiTheme="minorHAnsi" w:cs="Arial" w:hint="eastAsia"/>
          <w:color w:val="222222"/>
          <w:sz w:val="20"/>
          <w:szCs w:val="20"/>
          <w:shd w:val="clear" w:color="auto" w:fill="FFFFFF"/>
        </w:rPr>
        <w:t>인터넷에 있는 자원을 나타내는 유일한 주소이다.</w:t>
      </w:r>
      <w:r w:rsidRPr="001E02B4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5453AE" w:rsidRDefault="005453AE" w:rsidP="00932BC5">
      <w:pPr>
        <w:widowControl w:val="0"/>
        <w:wordWrap w:val="0"/>
        <w:autoSpaceDE w:val="0"/>
        <w:autoSpaceDN w:val="0"/>
        <w:spacing w:after="160" w:line="360" w:lineRule="auto"/>
        <w:jc w:val="both"/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</w:pPr>
      <w:r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  <w:t xml:space="preserve">*URL(Uniform Resource Locator) : </w:t>
      </w:r>
      <w:r>
        <w:rPr>
          <w:rFonts w:asciiTheme="minorHAnsi" w:eastAsiaTheme="minorHAnsi" w:hAnsiTheme="minorHAnsi" w:cs="Arial" w:hint="eastAsia"/>
          <w:color w:val="222222"/>
          <w:sz w:val="20"/>
          <w:szCs w:val="20"/>
          <w:shd w:val="clear" w:color="auto" w:fill="FFFFFF"/>
        </w:rPr>
        <w:t>인터넷 상 자원의 위치를 나타낸다.</w:t>
      </w:r>
      <w:r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  <w:t xml:space="preserve"> </w:t>
      </w:r>
      <w:r w:rsidR="008B6170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  <w:t>(=</w:t>
      </w:r>
      <w:r w:rsidR="008B6170">
        <w:rPr>
          <w:rFonts w:asciiTheme="minorHAnsi" w:eastAsiaTheme="minorHAnsi" w:hAnsiTheme="minorHAnsi" w:cs="Arial" w:hint="eastAsia"/>
          <w:color w:val="222222"/>
          <w:sz w:val="20"/>
          <w:szCs w:val="20"/>
          <w:shd w:val="clear" w:color="auto" w:fill="FFFFFF"/>
        </w:rPr>
        <w:t>하나의 파일의 위치)</w:t>
      </w:r>
    </w:p>
    <w:p w:rsidR="005453AE" w:rsidRPr="001E02B4" w:rsidRDefault="005453AE" w:rsidP="00932BC5">
      <w:pPr>
        <w:widowControl w:val="0"/>
        <w:wordWrap w:val="0"/>
        <w:autoSpaceDE w:val="0"/>
        <w:autoSpaceDN w:val="0"/>
        <w:spacing w:after="160" w:line="360" w:lineRule="auto"/>
        <w:jc w:val="both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  <w:t xml:space="preserve">* </w:t>
      </w:r>
      <w:r>
        <w:rPr>
          <w:rFonts w:asciiTheme="minorHAnsi" w:eastAsiaTheme="minorHAnsi" w:hAnsiTheme="minorHAnsi" w:cs="Arial" w:hint="eastAsia"/>
          <w:color w:val="222222"/>
          <w:sz w:val="20"/>
          <w:szCs w:val="20"/>
          <w:shd w:val="clear" w:color="auto" w:fill="FFFFFF"/>
        </w:rPr>
        <w:t>URI &gt; URL</w:t>
      </w:r>
      <w:r w:rsidR="008B6170" w:rsidRPr="008B6170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  <w:sym w:font="Wingdings" w:char="F0E0"/>
      </w:r>
      <w:r w:rsidR="008B6170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  <w:t xml:space="preserve"> URI</w:t>
      </w:r>
      <w:r w:rsidR="008B6170">
        <w:rPr>
          <w:rFonts w:asciiTheme="minorHAnsi" w:eastAsiaTheme="minorHAnsi" w:hAnsiTheme="minorHAnsi" w:cs="Arial" w:hint="eastAsia"/>
          <w:color w:val="222222"/>
          <w:sz w:val="20"/>
          <w:szCs w:val="20"/>
          <w:shd w:val="clear" w:color="auto" w:fill="FFFFFF"/>
        </w:rPr>
        <w:t>가 URL의 상위개념이다.</w:t>
      </w:r>
      <w:r w:rsidR="008B6170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  <w:t xml:space="preserve"> Ex) </w:t>
      </w:r>
      <w:r w:rsidR="008B6170">
        <w:rPr>
          <w:rFonts w:asciiTheme="minorHAnsi" w:eastAsiaTheme="minorHAnsi" w:hAnsiTheme="minorHAnsi" w:cs="Arial" w:hint="eastAsia"/>
          <w:color w:val="222222"/>
          <w:sz w:val="20"/>
          <w:szCs w:val="20"/>
          <w:shd w:val="clear" w:color="auto" w:fill="FFFFFF"/>
        </w:rPr>
        <w:t>URI(동물)</w:t>
      </w:r>
      <w:r w:rsidR="008B6170">
        <w:rPr>
          <w:rFonts w:asciiTheme="minorHAnsi" w:eastAsiaTheme="minorHAnsi" w:hAnsiTheme="minorHAnsi" w:cs="Arial"/>
          <w:color w:val="222222"/>
          <w:sz w:val="20"/>
          <w:szCs w:val="20"/>
          <w:shd w:val="clear" w:color="auto" w:fill="FFFFFF"/>
        </w:rPr>
        <w:t>&gt;</w:t>
      </w:r>
      <w:r w:rsidR="008B6170">
        <w:rPr>
          <w:rFonts w:asciiTheme="minorHAnsi" w:eastAsiaTheme="minorHAnsi" w:hAnsiTheme="minorHAnsi" w:cs="Arial" w:hint="eastAsia"/>
          <w:color w:val="222222"/>
          <w:sz w:val="20"/>
          <w:szCs w:val="20"/>
          <w:shd w:val="clear" w:color="auto" w:fill="FFFFFF"/>
        </w:rPr>
        <w:t>URL(다람쥐)</w:t>
      </w:r>
    </w:p>
    <w:p w:rsidR="00F2027E" w:rsidRPr="001E02B4" w:rsidRDefault="00F2027E" w:rsidP="00D15E3C">
      <w:pPr>
        <w:pStyle w:val="20"/>
        <w:spacing w:line="360" w:lineRule="auto"/>
        <w:ind w:leftChars="200" w:left="480" w:right="240"/>
        <w:rPr>
          <w:rFonts w:asciiTheme="minorHAnsi" w:eastAsiaTheme="minorHAnsi" w:hAnsiTheme="minorHAnsi"/>
        </w:rPr>
      </w:pPr>
      <w:bookmarkStart w:id="38" w:name="_Toc524947219"/>
      <w:r w:rsidRPr="001E02B4">
        <w:rPr>
          <w:rFonts w:asciiTheme="minorHAnsi" w:eastAsiaTheme="minorHAnsi" w:hAnsiTheme="minorHAnsi"/>
        </w:rPr>
        <w:t>1.2. API</w:t>
      </w:r>
      <w:r w:rsidRPr="001E02B4">
        <w:rPr>
          <w:rFonts w:asciiTheme="minorHAnsi" w:eastAsiaTheme="minorHAnsi" w:hAnsiTheme="minorHAnsi" w:hint="eastAsia"/>
        </w:rPr>
        <w:t>란?</w:t>
      </w:r>
      <w:bookmarkEnd w:id="38"/>
    </w:p>
    <w:p w:rsidR="00F2027E" w:rsidRPr="001E02B4" w:rsidRDefault="00F2027E" w:rsidP="00F2027E">
      <w:pPr>
        <w:pStyle w:val="af8"/>
        <w:widowControl w:val="0"/>
        <w:wordWrap w:val="0"/>
        <w:autoSpaceDE w:val="0"/>
        <w:autoSpaceDN w:val="0"/>
        <w:spacing w:after="160" w:line="360" w:lineRule="auto"/>
        <w:ind w:leftChars="0" w:left="600"/>
        <w:jc w:val="both"/>
        <w:rPr>
          <w:rFonts w:asciiTheme="minorHAnsi" w:eastAsiaTheme="minorHAnsi" w:hAnsiTheme="minorHAnsi"/>
          <w:sz w:val="20"/>
          <w:szCs w:val="20"/>
        </w:rPr>
      </w:pPr>
      <w:r w:rsidRPr="001E02B4">
        <w:rPr>
          <w:rFonts w:asciiTheme="minorHAnsi" w:eastAsiaTheme="minorHAnsi" w:hAnsiTheme="minorHAnsi" w:hint="eastAsia"/>
          <w:sz w:val="20"/>
          <w:szCs w:val="20"/>
        </w:rPr>
        <w:t>A</w:t>
      </w:r>
      <w:r w:rsidRPr="001E02B4">
        <w:rPr>
          <w:rFonts w:asciiTheme="minorHAnsi" w:eastAsiaTheme="minorHAnsi" w:hAnsiTheme="minorHAnsi"/>
          <w:sz w:val="20"/>
          <w:szCs w:val="20"/>
        </w:rPr>
        <w:t xml:space="preserve">pplication Programming Interface. 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응용프로그램에서 사용할 수 있도록,</w:t>
      </w:r>
      <w:r w:rsidRPr="001E02B4">
        <w:rPr>
          <w:rFonts w:asciiTheme="minorHAnsi" w:eastAsiaTheme="minorHAnsi" w:hAnsiTheme="minorHAnsi"/>
          <w:sz w:val="20"/>
          <w:szCs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운영체제나 프로그래밍 언어가 제공하는 기능을 제어할 수 있게 만든 인터페이스를 뜻한다.</w:t>
      </w:r>
      <w:r w:rsidRPr="001E02B4">
        <w:rPr>
          <w:rFonts w:asciiTheme="minorHAnsi" w:eastAsiaTheme="minorHAnsi" w:hAnsiTheme="minorHAnsi"/>
          <w:sz w:val="20"/>
          <w:szCs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A</w:t>
      </w:r>
      <w:r w:rsidRPr="001E02B4">
        <w:rPr>
          <w:rFonts w:asciiTheme="minorHAnsi" w:eastAsiaTheme="minorHAnsi" w:hAnsiTheme="minorHAnsi"/>
          <w:sz w:val="20"/>
          <w:szCs w:val="20"/>
        </w:rPr>
        <w:t>PI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를 통해 소스 및 데이터베이스는 접근하지 못하게 하고 해당 프로그램을 사용할 수 있도록 기능을 제공하는 것이다.</w:t>
      </w:r>
      <w:r w:rsidRPr="001E02B4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641B77" w:rsidRPr="001E02B4" w:rsidRDefault="00641B77" w:rsidP="00641B77">
      <w:pPr>
        <w:pStyle w:val="af8"/>
        <w:widowControl w:val="0"/>
        <w:wordWrap w:val="0"/>
        <w:autoSpaceDE w:val="0"/>
        <w:autoSpaceDN w:val="0"/>
        <w:spacing w:after="160" w:line="360" w:lineRule="auto"/>
        <w:ind w:leftChars="0" w:left="600"/>
        <w:jc w:val="center"/>
        <w:rPr>
          <w:rFonts w:asciiTheme="minorHAnsi" w:eastAsiaTheme="minorHAnsi" w:hAnsiTheme="minorHAnsi"/>
          <w:sz w:val="20"/>
          <w:szCs w:val="20"/>
        </w:rPr>
      </w:pPr>
      <w:r w:rsidRPr="001E02B4">
        <w:rPr>
          <w:rFonts w:asciiTheme="minorHAnsi" w:eastAsiaTheme="minorHAnsi" w:hAnsiTheme="minorHAnsi"/>
          <w:noProof/>
        </w:rPr>
        <w:drawing>
          <wp:inline distT="0" distB="0" distL="0" distR="0" wp14:anchorId="7FE75AE5" wp14:editId="6996F082">
            <wp:extent cx="3581400" cy="159655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520" cy="161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77" w:rsidRDefault="00641B77" w:rsidP="00641B77">
      <w:pPr>
        <w:pStyle w:val="af8"/>
        <w:widowControl w:val="0"/>
        <w:wordWrap w:val="0"/>
        <w:autoSpaceDE w:val="0"/>
        <w:autoSpaceDN w:val="0"/>
        <w:spacing w:after="160" w:line="360" w:lineRule="auto"/>
        <w:ind w:leftChars="0" w:left="600"/>
        <w:jc w:val="center"/>
        <w:rPr>
          <w:rFonts w:asciiTheme="minorHAnsi" w:eastAsiaTheme="minorHAnsi" w:hAnsiTheme="minorHAnsi"/>
          <w:sz w:val="20"/>
          <w:szCs w:val="20"/>
        </w:rPr>
      </w:pPr>
      <w:r w:rsidRPr="001E02B4">
        <w:rPr>
          <w:rFonts w:asciiTheme="minorHAnsi" w:eastAsiaTheme="minorHAnsi" w:hAnsiTheme="minorHAnsi" w:hint="eastAsia"/>
          <w:sz w:val="20"/>
          <w:szCs w:val="20"/>
        </w:rPr>
        <w:t>[그림1</w:t>
      </w:r>
      <w:r w:rsidRPr="001E02B4">
        <w:rPr>
          <w:rFonts w:asciiTheme="minorHAnsi" w:eastAsiaTheme="minorHAnsi" w:hAnsiTheme="minorHAnsi"/>
          <w:sz w:val="20"/>
          <w:szCs w:val="20"/>
        </w:rPr>
        <w:t>] API</w:t>
      </w:r>
      <w:r w:rsidR="00D15E3C" w:rsidRPr="001E02B4">
        <w:rPr>
          <w:rFonts w:asciiTheme="minorHAnsi" w:eastAsiaTheme="minorHAnsi" w:hAnsiTheme="minorHAnsi"/>
          <w:sz w:val="20"/>
          <w:szCs w:val="20"/>
        </w:rPr>
        <w:t xml:space="preserve">  </w:t>
      </w:r>
      <w:r w:rsidR="004D05BB" w:rsidRPr="001E02B4">
        <w:rPr>
          <w:rFonts w:asciiTheme="minorHAnsi" w:eastAsiaTheme="minorHAnsi" w:hAnsiTheme="minorHAnsi"/>
          <w:sz w:val="20"/>
          <w:szCs w:val="20"/>
        </w:rPr>
        <w:t xml:space="preserve"> </w:t>
      </w:r>
      <w:r w:rsidR="004D05BB" w:rsidRPr="001E02B4">
        <w:rPr>
          <w:rFonts w:asciiTheme="minorHAnsi" w:eastAsiaTheme="minorHAnsi" w:hAnsiTheme="minorHAnsi" w:hint="eastAsia"/>
          <w:sz w:val="20"/>
          <w:szCs w:val="20"/>
        </w:rPr>
        <w:t>출처:</w:t>
      </w:r>
      <w:r w:rsidR="004D05BB" w:rsidRPr="001E02B4">
        <w:rPr>
          <w:rFonts w:asciiTheme="minorHAnsi" w:eastAsiaTheme="minorHAnsi" w:hAnsiTheme="minorHAnsi"/>
          <w:sz w:val="20"/>
          <w:szCs w:val="20"/>
        </w:rPr>
        <w:t xml:space="preserve"> </w:t>
      </w:r>
      <w:hyperlink r:id="rId11" w:history="1">
        <w:r w:rsidR="004843CA" w:rsidRPr="001E02B4">
          <w:rPr>
            <w:rStyle w:val="af1"/>
            <w:rFonts w:asciiTheme="minorHAnsi" w:eastAsiaTheme="minorHAnsi" w:hAnsiTheme="minorHAnsi"/>
            <w:sz w:val="20"/>
            <w:szCs w:val="20"/>
          </w:rPr>
          <w:t>http://hyunalee.tistory.com/1</w:t>
        </w:r>
      </w:hyperlink>
    </w:p>
    <w:p w:rsidR="00F96E4B" w:rsidRPr="001E02B4" w:rsidRDefault="00F96E4B" w:rsidP="00F96E4B">
      <w:pPr>
        <w:pStyle w:val="af8"/>
        <w:widowControl w:val="0"/>
        <w:wordWrap w:val="0"/>
        <w:autoSpaceDE w:val="0"/>
        <w:autoSpaceDN w:val="0"/>
        <w:spacing w:after="160" w:line="360" w:lineRule="auto"/>
        <w:ind w:leftChars="0" w:left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lastRenderedPageBreak/>
        <w:t>*</w:t>
      </w:r>
      <w:r>
        <w:rPr>
          <w:rFonts w:asciiTheme="minorHAnsi" w:eastAsiaTheme="minorHAnsi" w:hAnsiTheme="minorHAnsi" w:hint="eastAsia"/>
          <w:sz w:val="20"/>
          <w:szCs w:val="20"/>
        </w:rPr>
        <w:t>Interface : 어떠한 리소스를 토데로 결과물을 만들거나 도출할 떄 쉽게 하기위해 도움을 주는 존재</w:t>
      </w:r>
    </w:p>
    <w:p w:rsidR="004843CA" w:rsidRPr="001E02B4" w:rsidRDefault="004843CA" w:rsidP="00D15E3C">
      <w:pPr>
        <w:pStyle w:val="20"/>
        <w:spacing w:line="360" w:lineRule="auto"/>
        <w:ind w:leftChars="200" w:left="480" w:right="240"/>
        <w:rPr>
          <w:rFonts w:asciiTheme="minorHAnsi" w:eastAsiaTheme="minorHAnsi" w:hAnsiTheme="minorHAnsi"/>
        </w:rPr>
      </w:pPr>
      <w:bookmarkStart w:id="39" w:name="_Toc524947220"/>
      <w:r w:rsidRPr="001E02B4">
        <w:rPr>
          <w:rFonts w:asciiTheme="minorHAnsi" w:eastAsiaTheme="minorHAnsi" w:hAnsiTheme="minorHAnsi" w:hint="eastAsia"/>
        </w:rPr>
        <w:t xml:space="preserve">1.3. </w:t>
      </w:r>
      <w:r w:rsidRPr="001E02B4">
        <w:rPr>
          <w:rFonts w:asciiTheme="minorHAnsi" w:eastAsiaTheme="minorHAnsi" w:hAnsiTheme="minorHAnsi"/>
        </w:rPr>
        <w:t>Restful API</w:t>
      </w:r>
      <w:r w:rsidRPr="001E02B4">
        <w:rPr>
          <w:rFonts w:asciiTheme="minorHAnsi" w:eastAsiaTheme="minorHAnsi" w:hAnsiTheme="minorHAnsi" w:hint="eastAsia"/>
        </w:rPr>
        <w:t>란?</w:t>
      </w:r>
      <w:bookmarkEnd w:id="39"/>
    </w:p>
    <w:p w:rsidR="00932BC5" w:rsidRPr="001E02B4" w:rsidRDefault="00B93032" w:rsidP="00932BC5">
      <w:pPr>
        <w:spacing w:line="360" w:lineRule="auto"/>
        <w:ind w:firstLineChars="100" w:firstLine="200"/>
        <w:rPr>
          <w:rFonts w:asciiTheme="minorHAnsi" w:eastAsiaTheme="minorHAnsi" w:hAnsiTheme="minorHAnsi"/>
          <w:sz w:val="20"/>
          <w:szCs w:val="20"/>
        </w:rPr>
      </w:pPr>
      <w:r w:rsidRPr="001E02B4">
        <w:rPr>
          <w:rFonts w:asciiTheme="minorHAnsi" w:eastAsiaTheme="minorHAnsi" w:hAnsiTheme="minorHAnsi"/>
          <w:b/>
          <w:sz w:val="20"/>
          <w:szCs w:val="20"/>
        </w:rPr>
        <w:t>REST</w:t>
      </w:r>
      <w:r w:rsidR="004843CA" w:rsidRPr="001E02B4">
        <w:rPr>
          <w:rFonts w:asciiTheme="minorHAnsi" w:eastAsiaTheme="minorHAnsi" w:hAnsiTheme="minorHAnsi"/>
          <w:b/>
          <w:sz w:val="20"/>
          <w:szCs w:val="20"/>
        </w:rPr>
        <w:t>(</w:t>
      </w:r>
      <w:r w:rsidR="004843CA" w:rsidRPr="001E02B4">
        <w:rPr>
          <w:rFonts w:asciiTheme="minorHAnsi" w:eastAsiaTheme="minorHAnsi" w:hAnsiTheme="minorHAnsi"/>
          <w:color w:val="000000"/>
          <w:sz w:val="20"/>
          <w:szCs w:val="20"/>
        </w:rPr>
        <w:t>Representational State Transfer)</w:t>
      </w:r>
      <w:r w:rsidRPr="001E02B4">
        <w:rPr>
          <w:rFonts w:asciiTheme="minorHAnsi" w:eastAsiaTheme="minorHAnsi" w:hAnsiTheme="minorHAnsi" w:hint="eastAsia"/>
          <w:b/>
          <w:sz w:val="20"/>
          <w:szCs w:val="20"/>
        </w:rPr>
        <w:t xml:space="preserve"> 특징을</w:t>
      </w:r>
      <w:r w:rsidRPr="001E02B4">
        <w:rPr>
          <w:rFonts w:asciiTheme="minorHAnsi" w:eastAsiaTheme="minorHAnsi" w:hAnsiTheme="minorHAnsi" w:hint="eastAsia"/>
          <w:sz w:val="20"/>
          <w:szCs w:val="20"/>
        </w:rPr>
        <w:t xml:space="preserve"> 지키면서 </w:t>
      </w:r>
      <w:r w:rsidRPr="00015A4B">
        <w:rPr>
          <w:rFonts w:asciiTheme="minorHAnsi" w:eastAsiaTheme="minorHAnsi" w:hAnsiTheme="minorHAnsi" w:hint="eastAsia"/>
          <w:b/>
          <w:sz w:val="20"/>
          <w:szCs w:val="20"/>
        </w:rPr>
        <w:t>A</w:t>
      </w:r>
      <w:r w:rsidRPr="00015A4B">
        <w:rPr>
          <w:rFonts w:asciiTheme="minorHAnsi" w:eastAsiaTheme="minorHAnsi" w:hAnsiTheme="minorHAnsi"/>
          <w:b/>
          <w:sz w:val="20"/>
          <w:szCs w:val="20"/>
        </w:rPr>
        <w:t>PI</w:t>
      </w:r>
      <w:r w:rsidRPr="001E02B4">
        <w:rPr>
          <w:rFonts w:asciiTheme="minorHAnsi" w:eastAsiaTheme="minorHAnsi" w:hAnsiTheme="minorHAnsi" w:hint="eastAsia"/>
          <w:sz w:val="20"/>
          <w:szCs w:val="20"/>
        </w:rPr>
        <w:t>를 제공하는 것</w:t>
      </w:r>
      <w:r w:rsidR="00D15E3C" w:rsidRPr="001E02B4">
        <w:rPr>
          <w:rFonts w:asciiTheme="minorHAnsi" w:eastAsiaTheme="minorHAnsi" w:hAnsiTheme="minorHAnsi" w:hint="eastAsia"/>
          <w:sz w:val="20"/>
          <w:szCs w:val="20"/>
        </w:rPr>
        <w:t>을 말한다</w:t>
      </w:r>
      <w:r w:rsidR="00C64F7C" w:rsidRPr="001E02B4">
        <w:rPr>
          <w:rFonts w:asciiTheme="minorHAnsi" w:eastAsiaTheme="minorHAnsi" w:hAnsiTheme="minorHAnsi" w:hint="eastAsia"/>
          <w:sz w:val="20"/>
          <w:szCs w:val="20"/>
        </w:rPr>
        <w:t>.</w:t>
      </w:r>
    </w:p>
    <w:p w:rsidR="00C64F7C" w:rsidRPr="006F4586" w:rsidRDefault="00C64F7C" w:rsidP="000B3641">
      <w:pPr>
        <w:pStyle w:val="1"/>
        <w:numPr>
          <w:ilvl w:val="0"/>
          <w:numId w:val="13"/>
        </w:numPr>
        <w:rPr>
          <w:rFonts w:asciiTheme="minorHAnsi" w:eastAsiaTheme="minorHAnsi" w:hAnsiTheme="minorHAnsi"/>
          <w:sz w:val="28"/>
          <w:szCs w:val="28"/>
        </w:rPr>
      </w:pPr>
      <w:bookmarkStart w:id="40" w:name="_Toc524609307"/>
      <w:bookmarkStart w:id="41" w:name="_Toc524947221"/>
      <w:r w:rsidRPr="006F4586">
        <w:rPr>
          <w:rFonts w:asciiTheme="minorHAnsi" w:eastAsiaTheme="minorHAnsi" w:hAnsiTheme="minorHAnsi" w:hint="eastAsia"/>
          <w:sz w:val="28"/>
          <w:szCs w:val="28"/>
        </w:rPr>
        <w:t xml:space="preserve">REST </w:t>
      </w:r>
      <w:bookmarkEnd w:id="40"/>
      <w:r w:rsidR="00A92FCB" w:rsidRPr="006F4586">
        <w:rPr>
          <w:rFonts w:asciiTheme="minorHAnsi" w:eastAsiaTheme="minorHAnsi" w:hAnsiTheme="minorHAnsi" w:hint="eastAsia"/>
          <w:sz w:val="28"/>
          <w:szCs w:val="28"/>
        </w:rPr>
        <w:t>구조</w:t>
      </w:r>
      <w:bookmarkEnd w:id="41"/>
    </w:p>
    <w:p w:rsidR="00C64F7C" w:rsidRPr="001E02B4" w:rsidRDefault="00C64F7C" w:rsidP="006E4F57">
      <w:pPr>
        <w:spacing w:line="360" w:lineRule="auto"/>
        <w:ind w:firstLineChars="100" w:firstLine="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>자원(Resource),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행위(Verb)-HTTP Method, 표현(</w:t>
      </w:r>
      <w:r w:rsidRPr="001E02B4">
        <w:rPr>
          <w:rFonts w:asciiTheme="minorHAnsi" w:eastAsiaTheme="minorHAnsi" w:hAnsiTheme="minorHAnsi"/>
          <w:sz w:val="20"/>
        </w:rPr>
        <w:t>Representations) 3</w:t>
      </w:r>
      <w:r w:rsidRPr="001E02B4">
        <w:rPr>
          <w:rFonts w:asciiTheme="minorHAnsi" w:eastAsiaTheme="minorHAnsi" w:hAnsiTheme="minorHAnsi" w:hint="eastAsia"/>
          <w:sz w:val="20"/>
        </w:rPr>
        <w:t>가지 요소로 구성되어있다.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C64F7C" w:rsidRPr="001E02B4" w:rsidRDefault="00C64F7C" w:rsidP="006E4F57">
      <w:pPr>
        <w:pStyle w:val="13"/>
        <w:spacing w:line="360" w:lineRule="auto"/>
        <w:ind w:firstLine="240"/>
        <w:rPr>
          <w:rFonts w:asciiTheme="minorHAnsi" w:eastAsiaTheme="minorHAnsi" w:hAnsiTheme="minorHAnsi"/>
          <w:sz w:val="20"/>
          <w:szCs w:val="20"/>
          <w:lang w:val="en-GB"/>
        </w:rPr>
      </w:pPr>
      <w:bookmarkStart w:id="42" w:name="_Toc524609308"/>
      <w:r w:rsidRPr="001E02B4">
        <w:rPr>
          <w:rFonts w:asciiTheme="minorHAnsi" w:eastAsiaTheme="minorHAnsi" w:hAnsiTheme="minorHAnsi" w:hint="eastAsia"/>
          <w:sz w:val="20"/>
          <w:szCs w:val="20"/>
          <w:lang w:val="en-GB"/>
        </w:rPr>
        <w:t>자원</w:t>
      </w:r>
      <w:r w:rsidRPr="001E02B4">
        <w:rPr>
          <w:rFonts w:asciiTheme="minorHAnsi" w:eastAsiaTheme="minorHAnsi" w:hAnsiTheme="minorHAnsi"/>
          <w:sz w:val="20"/>
          <w:szCs w:val="20"/>
          <w:lang w:val="en-GB"/>
        </w:rPr>
        <w:t>(Resource)-UR</w:t>
      </w:r>
      <w:r w:rsidRPr="001E02B4">
        <w:rPr>
          <w:rFonts w:asciiTheme="minorHAnsi" w:eastAsiaTheme="minorHAnsi" w:hAnsiTheme="minorHAnsi" w:hint="eastAsia"/>
          <w:sz w:val="20"/>
          <w:szCs w:val="20"/>
          <w:lang w:val="en-GB"/>
        </w:rPr>
        <w:t>I</w:t>
      </w:r>
      <w:bookmarkEnd w:id="42"/>
    </w:p>
    <w:p w:rsidR="00C64F7C" w:rsidRPr="001E02B4" w:rsidRDefault="00C64F7C" w:rsidP="006E4F57">
      <w:pPr>
        <w:pStyle w:val="13"/>
        <w:spacing w:line="360" w:lineRule="auto"/>
        <w:ind w:firstLine="240"/>
        <w:rPr>
          <w:rFonts w:asciiTheme="minorHAnsi" w:eastAsiaTheme="minorHAnsi" w:hAnsiTheme="minorHAnsi"/>
          <w:sz w:val="20"/>
          <w:szCs w:val="20"/>
          <w:lang w:val="en-GB"/>
        </w:rPr>
      </w:pPr>
      <w:bookmarkStart w:id="43" w:name="_Toc524609309"/>
      <w:r w:rsidRPr="001E02B4">
        <w:rPr>
          <w:rFonts w:asciiTheme="minorHAnsi" w:eastAsiaTheme="minorHAnsi" w:hAnsiTheme="minorHAnsi" w:hint="eastAsia"/>
          <w:sz w:val="20"/>
          <w:szCs w:val="20"/>
          <w:lang w:val="en-GB"/>
        </w:rPr>
        <w:t>행위(</w:t>
      </w:r>
      <w:r w:rsidRPr="001E02B4">
        <w:rPr>
          <w:rFonts w:asciiTheme="minorHAnsi" w:eastAsiaTheme="minorHAnsi" w:hAnsiTheme="minorHAnsi"/>
          <w:sz w:val="20"/>
          <w:szCs w:val="20"/>
          <w:lang w:val="en-GB"/>
        </w:rPr>
        <w:t>VERB) – HTTP METHOD</w:t>
      </w:r>
      <w:bookmarkEnd w:id="43"/>
    </w:p>
    <w:p w:rsidR="00296A5C" w:rsidRPr="001E02B4" w:rsidRDefault="00C64F7C" w:rsidP="000B3641">
      <w:pPr>
        <w:pStyle w:val="Indent2"/>
        <w:numPr>
          <w:ilvl w:val="0"/>
          <w:numId w:val="7"/>
        </w:numPr>
        <w:spacing w:line="360" w:lineRule="auto"/>
        <w:rPr>
          <w:rFonts w:asciiTheme="minorHAnsi" w:eastAsiaTheme="minorHAnsi" w:hAnsiTheme="minorHAnsi"/>
          <w:sz w:val="20"/>
          <w:lang w:val="en-GB"/>
        </w:rPr>
      </w:pPr>
      <w:r w:rsidRPr="001E02B4">
        <w:rPr>
          <w:rFonts w:asciiTheme="minorHAnsi" w:eastAsiaTheme="minorHAnsi" w:hAnsiTheme="minorHAnsi" w:hint="eastAsia"/>
          <w:sz w:val="20"/>
          <w:lang w:val="en-GB"/>
        </w:rPr>
        <w:t xml:space="preserve">HTTP에는 여러가지 메서드가 있지만 </w:t>
      </w:r>
      <w:r w:rsidRPr="001E02B4">
        <w:rPr>
          <w:rFonts w:asciiTheme="minorHAnsi" w:eastAsiaTheme="minorHAnsi" w:hAnsiTheme="minorHAnsi"/>
          <w:sz w:val="20"/>
          <w:lang w:val="en-GB"/>
        </w:rPr>
        <w:t>REST</w:t>
      </w:r>
      <w:r w:rsidRPr="001E02B4">
        <w:rPr>
          <w:rFonts w:asciiTheme="minorHAnsi" w:eastAsiaTheme="minorHAnsi" w:hAnsiTheme="minorHAnsi" w:hint="eastAsia"/>
          <w:sz w:val="20"/>
          <w:lang w:val="en-GB"/>
        </w:rPr>
        <w:t xml:space="preserve">에서는 </w:t>
      </w:r>
      <w:r w:rsidRPr="001E02B4">
        <w:rPr>
          <w:rFonts w:asciiTheme="minorHAnsi" w:eastAsiaTheme="minorHAnsi" w:hAnsiTheme="minorHAnsi"/>
          <w:sz w:val="20"/>
          <w:lang w:val="en-GB"/>
        </w:rPr>
        <w:t>CRUD(Create Read Update Delete)</w:t>
      </w:r>
      <w:r w:rsidR="00C22FAC" w:rsidRPr="001E02B4">
        <w:rPr>
          <w:rFonts w:asciiTheme="minorHAnsi" w:eastAsiaTheme="minorHAnsi" w:hAnsiTheme="minorHAnsi" w:hint="eastAsia"/>
          <w:sz w:val="20"/>
          <w:lang w:val="en-GB"/>
        </w:rPr>
        <w:t>만 사용한다.</w:t>
      </w:r>
      <w:r w:rsidR="00C22FAC" w:rsidRPr="001E02B4">
        <w:rPr>
          <w:rFonts w:asciiTheme="minorHAnsi" w:eastAsiaTheme="minorHAnsi" w:hAnsiTheme="minorHAnsi"/>
          <w:sz w:val="20"/>
          <w:lang w:val="en-GB"/>
        </w:rPr>
        <w:t xml:space="preserve"> </w:t>
      </w:r>
      <w:bookmarkEnd w:id="34"/>
      <w:bookmarkEnd w:id="35"/>
      <w:bookmarkEnd w:id="36"/>
    </w:p>
    <w:tbl>
      <w:tblPr>
        <w:tblW w:w="55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2835"/>
      </w:tblGrid>
      <w:tr w:rsidR="009C7DEE" w:rsidRPr="001E02B4" w:rsidTr="009C7DEE">
        <w:trPr>
          <w:trHeight w:val="239"/>
          <w:jc w:val="center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DEE" w:rsidRPr="001E02B4" w:rsidRDefault="009C7DEE" w:rsidP="00C4013F">
            <w:pPr>
              <w:spacing w:before="100" w:beforeAutospacing="1" w:after="100" w:afterAutospacing="1" w:line="276" w:lineRule="auto"/>
              <w:ind w:left="502"/>
              <w:jc w:val="both"/>
              <w:rPr>
                <w:rFonts w:asciiTheme="minorHAnsi" w:eastAsiaTheme="minorHAnsi" w:hAnsiTheme="minorHAnsi"/>
                <w:sz w:val="20"/>
              </w:rPr>
            </w:pPr>
            <w:r w:rsidRPr="001E02B4">
              <w:rPr>
                <w:rFonts w:asciiTheme="minorHAnsi" w:eastAsiaTheme="minorHAnsi" w:hAnsiTheme="minorHAnsi" w:hint="eastAsia"/>
                <w:sz w:val="20"/>
              </w:rPr>
              <w:t>메서드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DEE" w:rsidRPr="001E02B4" w:rsidRDefault="009C7DEE" w:rsidP="00C4013F">
            <w:pPr>
              <w:spacing w:before="100" w:beforeAutospacing="1" w:after="100" w:afterAutospacing="1" w:line="276" w:lineRule="auto"/>
              <w:jc w:val="both"/>
              <w:rPr>
                <w:rFonts w:asciiTheme="minorHAnsi" w:eastAsiaTheme="minorHAnsi" w:hAnsiTheme="minorHAnsi"/>
                <w:sz w:val="20"/>
              </w:rPr>
            </w:pPr>
            <w:r w:rsidRPr="001E02B4">
              <w:rPr>
                <w:rFonts w:asciiTheme="minorHAnsi" w:eastAsiaTheme="minorHAnsi" w:hAnsiTheme="minorHAnsi" w:hint="eastAsia"/>
                <w:sz w:val="20"/>
              </w:rPr>
              <w:t>의미</w:t>
            </w:r>
          </w:p>
        </w:tc>
      </w:tr>
      <w:tr w:rsidR="009C7DEE" w:rsidRPr="001E02B4" w:rsidTr="009C7DEE">
        <w:trPr>
          <w:trHeight w:val="239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DEE" w:rsidRPr="001E02B4" w:rsidRDefault="009C7DEE" w:rsidP="00C4013F">
            <w:pPr>
              <w:spacing w:before="100" w:beforeAutospacing="1" w:after="100" w:afterAutospacing="1" w:line="276" w:lineRule="auto"/>
              <w:rPr>
                <w:rFonts w:asciiTheme="minorHAnsi" w:eastAsiaTheme="minorHAnsi" w:hAnsiTheme="minorHAnsi"/>
                <w:sz w:val="20"/>
              </w:rPr>
            </w:pPr>
            <w:r w:rsidRPr="001E02B4">
              <w:rPr>
                <w:rFonts w:asciiTheme="minorHAnsi" w:eastAsiaTheme="minorHAnsi" w:hAnsiTheme="minorHAnsi"/>
                <w:sz w:val="20"/>
              </w:rPr>
              <w:t>POST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DEE" w:rsidRPr="001E02B4" w:rsidRDefault="009C7DEE" w:rsidP="00C4013F">
            <w:pPr>
              <w:spacing w:before="100" w:beforeAutospacing="1" w:after="100" w:afterAutospacing="1" w:line="276" w:lineRule="auto"/>
              <w:rPr>
                <w:rFonts w:asciiTheme="minorHAnsi" w:eastAsiaTheme="minorHAnsi" w:hAnsiTheme="minorHAnsi"/>
                <w:sz w:val="20"/>
              </w:rPr>
            </w:pPr>
            <w:r w:rsidRPr="001E02B4">
              <w:rPr>
                <w:rFonts w:asciiTheme="minorHAnsi" w:eastAsiaTheme="minorHAnsi" w:hAnsiTheme="minorHAnsi"/>
                <w:sz w:val="20"/>
              </w:rPr>
              <w:t>Create</w:t>
            </w:r>
          </w:p>
        </w:tc>
      </w:tr>
      <w:tr w:rsidR="009C7DEE" w:rsidRPr="001E02B4" w:rsidTr="009C7DEE">
        <w:trPr>
          <w:trHeight w:val="239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DEE" w:rsidRPr="001E02B4" w:rsidRDefault="009C7DEE" w:rsidP="00C4013F">
            <w:pPr>
              <w:spacing w:before="100" w:beforeAutospacing="1" w:after="100" w:afterAutospacing="1" w:line="276" w:lineRule="auto"/>
              <w:rPr>
                <w:rFonts w:asciiTheme="minorHAnsi" w:eastAsiaTheme="minorHAnsi" w:hAnsiTheme="minorHAnsi"/>
                <w:sz w:val="20"/>
              </w:rPr>
            </w:pPr>
            <w:r w:rsidRPr="001E02B4">
              <w:rPr>
                <w:rFonts w:asciiTheme="minorHAnsi" w:eastAsiaTheme="minorHAnsi" w:hAnsiTheme="minorHAnsi"/>
                <w:sz w:val="20"/>
              </w:rPr>
              <w:t>GET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DEE" w:rsidRPr="001E02B4" w:rsidRDefault="009C7DEE" w:rsidP="00C4013F">
            <w:pPr>
              <w:spacing w:before="100" w:beforeAutospacing="1" w:after="100" w:afterAutospacing="1" w:line="276" w:lineRule="auto"/>
              <w:rPr>
                <w:rFonts w:asciiTheme="minorHAnsi" w:eastAsiaTheme="minorHAnsi" w:hAnsiTheme="minorHAnsi"/>
                <w:sz w:val="20"/>
              </w:rPr>
            </w:pPr>
            <w:r w:rsidRPr="001E02B4">
              <w:rPr>
                <w:rFonts w:asciiTheme="minorHAnsi" w:eastAsiaTheme="minorHAnsi" w:hAnsiTheme="minorHAnsi"/>
                <w:sz w:val="20"/>
              </w:rPr>
              <w:t>Select</w:t>
            </w:r>
          </w:p>
        </w:tc>
      </w:tr>
      <w:tr w:rsidR="009C7DEE" w:rsidRPr="001E02B4" w:rsidTr="009C7DEE">
        <w:trPr>
          <w:trHeight w:val="239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DEE" w:rsidRPr="001E02B4" w:rsidRDefault="009C7DEE" w:rsidP="00C4013F">
            <w:pPr>
              <w:spacing w:before="100" w:beforeAutospacing="1" w:after="100" w:afterAutospacing="1" w:line="276" w:lineRule="auto"/>
              <w:rPr>
                <w:rFonts w:asciiTheme="minorHAnsi" w:eastAsiaTheme="minorHAnsi" w:hAnsiTheme="minorHAnsi"/>
                <w:sz w:val="20"/>
              </w:rPr>
            </w:pPr>
            <w:r w:rsidRPr="001E02B4">
              <w:rPr>
                <w:rFonts w:asciiTheme="minorHAnsi" w:eastAsiaTheme="minorHAnsi" w:hAnsiTheme="minorHAnsi"/>
                <w:sz w:val="20"/>
              </w:rPr>
              <w:t>PUT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DEE" w:rsidRPr="001E02B4" w:rsidRDefault="009C7DEE" w:rsidP="00C4013F">
            <w:pPr>
              <w:spacing w:before="100" w:beforeAutospacing="1" w:after="100" w:afterAutospacing="1" w:line="276" w:lineRule="auto"/>
              <w:rPr>
                <w:rFonts w:asciiTheme="minorHAnsi" w:eastAsiaTheme="minorHAnsi" w:hAnsiTheme="minorHAnsi"/>
                <w:sz w:val="20"/>
              </w:rPr>
            </w:pPr>
            <w:r w:rsidRPr="001E02B4">
              <w:rPr>
                <w:rFonts w:asciiTheme="minorHAnsi" w:eastAsiaTheme="minorHAnsi" w:hAnsiTheme="minorHAnsi"/>
                <w:sz w:val="20"/>
              </w:rPr>
              <w:t>Update</w:t>
            </w:r>
          </w:p>
        </w:tc>
      </w:tr>
      <w:tr w:rsidR="009C7DEE" w:rsidRPr="001E02B4" w:rsidTr="009C7DEE">
        <w:trPr>
          <w:trHeight w:val="239"/>
          <w:jc w:val="center"/>
        </w:trPr>
        <w:tc>
          <w:tcPr>
            <w:tcW w:w="2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DEE" w:rsidRPr="001E02B4" w:rsidRDefault="009C7DEE" w:rsidP="00C4013F">
            <w:pPr>
              <w:spacing w:before="100" w:beforeAutospacing="1" w:after="100" w:afterAutospacing="1" w:line="276" w:lineRule="auto"/>
              <w:rPr>
                <w:rFonts w:asciiTheme="minorHAnsi" w:eastAsiaTheme="minorHAnsi" w:hAnsiTheme="minorHAnsi"/>
                <w:sz w:val="20"/>
              </w:rPr>
            </w:pPr>
            <w:r w:rsidRPr="001E02B4">
              <w:rPr>
                <w:rFonts w:asciiTheme="minorHAnsi" w:eastAsiaTheme="minorHAnsi" w:hAnsiTheme="minorHAnsi"/>
                <w:sz w:val="20"/>
              </w:rPr>
              <w:t>DELETE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DEE" w:rsidRPr="001E02B4" w:rsidRDefault="009C7DEE" w:rsidP="00C4013F">
            <w:pPr>
              <w:spacing w:before="100" w:beforeAutospacing="1" w:after="100" w:afterAutospacing="1" w:line="276" w:lineRule="auto"/>
              <w:rPr>
                <w:rFonts w:asciiTheme="minorHAnsi" w:eastAsiaTheme="minorHAnsi" w:hAnsiTheme="minorHAnsi"/>
                <w:sz w:val="20"/>
              </w:rPr>
            </w:pPr>
            <w:r w:rsidRPr="001E02B4">
              <w:rPr>
                <w:rFonts w:asciiTheme="minorHAnsi" w:eastAsiaTheme="minorHAnsi" w:hAnsiTheme="minorHAnsi"/>
                <w:sz w:val="20"/>
              </w:rPr>
              <w:t>Delete</w:t>
            </w:r>
          </w:p>
        </w:tc>
      </w:tr>
    </w:tbl>
    <w:p w:rsidR="00C4013F" w:rsidRDefault="00C4013F" w:rsidP="00C4013F">
      <w:pPr>
        <w:pStyle w:val="13"/>
        <w:spacing w:before="0" w:line="276" w:lineRule="auto"/>
        <w:ind w:firstLine="400"/>
        <w:jc w:val="center"/>
        <w:rPr>
          <w:rFonts w:asciiTheme="minorHAnsi" w:eastAsiaTheme="minorHAnsi" w:hAnsiTheme="minorHAnsi"/>
          <w:sz w:val="20"/>
          <w:lang w:val="en-GB"/>
        </w:rPr>
      </w:pPr>
      <w:bookmarkStart w:id="44" w:name="_Toc524609310"/>
      <w:r>
        <w:rPr>
          <w:rFonts w:asciiTheme="minorHAnsi" w:eastAsiaTheme="minorHAnsi" w:hAnsiTheme="minorHAnsi" w:hint="eastAsia"/>
          <w:sz w:val="20"/>
          <w:lang w:val="en-GB"/>
        </w:rPr>
        <w:t>[표1</w:t>
      </w:r>
      <w:r>
        <w:rPr>
          <w:rFonts w:asciiTheme="minorHAnsi" w:eastAsiaTheme="minorHAnsi" w:hAnsiTheme="minorHAnsi"/>
          <w:sz w:val="20"/>
          <w:lang w:val="en-GB"/>
        </w:rPr>
        <w:t>] HTTP</w:t>
      </w:r>
      <w:r>
        <w:rPr>
          <w:rFonts w:asciiTheme="minorHAnsi" w:eastAsiaTheme="minorHAnsi" w:hAnsiTheme="minorHAnsi" w:hint="eastAsia"/>
          <w:sz w:val="20"/>
          <w:lang w:val="en-GB"/>
        </w:rPr>
        <w:t xml:space="preserve"> </w:t>
      </w:r>
      <w:r>
        <w:rPr>
          <w:rFonts w:asciiTheme="minorHAnsi" w:eastAsiaTheme="minorHAnsi" w:hAnsiTheme="minorHAnsi"/>
          <w:sz w:val="20"/>
          <w:lang w:val="en-GB"/>
        </w:rPr>
        <w:t>METHOD</w:t>
      </w:r>
    </w:p>
    <w:p w:rsidR="008367BF" w:rsidRPr="001E02B4" w:rsidRDefault="00685E85" w:rsidP="006E4F57">
      <w:pPr>
        <w:pStyle w:val="13"/>
        <w:spacing w:line="360" w:lineRule="auto"/>
        <w:ind w:firstLine="400"/>
        <w:rPr>
          <w:rFonts w:asciiTheme="minorHAnsi" w:eastAsiaTheme="minorHAnsi" w:hAnsiTheme="minorHAnsi"/>
          <w:sz w:val="20"/>
          <w:lang w:val="en-GB"/>
        </w:rPr>
      </w:pPr>
      <w:r w:rsidRPr="001E02B4">
        <w:rPr>
          <w:rFonts w:asciiTheme="minorHAnsi" w:eastAsiaTheme="minorHAnsi" w:hAnsiTheme="minorHAnsi" w:hint="eastAsia"/>
          <w:sz w:val="20"/>
          <w:lang w:val="en-GB"/>
        </w:rPr>
        <w:t>표현(Representations)-Message</w:t>
      </w:r>
      <w:bookmarkEnd w:id="44"/>
    </w:p>
    <w:p w:rsidR="00D63710" w:rsidRPr="001E02B4" w:rsidRDefault="00685E85" w:rsidP="000B3641">
      <w:pPr>
        <w:pStyle w:val="Indent2"/>
        <w:numPr>
          <w:ilvl w:val="0"/>
          <w:numId w:val="8"/>
        </w:numPr>
        <w:spacing w:line="360" w:lineRule="auto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>자원에 대한 행위의 내용을 정의한다.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 xml:space="preserve">일반적으로 </w:t>
      </w:r>
      <w:r w:rsidRPr="001E02B4">
        <w:rPr>
          <w:rFonts w:asciiTheme="minorHAnsi" w:eastAsiaTheme="minorHAnsi" w:hAnsiTheme="minorHAnsi"/>
          <w:sz w:val="20"/>
        </w:rPr>
        <w:t>JSON</w:t>
      </w:r>
      <w:r w:rsidRPr="001E02B4">
        <w:rPr>
          <w:rFonts w:asciiTheme="minorHAnsi" w:eastAsiaTheme="minorHAnsi" w:hAnsiTheme="minorHAnsi" w:hint="eastAsia"/>
          <w:sz w:val="20"/>
        </w:rPr>
        <w:t>문서를 이용해 표현되는 실제 데이터이다</w:t>
      </w:r>
      <w:r w:rsidR="00D63710" w:rsidRPr="001E02B4">
        <w:rPr>
          <w:rFonts w:asciiTheme="minorHAnsi" w:eastAsiaTheme="minorHAnsi" w:hAnsiTheme="minorHAnsi" w:hint="eastAsia"/>
          <w:sz w:val="20"/>
        </w:rPr>
        <w:t>.</w:t>
      </w:r>
    </w:p>
    <w:p w:rsidR="00D63710" w:rsidRPr="006F4586" w:rsidRDefault="00D63710" w:rsidP="000B3641">
      <w:pPr>
        <w:pStyle w:val="1"/>
        <w:numPr>
          <w:ilvl w:val="0"/>
          <w:numId w:val="13"/>
        </w:numPr>
        <w:rPr>
          <w:rFonts w:asciiTheme="minorHAnsi" w:eastAsiaTheme="minorHAnsi" w:hAnsiTheme="minorHAnsi"/>
          <w:sz w:val="28"/>
          <w:szCs w:val="28"/>
        </w:rPr>
      </w:pPr>
      <w:bookmarkStart w:id="45" w:name="_Toc524609312"/>
      <w:bookmarkStart w:id="46" w:name="_Toc524947222"/>
      <w:r w:rsidRPr="006F4586">
        <w:rPr>
          <w:rFonts w:asciiTheme="minorHAnsi" w:eastAsiaTheme="minorHAnsi" w:hAnsiTheme="minorHAnsi" w:hint="eastAsia"/>
          <w:sz w:val="28"/>
          <w:szCs w:val="28"/>
        </w:rPr>
        <w:t>REST 특징</w:t>
      </w:r>
      <w:bookmarkEnd w:id="45"/>
      <w:bookmarkEnd w:id="46"/>
    </w:p>
    <w:p w:rsidR="00D63710" w:rsidRPr="00340615" w:rsidRDefault="00D63710" w:rsidP="000B3641">
      <w:pPr>
        <w:pStyle w:val="af8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360" w:lineRule="auto"/>
        <w:ind w:leftChars="0"/>
        <w:jc w:val="both"/>
        <w:rPr>
          <w:rFonts w:asciiTheme="minorHAnsi" w:eastAsiaTheme="minorHAnsi" w:hAnsiTheme="minorHAnsi"/>
          <w:b/>
          <w:sz w:val="20"/>
        </w:rPr>
      </w:pPr>
      <w:r w:rsidRPr="00340615">
        <w:rPr>
          <w:rFonts w:asciiTheme="minorHAnsi" w:eastAsiaTheme="minorHAnsi" w:hAnsiTheme="minorHAnsi"/>
          <w:b/>
          <w:sz w:val="20"/>
        </w:rPr>
        <w:t>Uniform(</w:t>
      </w:r>
      <w:r w:rsidRPr="00340615">
        <w:rPr>
          <w:rFonts w:asciiTheme="minorHAnsi" w:eastAsiaTheme="minorHAnsi" w:hAnsiTheme="minorHAnsi" w:hint="eastAsia"/>
          <w:b/>
          <w:sz w:val="20"/>
        </w:rPr>
        <w:t>유니폼 인터페이스)</w:t>
      </w:r>
    </w:p>
    <w:p w:rsidR="00D63710" w:rsidRPr="001E02B4" w:rsidRDefault="00D63710" w:rsidP="006E4F57">
      <w:pPr>
        <w:widowControl w:val="0"/>
        <w:wordWrap w:val="0"/>
        <w:autoSpaceDE w:val="0"/>
        <w:autoSpaceDN w:val="0"/>
        <w:spacing w:after="160" w:line="360" w:lineRule="auto"/>
        <w:ind w:leftChars="200" w:left="480" w:firstLineChars="100" w:firstLine="200"/>
        <w:jc w:val="both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>HTTP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표준에만 따른다면,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안드로이드</w:t>
      </w:r>
      <w:r w:rsidR="005552C4" w:rsidRPr="001E02B4">
        <w:rPr>
          <w:rFonts w:asciiTheme="minorHAnsi" w:eastAsiaTheme="minorHAnsi" w:hAnsiTheme="minorHAnsi" w:hint="eastAsia"/>
          <w:sz w:val="20"/>
        </w:rPr>
        <w:t xml:space="preserve">나 </w:t>
      </w:r>
      <w:r w:rsidRPr="001E02B4">
        <w:rPr>
          <w:rFonts w:asciiTheme="minorHAnsi" w:eastAsiaTheme="minorHAnsi" w:hAnsiTheme="minorHAnsi"/>
          <w:sz w:val="20"/>
        </w:rPr>
        <w:t>IOS</w:t>
      </w:r>
      <w:r w:rsidR="005552C4" w:rsidRPr="001E02B4">
        <w:rPr>
          <w:rFonts w:asciiTheme="minorHAnsi" w:eastAsiaTheme="minorHAnsi" w:hAnsiTheme="minorHAnsi"/>
          <w:sz w:val="20"/>
        </w:rPr>
        <w:t xml:space="preserve"> </w:t>
      </w:r>
      <w:r w:rsidR="005552C4" w:rsidRPr="001E02B4">
        <w:rPr>
          <w:rFonts w:asciiTheme="minorHAnsi" w:eastAsiaTheme="minorHAnsi" w:hAnsiTheme="minorHAnsi" w:hint="eastAsia"/>
          <w:sz w:val="20"/>
        </w:rPr>
        <w:t>등 어떤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플랫폼이든,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특정 언어나 기술에 종속되지 않고 모든 플랫폼에 사용이 가능하며,</w:t>
      </w:r>
      <w:r w:rsidRPr="001E02B4">
        <w:rPr>
          <w:rFonts w:asciiTheme="minorHAnsi" w:eastAsiaTheme="minorHAnsi" w:hAnsiTheme="minorHAnsi"/>
          <w:sz w:val="20"/>
        </w:rPr>
        <w:t xml:space="preserve"> URI</w:t>
      </w:r>
      <w:r w:rsidRPr="001E02B4">
        <w:rPr>
          <w:rFonts w:asciiTheme="minorHAnsi" w:eastAsiaTheme="minorHAnsi" w:hAnsiTheme="minorHAnsi" w:hint="eastAsia"/>
          <w:sz w:val="20"/>
        </w:rPr>
        <w:t>로 지정한 리소스에 대한 조작이 가능한 아키텍처 스타일이다.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D63710" w:rsidRPr="00340615" w:rsidRDefault="00D63710" w:rsidP="000B3641">
      <w:pPr>
        <w:pStyle w:val="af8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360" w:lineRule="auto"/>
        <w:ind w:leftChars="0"/>
        <w:jc w:val="both"/>
        <w:rPr>
          <w:rFonts w:asciiTheme="minorHAnsi" w:eastAsiaTheme="minorHAnsi" w:hAnsiTheme="minorHAnsi"/>
          <w:b/>
          <w:sz w:val="20"/>
        </w:rPr>
      </w:pPr>
      <w:r w:rsidRPr="00340615">
        <w:rPr>
          <w:rFonts w:asciiTheme="minorHAnsi" w:eastAsiaTheme="minorHAnsi" w:hAnsiTheme="minorHAnsi"/>
          <w:b/>
          <w:sz w:val="20"/>
        </w:rPr>
        <w:t>S</w:t>
      </w:r>
      <w:r w:rsidRPr="00340615">
        <w:rPr>
          <w:rFonts w:asciiTheme="minorHAnsi" w:eastAsiaTheme="minorHAnsi" w:hAnsiTheme="minorHAnsi" w:hint="eastAsia"/>
          <w:b/>
          <w:sz w:val="20"/>
        </w:rPr>
        <w:t>tateless(무상태성)</w:t>
      </w:r>
    </w:p>
    <w:p w:rsidR="00D63710" w:rsidRPr="001E02B4" w:rsidRDefault="00D63710" w:rsidP="006E4F57">
      <w:pPr>
        <w:widowControl w:val="0"/>
        <w:wordWrap w:val="0"/>
        <w:autoSpaceDE w:val="0"/>
        <w:autoSpaceDN w:val="0"/>
        <w:spacing w:after="160" w:line="360" w:lineRule="auto"/>
        <w:ind w:leftChars="200" w:left="480" w:firstLineChars="100" w:firstLine="200"/>
        <w:jc w:val="both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lastRenderedPageBreak/>
        <w:t>클라이언트의 정보를 서버 쪽에 유지하지</w:t>
      </w:r>
      <w:r w:rsidR="00084EFA" w:rsidRPr="001E02B4">
        <w:rPr>
          <w:rFonts w:asciiTheme="minorHAnsi" w:eastAsiaTheme="minorHAnsi" w:hAnsiTheme="minorHAnsi" w:hint="eastAsia"/>
          <w:sz w:val="20"/>
        </w:rPr>
        <w:t xml:space="preserve"> 않는다</w:t>
      </w:r>
      <w:r w:rsidRPr="001E02B4">
        <w:rPr>
          <w:rFonts w:asciiTheme="minorHAnsi" w:eastAsiaTheme="minorHAnsi" w:hAnsiTheme="minorHAnsi" w:hint="eastAsia"/>
          <w:sz w:val="20"/>
        </w:rPr>
        <w:t>.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 xml:space="preserve">세션이나 쿠키 등을 별도로 관리하지 않기 때문에 </w:t>
      </w:r>
      <w:r w:rsidRPr="001E02B4">
        <w:rPr>
          <w:rFonts w:asciiTheme="minorHAnsi" w:eastAsiaTheme="minorHAnsi" w:hAnsiTheme="minorHAnsi"/>
          <w:sz w:val="20"/>
        </w:rPr>
        <w:t>API</w:t>
      </w:r>
      <w:r w:rsidRPr="001E02B4">
        <w:rPr>
          <w:rFonts w:asciiTheme="minorHAnsi" w:eastAsiaTheme="minorHAnsi" w:hAnsiTheme="minorHAnsi" w:hint="eastAsia"/>
          <w:sz w:val="20"/>
        </w:rPr>
        <w:t>서버는 들어오는 요청만 메시지로 처리하기 때문에 구현이 단순하다.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 xml:space="preserve"> </w:t>
      </w:r>
    </w:p>
    <w:p w:rsidR="00D63710" w:rsidRPr="00340615" w:rsidRDefault="00D63710" w:rsidP="000B3641">
      <w:pPr>
        <w:pStyle w:val="af8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360" w:lineRule="auto"/>
        <w:ind w:leftChars="0"/>
        <w:jc w:val="both"/>
        <w:rPr>
          <w:rFonts w:asciiTheme="minorHAnsi" w:eastAsiaTheme="minorHAnsi" w:hAnsiTheme="minorHAnsi"/>
          <w:b/>
          <w:sz w:val="20"/>
        </w:rPr>
      </w:pPr>
      <w:r w:rsidRPr="00340615">
        <w:rPr>
          <w:rFonts w:asciiTheme="minorHAnsi" w:eastAsiaTheme="minorHAnsi" w:hAnsiTheme="minorHAnsi" w:hint="eastAsia"/>
          <w:b/>
          <w:sz w:val="20"/>
        </w:rPr>
        <w:t>Cacheable(캐시 처리 가능</w:t>
      </w:r>
      <w:r w:rsidRPr="00340615">
        <w:rPr>
          <w:rFonts w:asciiTheme="minorHAnsi" w:eastAsiaTheme="minorHAnsi" w:hAnsiTheme="minorHAnsi"/>
          <w:b/>
          <w:sz w:val="20"/>
        </w:rPr>
        <w:t>)</w:t>
      </w:r>
    </w:p>
    <w:p w:rsidR="00D63710" w:rsidRPr="001E02B4" w:rsidRDefault="00D63710" w:rsidP="006E4F57">
      <w:pPr>
        <w:widowControl w:val="0"/>
        <w:wordWrap w:val="0"/>
        <w:autoSpaceDE w:val="0"/>
        <w:autoSpaceDN w:val="0"/>
        <w:spacing w:after="160" w:line="360" w:lineRule="auto"/>
        <w:ind w:leftChars="200" w:left="480" w:firstLineChars="100" w:firstLine="200"/>
        <w:jc w:val="both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REST</w:t>
      </w:r>
      <w:r w:rsidR="00084EFA" w:rsidRPr="001E02B4">
        <w:rPr>
          <w:rFonts w:asciiTheme="minorHAnsi" w:eastAsiaTheme="minorHAnsi" w:hAnsiTheme="minorHAnsi" w:hint="eastAsia"/>
          <w:sz w:val="20"/>
        </w:rPr>
        <w:t xml:space="preserve">는 </w:t>
      </w:r>
      <w:r w:rsidRPr="001E02B4">
        <w:rPr>
          <w:rFonts w:asciiTheme="minorHAnsi" w:eastAsiaTheme="minorHAnsi" w:hAnsiTheme="minorHAnsi"/>
          <w:sz w:val="20"/>
        </w:rPr>
        <w:t>HTTP</w:t>
      </w:r>
      <w:r w:rsidRPr="001E02B4">
        <w:rPr>
          <w:rFonts w:asciiTheme="minorHAnsi" w:eastAsiaTheme="minorHAnsi" w:hAnsiTheme="minorHAnsi" w:hint="eastAsia"/>
          <w:sz w:val="20"/>
        </w:rPr>
        <w:t>라는 기존 웹 표준을 그대로 사용한다.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="0040395A" w:rsidRPr="001E02B4">
        <w:rPr>
          <w:rFonts w:asciiTheme="minorHAnsi" w:eastAsiaTheme="minorHAnsi" w:hAnsiTheme="minorHAnsi"/>
          <w:sz w:val="20"/>
        </w:rPr>
        <w:t xml:space="preserve"> </w:t>
      </w:r>
      <w:r w:rsidR="0040395A" w:rsidRPr="001E02B4">
        <w:rPr>
          <w:rFonts w:asciiTheme="minorHAnsi" w:eastAsiaTheme="minorHAnsi" w:hAnsiTheme="minorHAnsi" w:hint="eastAsia"/>
          <w:sz w:val="20"/>
        </w:rPr>
        <w:t xml:space="preserve">따라서 </w:t>
      </w:r>
      <w:r w:rsidRPr="001E02B4">
        <w:rPr>
          <w:rFonts w:asciiTheme="minorHAnsi" w:eastAsiaTheme="minorHAnsi" w:hAnsiTheme="minorHAnsi"/>
          <w:sz w:val="20"/>
        </w:rPr>
        <w:t>HTTP</w:t>
      </w:r>
      <w:r w:rsidRPr="001E02B4">
        <w:rPr>
          <w:rFonts w:asciiTheme="minorHAnsi" w:eastAsiaTheme="minorHAnsi" w:hAnsiTheme="minorHAnsi" w:hint="eastAsia"/>
          <w:sz w:val="20"/>
        </w:rPr>
        <w:t>가 가진 캐싱 기능이 적용 가능하다.</w:t>
      </w:r>
      <w:r w:rsidRPr="001E02B4">
        <w:rPr>
          <w:rFonts w:asciiTheme="minorHAnsi" w:eastAsiaTheme="minorHAnsi" w:hAnsiTheme="minorHAnsi"/>
          <w:sz w:val="20"/>
        </w:rPr>
        <w:t xml:space="preserve"> HT</w:t>
      </w:r>
      <w:r w:rsidRPr="001E02B4">
        <w:rPr>
          <w:rFonts w:asciiTheme="minorHAnsi" w:eastAsiaTheme="minorHAnsi" w:hAnsiTheme="minorHAnsi" w:hint="eastAsia"/>
          <w:sz w:val="20"/>
        </w:rPr>
        <w:t>TP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 xml:space="preserve">프로토콜 표준에서 사용하는 </w:t>
      </w:r>
      <w:r w:rsidRPr="001E02B4">
        <w:rPr>
          <w:rFonts w:asciiTheme="minorHAnsi" w:eastAsiaTheme="minorHAnsi" w:hAnsiTheme="minorHAnsi"/>
          <w:sz w:val="20"/>
        </w:rPr>
        <w:t>Last-Modified</w:t>
      </w:r>
      <w:r w:rsidRPr="001E02B4">
        <w:rPr>
          <w:rFonts w:asciiTheme="minorHAnsi" w:eastAsiaTheme="minorHAnsi" w:hAnsiTheme="minorHAnsi" w:hint="eastAsia"/>
          <w:sz w:val="20"/>
        </w:rPr>
        <w:t xml:space="preserve">태그나 </w:t>
      </w:r>
      <w:r w:rsidRPr="001E02B4">
        <w:rPr>
          <w:rFonts w:asciiTheme="minorHAnsi" w:eastAsiaTheme="minorHAnsi" w:hAnsiTheme="minorHAnsi"/>
          <w:sz w:val="20"/>
        </w:rPr>
        <w:t>E-Tag</w:t>
      </w:r>
      <w:r w:rsidRPr="001E02B4">
        <w:rPr>
          <w:rFonts w:asciiTheme="minorHAnsi" w:eastAsiaTheme="minorHAnsi" w:hAnsiTheme="minorHAnsi" w:hint="eastAsia"/>
          <w:sz w:val="20"/>
        </w:rPr>
        <w:t>를 이용하면 캐싱 구현이 가능하다.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D63710" w:rsidRDefault="00D63710" w:rsidP="00966923">
      <w:pPr>
        <w:widowControl w:val="0"/>
        <w:wordWrap w:val="0"/>
        <w:autoSpaceDE w:val="0"/>
        <w:autoSpaceDN w:val="0"/>
        <w:spacing w:after="160" w:line="360" w:lineRule="auto"/>
        <w:jc w:val="both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*</w:t>
      </w:r>
      <w:r w:rsidRPr="001E02B4">
        <w:rPr>
          <w:rFonts w:asciiTheme="minorHAnsi" w:eastAsiaTheme="minorHAnsi" w:hAnsiTheme="minorHAnsi" w:hint="eastAsia"/>
          <w:b/>
          <w:sz w:val="20"/>
        </w:rPr>
        <w:t>캐시</w:t>
      </w:r>
      <w:r w:rsidRPr="001E02B4">
        <w:rPr>
          <w:rFonts w:asciiTheme="minorHAnsi" w:eastAsiaTheme="minorHAnsi" w:hAnsiTheme="minorHAnsi" w:hint="eastAsia"/>
          <w:sz w:val="20"/>
        </w:rPr>
        <w:t xml:space="preserve"> </w:t>
      </w:r>
      <w:r w:rsidRPr="001E02B4">
        <w:rPr>
          <w:rFonts w:asciiTheme="minorHAnsi" w:eastAsiaTheme="minorHAnsi" w:hAnsiTheme="minorHAnsi"/>
          <w:sz w:val="20"/>
        </w:rPr>
        <w:t xml:space="preserve">: </w:t>
      </w:r>
      <w:r w:rsidRPr="001E02B4">
        <w:rPr>
          <w:rFonts w:asciiTheme="minorHAnsi" w:eastAsiaTheme="minorHAnsi" w:hAnsiTheme="minorHAnsi" w:hint="eastAsia"/>
          <w:sz w:val="20"/>
        </w:rPr>
        <w:t xml:space="preserve">자주 쓰이는 문서의 사본을 자동으로 보관하는 </w:t>
      </w:r>
      <w:r w:rsidRPr="001E02B4">
        <w:rPr>
          <w:rFonts w:asciiTheme="minorHAnsi" w:eastAsiaTheme="minorHAnsi" w:hAnsiTheme="minorHAnsi"/>
          <w:sz w:val="20"/>
        </w:rPr>
        <w:t>HTTP</w:t>
      </w:r>
      <w:r w:rsidRPr="001E02B4">
        <w:rPr>
          <w:rFonts w:asciiTheme="minorHAnsi" w:eastAsiaTheme="minorHAnsi" w:hAnsiTheme="minorHAnsi" w:hint="eastAsia"/>
          <w:sz w:val="20"/>
        </w:rPr>
        <w:t>장치.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웹 요청이 캐시에 도착했을 때, 캐시된 로컬 사본이 존재한다면,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그 문서는 원 서버가 아니라 그 캐시로부터 제공된다.</w:t>
      </w:r>
      <w:r w:rsidRPr="001E02B4">
        <w:rPr>
          <w:rFonts w:asciiTheme="minorHAnsi" w:eastAsiaTheme="minorHAnsi" w:hAnsiTheme="minorHAnsi"/>
          <w:sz w:val="20"/>
        </w:rPr>
        <w:t xml:space="preserve">  →</w:t>
      </w:r>
      <w:r w:rsidRPr="001E02B4">
        <w:rPr>
          <w:rFonts w:asciiTheme="minorHAnsi" w:eastAsiaTheme="minorHAnsi" w:hAnsiTheme="minorHAnsi" w:hint="eastAsia"/>
          <w:sz w:val="20"/>
        </w:rPr>
        <w:t>웹 콘텐츠를 전송하는 속도를 높여준다.</w:t>
      </w:r>
    </w:p>
    <w:p w:rsidR="006423C9" w:rsidRDefault="006423C9" w:rsidP="006423C9">
      <w:pPr>
        <w:widowControl w:val="0"/>
        <w:wordWrap w:val="0"/>
        <w:autoSpaceDE w:val="0"/>
        <w:autoSpaceDN w:val="0"/>
        <w:spacing w:after="160" w:line="360" w:lineRule="auto"/>
        <w:jc w:val="center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15EAAF30" wp14:editId="674F7F41">
            <wp:extent cx="3571875" cy="26003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9" w:rsidRPr="001E02B4" w:rsidRDefault="006423C9" w:rsidP="006423C9">
      <w:pPr>
        <w:widowControl w:val="0"/>
        <w:wordWrap w:val="0"/>
        <w:autoSpaceDE w:val="0"/>
        <w:autoSpaceDN w:val="0"/>
        <w:spacing w:after="160" w:line="360" w:lineRule="auto"/>
        <w:jc w:val="center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[그림2</w:t>
      </w:r>
      <w:r>
        <w:rPr>
          <w:rFonts w:asciiTheme="minorHAnsi" w:eastAsiaTheme="minorHAnsi" w:hAnsiTheme="minorHAnsi"/>
          <w:sz w:val="20"/>
        </w:rPr>
        <w:t xml:space="preserve">] </w:t>
      </w:r>
      <w:r w:rsidR="005D1ABE">
        <w:rPr>
          <w:rFonts w:asciiTheme="minorHAnsi" w:eastAsiaTheme="minorHAnsi" w:hAnsiTheme="minorHAnsi"/>
          <w:sz w:val="20"/>
        </w:rPr>
        <w:t>HTTP</w:t>
      </w:r>
      <w:r>
        <w:rPr>
          <w:rFonts w:asciiTheme="minorHAnsi" w:eastAsiaTheme="minorHAnsi" w:hAnsiTheme="minorHAnsi" w:hint="eastAsia"/>
          <w:sz w:val="20"/>
        </w:rPr>
        <w:t>캐싱</w:t>
      </w:r>
    </w:p>
    <w:p w:rsidR="00D63710" w:rsidRPr="00340615" w:rsidRDefault="00D63710" w:rsidP="000B3641">
      <w:pPr>
        <w:pStyle w:val="af8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360" w:lineRule="auto"/>
        <w:ind w:leftChars="0"/>
        <w:jc w:val="both"/>
        <w:rPr>
          <w:rFonts w:asciiTheme="minorHAnsi" w:eastAsiaTheme="minorHAnsi" w:hAnsiTheme="minorHAnsi"/>
          <w:b/>
          <w:sz w:val="20"/>
        </w:rPr>
      </w:pPr>
      <w:r w:rsidRPr="00340615">
        <w:rPr>
          <w:rFonts w:asciiTheme="minorHAnsi" w:eastAsiaTheme="minorHAnsi" w:hAnsiTheme="minorHAnsi" w:hint="eastAsia"/>
          <w:b/>
          <w:sz w:val="20"/>
        </w:rPr>
        <w:t>Sel</w:t>
      </w:r>
      <w:r w:rsidRPr="00340615">
        <w:rPr>
          <w:rFonts w:asciiTheme="minorHAnsi" w:eastAsiaTheme="minorHAnsi" w:hAnsiTheme="minorHAnsi"/>
          <w:b/>
          <w:sz w:val="20"/>
        </w:rPr>
        <w:t>f-desc</w:t>
      </w:r>
      <w:r w:rsidRPr="00340615">
        <w:rPr>
          <w:rFonts w:asciiTheme="minorHAnsi" w:eastAsiaTheme="minorHAnsi" w:hAnsiTheme="minorHAnsi" w:hint="eastAsia"/>
          <w:b/>
          <w:sz w:val="20"/>
        </w:rPr>
        <w:t>r</w:t>
      </w:r>
      <w:r w:rsidRPr="00340615">
        <w:rPr>
          <w:rFonts w:asciiTheme="minorHAnsi" w:eastAsiaTheme="minorHAnsi" w:hAnsiTheme="minorHAnsi"/>
          <w:b/>
          <w:sz w:val="20"/>
        </w:rPr>
        <w:t>iptiveness(</w:t>
      </w:r>
      <w:r w:rsidRPr="00340615">
        <w:rPr>
          <w:rFonts w:asciiTheme="minorHAnsi" w:eastAsiaTheme="minorHAnsi" w:hAnsiTheme="minorHAnsi" w:hint="eastAsia"/>
          <w:b/>
          <w:sz w:val="20"/>
        </w:rPr>
        <w:t>자체 표현 구조)</w:t>
      </w:r>
    </w:p>
    <w:p w:rsidR="00D63710" w:rsidRPr="001E02B4" w:rsidRDefault="00D63710" w:rsidP="006E4F57">
      <w:pPr>
        <w:spacing w:line="360" w:lineRule="auto"/>
        <w:ind w:leftChars="200" w:left="480" w:firstLineChars="100" w:firstLine="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REST API</w:t>
      </w:r>
      <w:r w:rsidRPr="001E02B4">
        <w:rPr>
          <w:rFonts w:asciiTheme="minorHAnsi" w:eastAsiaTheme="minorHAnsi" w:hAnsiTheme="minorHAnsi" w:hint="eastAsia"/>
          <w:sz w:val="20"/>
        </w:rPr>
        <w:t xml:space="preserve"> 메시지만 보고도 쉽게 이해 할 수 있는 자체 표현 구조로 되어 있다.</w:t>
      </w:r>
    </w:p>
    <w:p w:rsidR="00D63710" w:rsidRPr="00340615" w:rsidRDefault="00D63710" w:rsidP="000B3641">
      <w:pPr>
        <w:pStyle w:val="af8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360" w:lineRule="auto"/>
        <w:ind w:leftChars="0"/>
        <w:jc w:val="both"/>
        <w:rPr>
          <w:rFonts w:asciiTheme="minorHAnsi" w:eastAsiaTheme="minorHAnsi" w:hAnsiTheme="minorHAnsi"/>
          <w:b/>
          <w:sz w:val="20"/>
        </w:rPr>
      </w:pPr>
      <w:r w:rsidRPr="00340615">
        <w:rPr>
          <w:rFonts w:asciiTheme="minorHAnsi" w:eastAsiaTheme="minorHAnsi" w:hAnsiTheme="minorHAnsi" w:hint="eastAsia"/>
          <w:b/>
          <w:sz w:val="20"/>
        </w:rPr>
        <w:t xml:space="preserve">Client </w:t>
      </w:r>
      <w:r w:rsidRPr="00340615">
        <w:rPr>
          <w:rFonts w:asciiTheme="minorHAnsi" w:eastAsiaTheme="minorHAnsi" w:hAnsiTheme="minorHAnsi"/>
          <w:b/>
          <w:sz w:val="20"/>
        </w:rPr>
        <w:t>–</w:t>
      </w:r>
      <w:r w:rsidRPr="00340615">
        <w:rPr>
          <w:rFonts w:asciiTheme="minorHAnsi" w:eastAsiaTheme="minorHAnsi" w:hAnsiTheme="minorHAnsi" w:hint="eastAsia"/>
          <w:b/>
          <w:sz w:val="20"/>
        </w:rPr>
        <w:t xml:space="preserve"> Server </w:t>
      </w:r>
      <w:r w:rsidRPr="00340615">
        <w:rPr>
          <w:rFonts w:asciiTheme="minorHAnsi" w:eastAsiaTheme="minorHAnsi" w:hAnsiTheme="minorHAnsi"/>
          <w:b/>
          <w:sz w:val="20"/>
        </w:rPr>
        <w:t>Architecture(</w:t>
      </w:r>
      <w:r w:rsidRPr="00340615">
        <w:rPr>
          <w:rFonts w:asciiTheme="minorHAnsi" w:eastAsiaTheme="minorHAnsi" w:hAnsiTheme="minorHAnsi" w:hint="eastAsia"/>
          <w:b/>
          <w:sz w:val="20"/>
        </w:rPr>
        <w:t xml:space="preserve">클라이언트 </w:t>
      </w:r>
      <w:r w:rsidRPr="00340615">
        <w:rPr>
          <w:rFonts w:asciiTheme="minorHAnsi" w:eastAsiaTheme="minorHAnsi" w:hAnsiTheme="minorHAnsi"/>
          <w:b/>
          <w:sz w:val="20"/>
        </w:rPr>
        <w:t xml:space="preserve">– </w:t>
      </w:r>
      <w:r w:rsidRPr="00340615">
        <w:rPr>
          <w:rFonts w:asciiTheme="minorHAnsi" w:eastAsiaTheme="minorHAnsi" w:hAnsiTheme="minorHAnsi" w:hint="eastAsia"/>
          <w:b/>
          <w:sz w:val="20"/>
        </w:rPr>
        <w:t>서버 구조)</w:t>
      </w:r>
    </w:p>
    <w:p w:rsidR="00D63710" w:rsidRPr="001E02B4" w:rsidRDefault="00D63710" w:rsidP="006E4F57">
      <w:pPr>
        <w:widowControl w:val="0"/>
        <w:wordWrap w:val="0"/>
        <w:autoSpaceDE w:val="0"/>
        <w:autoSpaceDN w:val="0"/>
        <w:spacing w:after="160" w:line="360" w:lineRule="auto"/>
        <w:ind w:leftChars="200" w:left="480" w:firstLineChars="100" w:firstLine="200"/>
        <w:jc w:val="both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 xml:space="preserve">REST </w:t>
      </w:r>
      <w:r w:rsidRPr="001E02B4">
        <w:rPr>
          <w:rFonts w:asciiTheme="minorHAnsi" w:eastAsiaTheme="minorHAnsi" w:hAnsiTheme="minorHAnsi" w:hint="eastAsia"/>
          <w:sz w:val="20"/>
        </w:rPr>
        <w:t xml:space="preserve">서버는 </w:t>
      </w:r>
      <w:r w:rsidRPr="001E02B4">
        <w:rPr>
          <w:rFonts w:asciiTheme="minorHAnsi" w:eastAsiaTheme="minorHAnsi" w:hAnsiTheme="minorHAnsi"/>
          <w:sz w:val="20"/>
        </w:rPr>
        <w:t>AP</w:t>
      </w:r>
      <w:r w:rsidRPr="001E02B4">
        <w:rPr>
          <w:rFonts w:asciiTheme="minorHAnsi" w:eastAsiaTheme="minorHAnsi" w:hAnsiTheme="minorHAnsi" w:hint="eastAsia"/>
          <w:sz w:val="20"/>
        </w:rPr>
        <w:t>I</w:t>
      </w:r>
      <w:r w:rsidRPr="001E02B4">
        <w:rPr>
          <w:rFonts w:asciiTheme="minorHAnsi" w:eastAsiaTheme="minorHAnsi" w:hAnsiTheme="minorHAnsi"/>
          <w:sz w:val="20"/>
        </w:rPr>
        <w:t>를</w:t>
      </w:r>
      <w:r w:rsidRPr="001E02B4">
        <w:rPr>
          <w:rFonts w:asciiTheme="minorHAnsi" w:eastAsiaTheme="minorHAnsi" w:hAnsiTheme="minorHAnsi" w:hint="eastAsia"/>
          <w:sz w:val="20"/>
        </w:rPr>
        <w:t xml:space="preserve"> 제공하고,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 xml:space="preserve">제공된 </w:t>
      </w:r>
      <w:r w:rsidRPr="001E02B4">
        <w:rPr>
          <w:rFonts w:asciiTheme="minorHAnsi" w:eastAsiaTheme="minorHAnsi" w:hAnsiTheme="minorHAnsi"/>
          <w:sz w:val="20"/>
        </w:rPr>
        <w:t>API</w:t>
      </w:r>
      <w:r w:rsidRPr="001E02B4">
        <w:rPr>
          <w:rFonts w:asciiTheme="minorHAnsi" w:eastAsiaTheme="minorHAnsi" w:hAnsiTheme="minorHAnsi" w:hint="eastAsia"/>
          <w:sz w:val="20"/>
        </w:rPr>
        <w:t>를 이용해서 비즈니스 로직 처리 및 저장을 책임진다.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클라이언트의 경우 사용자 인증이나 세션 정보</w:t>
      </w:r>
      <w:r w:rsidR="001656CE" w:rsidRPr="001E02B4">
        <w:rPr>
          <w:rFonts w:asciiTheme="minorHAnsi" w:eastAsiaTheme="minorHAnsi" w:hAnsiTheme="minorHAnsi" w:hint="eastAsia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등을 직접 관리하고 책임진다.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따라서 서로간의 의존성이 줄어들게 된다.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D63710" w:rsidRPr="00340615" w:rsidRDefault="00D63710" w:rsidP="000B3641">
      <w:pPr>
        <w:pStyle w:val="af8"/>
        <w:widowControl w:val="0"/>
        <w:numPr>
          <w:ilvl w:val="0"/>
          <w:numId w:val="19"/>
        </w:numPr>
        <w:wordWrap w:val="0"/>
        <w:autoSpaceDE w:val="0"/>
        <w:autoSpaceDN w:val="0"/>
        <w:spacing w:after="160" w:line="360" w:lineRule="auto"/>
        <w:ind w:leftChars="0"/>
        <w:jc w:val="both"/>
        <w:rPr>
          <w:rFonts w:asciiTheme="minorHAnsi" w:eastAsiaTheme="minorHAnsi" w:hAnsiTheme="minorHAnsi"/>
          <w:b/>
          <w:sz w:val="20"/>
        </w:rPr>
      </w:pPr>
      <w:r w:rsidRPr="00340615">
        <w:rPr>
          <w:rFonts w:asciiTheme="minorHAnsi" w:eastAsiaTheme="minorHAnsi" w:hAnsiTheme="minorHAnsi" w:hint="eastAsia"/>
          <w:b/>
          <w:sz w:val="20"/>
        </w:rPr>
        <w:lastRenderedPageBreak/>
        <w:t>계층형 구조</w:t>
      </w:r>
    </w:p>
    <w:p w:rsidR="008367BF" w:rsidRPr="001E02B4" w:rsidRDefault="00D63710" w:rsidP="006E4F57">
      <w:pPr>
        <w:widowControl w:val="0"/>
        <w:wordWrap w:val="0"/>
        <w:autoSpaceDE w:val="0"/>
        <w:autoSpaceDN w:val="0"/>
        <w:spacing w:after="160" w:line="360" w:lineRule="auto"/>
        <w:ind w:leftChars="200" w:left="480" w:firstLineChars="100" w:firstLine="200"/>
        <w:jc w:val="both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 xml:space="preserve">REST </w:t>
      </w:r>
      <w:r w:rsidRPr="001E02B4">
        <w:rPr>
          <w:rFonts w:asciiTheme="minorHAnsi" w:eastAsiaTheme="minorHAnsi" w:hAnsiTheme="minorHAnsi" w:hint="eastAsia"/>
          <w:sz w:val="20"/>
        </w:rPr>
        <w:t>서버는 다중 계층으로 구성될 수 있다.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예를 들어, 보안,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로드 밸런싱,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암호화, 사용자 인증 등등 추가하여 구조상의 유연성을 줄 수 있다.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="00685E85" w:rsidRPr="001E02B4">
        <w:rPr>
          <w:rFonts w:asciiTheme="minorHAnsi" w:eastAsiaTheme="minorHAnsi" w:hAnsiTheme="minorHAnsi"/>
          <w:sz w:val="20"/>
        </w:rPr>
        <w:t xml:space="preserve"> </w:t>
      </w:r>
    </w:p>
    <w:p w:rsidR="007202D1" w:rsidRDefault="00B84266" w:rsidP="00267A85">
      <w:pPr>
        <w:widowControl w:val="0"/>
        <w:wordWrap w:val="0"/>
        <w:autoSpaceDE w:val="0"/>
        <w:autoSpaceDN w:val="0"/>
        <w:spacing w:after="160" w:line="360" w:lineRule="auto"/>
        <w:ind w:leftChars="200" w:left="480" w:firstLineChars="100" w:firstLine="200"/>
        <w:jc w:val="center"/>
        <w:rPr>
          <w:rFonts w:asciiTheme="minorHAnsi" w:eastAsiaTheme="minorHAnsi" w:hAnsiTheme="minorHAnsi"/>
          <w:sz w:val="20"/>
        </w:rPr>
      </w:pPr>
      <w:r w:rsidRPr="00B84266">
        <w:rPr>
          <w:rFonts w:asciiTheme="minorHAnsi" w:eastAsiaTheme="minorHAnsi" w:hAnsiTheme="minorHAnsi"/>
          <w:noProof/>
          <w:sz w:val="20"/>
        </w:rPr>
        <mc:AlternateContent>
          <mc:Choice Requires="wpg">
            <w:drawing>
              <wp:inline distT="0" distB="0" distL="0" distR="0" wp14:anchorId="6FD1D101" wp14:editId="5F4BFEE2">
                <wp:extent cx="4735195" cy="1729740"/>
                <wp:effectExtent l="0" t="0" r="8255" b="22860"/>
                <wp:docPr id="19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5195" cy="1729740"/>
                          <a:chOff x="0" y="0"/>
                          <a:chExt cx="4735195" cy="1729740"/>
                        </a:xfrm>
                      </wpg:grpSpPr>
                      <pic:pic xmlns:pic="http://schemas.openxmlformats.org/drawingml/2006/picture">
                        <pic:nvPicPr>
                          <pic:cNvPr id="20" name="그림 2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195" cy="1706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액자 21"/>
                        <wps:cNvSpPr/>
                        <wps:spPr>
                          <a:xfrm>
                            <a:off x="1301970" y="0"/>
                            <a:ext cx="3291840" cy="1729740"/>
                          </a:xfrm>
                          <a:prstGeom prst="frame">
                            <a:avLst>
                              <a:gd name="adj1" fmla="val 606"/>
                            </a:avLst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92FDC" id="그룹 3" o:spid="_x0000_s1026" style="width:372.85pt;height:136.2pt;mso-position-horizontal-relative:char;mso-position-vertical-relative:line" coordsize="47351,172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0" o:spid="_x0000_s1027" type="#_x0000_t75" style="position:absolute;width:47351;height:1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">
                  <v:imagedata r:id="rId14" o:title=""/>
                </v:shape>
                <v:shape id="액자 21" o:spid="_x0000_s1028" style="position:absolute;left:13019;width:32919;height:17297;visibility:visible;mso-wrap-style:square;v-text-anchor:middle" coordsize="3291840,1729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" path="m,l3291840,r,1729740l,1729740,,xm10482,10482r,1708776l3281358,1719258r,-1708776l10482,10482xe" fillcolor="#70ad47 [3209]" strokecolor="#70ad47 [3209]" strokeweight="1pt">
                  <v:stroke joinstyle="miter"/>
                  <v:path arrowok="t" o:connecttype="custom" o:connectlocs="0,0;3291840,0;3291840,1729740;0,1729740;0,0;10482,10482;10482,1719258;3281358,1719258;3281358,10482;10482,10482" o:connectangles="0,0,0,0,0,0,0,0,0,0"/>
                </v:shape>
                <w10:anchorlock/>
              </v:group>
            </w:pict>
          </mc:Fallback>
        </mc:AlternateContent>
      </w:r>
    </w:p>
    <w:p w:rsidR="00EF1F9E" w:rsidRPr="001E02B4" w:rsidRDefault="00EF1F9E" w:rsidP="00DA26E1">
      <w:pPr>
        <w:widowControl w:val="0"/>
        <w:wordWrap w:val="0"/>
        <w:autoSpaceDE w:val="0"/>
        <w:autoSpaceDN w:val="0"/>
        <w:spacing w:after="160" w:line="360" w:lineRule="auto"/>
        <w:ind w:leftChars="200" w:left="480" w:firstLineChars="100" w:firstLine="200"/>
        <w:jc w:val="righ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[그림3</w:t>
      </w:r>
      <w:r>
        <w:rPr>
          <w:rFonts w:asciiTheme="minorHAnsi" w:eastAsiaTheme="minorHAnsi" w:hAnsiTheme="minorHAnsi"/>
          <w:sz w:val="20"/>
        </w:rPr>
        <w:t xml:space="preserve">]REST </w:t>
      </w:r>
      <w:r>
        <w:rPr>
          <w:rFonts w:asciiTheme="minorHAnsi" w:eastAsiaTheme="minorHAnsi" w:hAnsiTheme="minorHAnsi" w:hint="eastAsia"/>
          <w:sz w:val="20"/>
        </w:rPr>
        <w:t xml:space="preserve">계층형 구조 </w:t>
      </w:r>
      <w:r>
        <w:rPr>
          <w:rFonts w:asciiTheme="minorHAnsi" w:eastAsiaTheme="minorHAnsi" w:hAnsiTheme="minorHAnsi"/>
          <w:sz w:val="20"/>
        </w:rPr>
        <w:t xml:space="preserve">  </w:t>
      </w:r>
      <w:r>
        <w:rPr>
          <w:rFonts w:asciiTheme="minorHAnsi" w:eastAsiaTheme="minorHAnsi" w:hAnsiTheme="minorHAnsi" w:hint="eastAsia"/>
          <w:sz w:val="20"/>
        </w:rPr>
        <w:t xml:space="preserve">출처 </w:t>
      </w:r>
      <w:r>
        <w:rPr>
          <w:rFonts w:asciiTheme="minorHAnsi" w:eastAsiaTheme="minorHAnsi" w:hAnsiTheme="minorHAnsi"/>
          <w:sz w:val="20"/>
        </w:rPr>
        <w:t xml:space="preserve">: </w:t>
      </w:r>
      <w:r w:rsidRPr="00EF1F9E">
        <w:rPr>
          <w:rFonts w:asciiTheme="minorHAnsi" w:eastAsiaTheme="minorHAnsi" w:hAnsiTheme="minorHAnsi"/>
          <w:sz w:val="20"/>
        </w:rPr>
        <w:t>https://www.slideshare.net/Dreamyn/ss-55676843</w:t>
      </w:r>
    </w:p>
    <w:p w:rsidR="007202D1" w:rsidRPr="006F4586" w:rsidRDefault="007202D1" w:rsidP="000B3641">
      <w:pPr>
        <w:pStyle w:val="1"/>
        <w:numPr>
          <w:ilvl w:val="0"/>
          <w:numId w:val="13"/>
        </w:numPr>
        <w:rPr>
          <w:rFonts w:asciiTheme="minorHAnsi" w:eastAsiaTheme="minorHAnsi" w:hAnsiTheme="minorHAnsi"/>
          <w:sz w:val="28"/>
          <w:szCs w:val="28"/>
        </w:rPr>
      </w:pPr>
      <w:bookmarkStart w:id="47" w:name="_Toc524947223"/>
      <w:r w:rsidRPr="006F4586">
        <w:rPr>
          <w:rFonts w:asciiTheme="minorHAnsi" w:eastAsiaTheme="minorHAnsi" w:hAnsiTheme="minorHAnsi" w:hint="eastAsia"/>
          <w:sz w:val="28"/>
          <w:szCs w:val="28"/>
        </w:rPr>
        <w:t>R</w:t>
      </w:r>
      <w:r w:rsidRPr="006F4586">
        <w:rPr>
          <w:rFonts w:asciiTheme="minorHAnsi" w:eastAsiaTheme="minorHAnsi" w:hAnsiTheme="minorHAnsi"/>
          <w:sz w:val="28"/>
          <w:szCs w:val="28"/>
        </w:rPr>
        <w:t xml:space="preserve">EST </w:t>
      </w:r>
      <w:r w:rsidRPr="006F4586">
        <w:rPr>
          <w:rFonts w:asciiTheme="minorHAnsi" w:eastAsiaTheme="minorHAnsi" w:hAnsiTheme="minorHAnsi" w:hint="eastAsia"/>
          <w:sz w:val="28"/>
          <w:szCs w:val="28"/>
        </w:rPr>
        <w:t>장점</w:t>
      </w:r>
      <w:r w:rsidRPr="006F4586">
        <w:rPr>
          <w:rFonts w:asciiTheme="minorHAnsi" w:eastAsiaTheme="minorHAnsi" w:hAnsiTheme="minorHAnsi"/>
          <w:sz w:val="28"/>
          <w:szCs w:val="28"/>
        </w:rPr>
        <w:t>&amp;</w:t>
      </w:r>
      <w:r w:rsidRPr="006F4586">
        <w:rPr>
          <w:rFonts w:asciiTheme="minorHAnsi" w:eastAsiaTheme="minorHAnsi" w:hAnsiTheme="minorHAnsi" w:hint="eastAsia"/>
          <w:sz w:val="28"/>
          <w:szCs w:val="28"/>
        </w:rPr>
        <w:t>단점</w:t>
      </w:r>
      <w:bookmarkEnd w:id="47"/>
    </w:p>
    <w:p w:rsidR="007202D1" w:rsidRPr="001E02B4" w:rsidRDefault="005B1AC8" w:rsidP="00BC6F78">
      <w:pPr>
        <w:pStyle w:val="20"/>
        <w:spacing w:line="360" w:lineRule="auto"/>
        <w:ind w:leftChars="277" w:left="665" w:right="240"/>
        <w:rPr>
          <w:rFonts w:asciiTheme="minorHAnsi" w:eastAsiaTheme="minorHAnsi" w:hAnsiTheme="minorHAnsi"/>
        </w:rPr>
      </w:pPr>
      <w:bookmarkStart w:id="48" w:name="_Toc524947224"/>
      <w:r w:rsidRPr="001E02B4">
        <w:rPr>
          <w:rFonts w:asciiTheme="minorHAnsi" w:eastAsiaTheme="minorHAnsi" w:hAnsiTheme="minorHAnsi"/>
        </w:rPr>
        <w:t xml:space="preserve">4.1. </w:t>
      </w:r>
      <w:r w:rsidR="007202D1" w:rsidRPr="001E02B4">
        <w:rPr>
          <w:rFonts w:asciiTheme="minorHAnsi" w:eastAsiaTheme="minorHAnsi" w:hAnsiTheme="minorHAnsi" w:hint="eastAsia"/>
        </w:rPr>
        <w:t>R</w:t>
      </w:r>
      <w:r w:rsidR="007202D1" w:rsidRPr="001E02B4">
        <w:rPr>
          <w:rFonts w:asciiTheme="minorHAnsi" w:eastAsiaTheme="minorHAnsi" w:hAnsiTheme="minorHAnsi"/>
        </w:rPr>
        <w:t>EST</w:t>
      </w:r>
      <w:r w:rsidR="007202D1" w:rsidRPr="001E02B4">
        <w:rPr>
          <w:rFonts w:asciiTheme="minorHAnsi" w:eastAsiaTheme="minorHAnsi" w:hAnsiTheme="minorHAnsi" w:hint="eastAsia"/>
        </w:rPr>
        <w:t xml:space="preserve"> 장점</w:t>
      </w:r>
      <w:bookmarkEnd w:id="48"/>
    </w:p>
    <w:p w:rsidR="007202D1" w:rsidRPr="001E02B4" w:rsidRDefault="007202D1" w:rsidP="000B3641">
      <w:pPr>
        <w:pStyle w:val="Indent2"/>
        <w:numPr>
          <w:ilvl w:val="0"/>
          <w:numId w:val="11"/>
        </w:numPr>
        <w:spacing w:line="360" w:lineRule="auto"/>
        <w:ind w:leftChars="367" w:left="1241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>사용이 쉽다.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7202D1" w:rsidRPr="001E02B4" w:rsidRDefault="007202D1" w:rsidP="00A65B44">
      <w:pPr>
        <w:pStyle w:val="Indent2"/>
        <w:spacing w:line="360" w:lineRule="auto"/>
        <w:ind w:leftChars="500" w:left="1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>R</w:t>
      </w:r>
      <w:r w:rsidRPr="001E02B4">
        <w:rPr>
          <w:rFonts w:asciiTheme="minorHAnsi" w:eastAsiaTheme="minorHAnsi" w:hAnsiTheme="minorHAnsi"/>
          <w:sz w:val="20"/>
        </w:rPr>
        <w:t>EST API</w:t>
      </w:r>
      <w:r w:rsidRPr="001E02B4">
        <w:rPr>
          <w:rFonts w:asciiTheme="minorHAnsi" w:eastAsiaTheme="minorHAnsi" w:hAnsiTheme="minorHAnsi" w:hint="eastAsia"/>
          <w:sz w:val="20"/>
        </w:rPr>
        <w:t>메시지 자체를 그냥 읽기만 하는 것으로도 메시지의 본래 의도를 파악할 수 있을 정도로 쉽게 이해할 수 있다.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또한,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무상태성이라는 특징덕분에 세션과 요청 내용이 연관되지 않아,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요청이 수행에 독립적이다.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따라서 이해와 사용이 쉽니다.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7202D1" w:rsidRPr="001E02B4" w:rsidRDefault="007202D1" w:rsidP="000B3641">
      <w:pPr>
        <w:pStyle w:val="Indent2"/>
        <w:numPr>
          <w:ilvl w:val="0"/>
          <w:numId w:val="11"/>
        </w:numPr>
        <w:spacing w:line="360" w:lineRule="auto"/>
        <w:ind w:leftChars="367" w:left="1241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Client-Server</w:t>
      </w:r>
      <w:r w:rsidRPr="001E02B4">
        <w:rPr>
          <w:rFonts w:asciiTheme="minorHAnsi" w:eastAsiaTheme="minorHAnsi" w:hAnsiTheme="minorHAnsi" w:hint="eastAsia"/>
          <w:sz w:val="20"/>
        </w:rPr>
        <w:t>가 명확히 분리된다.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7202D1" w:rsidRPr="001E02B4" w:rsidRDefault="007202D1" w:rsidP="00A65B44">
      <w:pPr>
        <w:pStyle w:val="Indent2"/>
        <w:spacing w:line="360" w:lineRule="auto"/>
        <w:ind w:leftChars="517" w:left="1241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 xml:space="preserve">클라이언트는 </w:t>
      </w:r>
      <w:r w:rsidRPr="001E02B4">
        <w:rPr>
          <w:rFonts w:asciiTheme="minorHAnsi" w:eastAsiaTheme="minorHAnsi" w:hAnsiTheme="minorHAnsi"/>
          <w:sz w:val="20"/>
        </w:rPr>
        <w:t>REST API</w:t>
      </w:r>
      <w:r w:rsidRPr="001E02B4">
        <w:rPr>
          <w:rFonts w:asciiTheme="minorHAnsi" w:eastAsiaTheme="minorHAnsi" w:hAnsiTheme="minorHAnsi" w:hint="eastAsia"/>
          <w:sz w:val="20"/>
        </w:rPr>
        <w:t>를 통해 서버와 정보를 주고 받는다.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따라서 서버에서는 별도의 클라이언트 정보를 유지할 필요가 없고,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단지 클라이언트에서 요청한 내용만 처리해서 응답하면 된다.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7202D1" w:rsidRPr="001E02B4" w:rsidRDefault="007202D1" w:rsidP="000B3641">
      <w:pPr>
        <w:pStyle w:val="Indent2"/>
        <w:numPr>
          <w:ilvl w:val="0"/>
          <w:numId w:val="11"/>
        </w:numPr>
        <w:spacing w:line="360" w:lineRule="auto"/>
        <w:ind w:leftChars="367" w:left="1241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>원하는 데이터 표현을 사용할 수 있다.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7202D1" w:rsidRPr="001E02B4" w:rsidRDefault="007202D1" w:rsidP="00A65B44">
      <w:pPr>
        <w:pStyle w:val="Indent2"/>
        <w:spacing w:line="360" w:lineRule="auto"/>
        <w:ind w:leftChars="500" w:left="1200"/>
        <w:rPr>
          <w:rFonts w:asciiTheme="minorHAnsi" w:eastAsiaTheme="minorHAnsi" w:hAnsiTheme="minorHAnsi"/>
          <w:color w:val="auto"/>
          <w:sz w:val="20"/>
        </w:rPr>
      </w:pPr>
      <w:r w:rsidRPr="001E02B4">
        <w:rPr>
          <w:rFonts w:asciiTheme="minorHAnsi" w:eastAsiaTheme="minorHAnsi" w:hAnsiTheme="minorHAnsi" w:hint="eastAsia"/>
          <w:color w:val="auto"/>
          <w:sz w:val="20"/>
        </w:rPr>
        <w:t>R</w:t>
      </w:r>
      <w:r w:rsidRPr="001E02B4">
        <w:rPr>
          <w:rFonts w:asciiTheme="minorHAnsi" w:eastAsiaTheme="minorHAnsi" w:hAnsiTheme="minorHAnsi"/>
          <w:color w:val="auto"/>
          <w:sz w:val="20"/>
        </w:rPr>
        <w:t>EST API</w:t>
      </w:r>
      <w:r w:rsidRPr="001E02B4">
        <w:rPr>
          <w:rFonts w:asciiTheme="minorHAnsi" w:eastAsiaTheme="minorHAnsi" w:hAnsiTheme="minorHAnsi" w:hint="eastAsia"/>
          <w:color w:val="auto"/>
          <w:sz w:val="20"/>
        </w:rPr>
        <w:t>는 헤더부분에 U</w:t>
      </w:r>
      <w:r w:rsidRPr="001E02B4">
        <w:rPr>
          <w:rFonts w:asciiTheme="minorHAnsi" w:eastAsiaTheme="minorHAnsi" w:hAnsiTheme="minorHAnsi"/>
          <w:color w:val="auto"/>
          <w:sz w:val="20"/>
        </w:rPr>
        <w:t>RI</w:t>
      </w:r>
      <w:r w:rsidRPr="001E02B4">
        <w:rPr>
          <w:rFonts w:asciiTheme="minorHAnsi" w:eastAsiaTheme="minorHAnsi" w:hAnsiTheme="minorHAnsi" w:hint="eastAsia"/>
          <w:color w:val="auto"/>
          <w:sz w:val="20"/>
        </w:rPr>
        <w:t>에 대한 처리 메소드를 명시하고,</w:t>
      </w:r>
      <w:r w:rsidRPr="001E02B4">
        <w:rPr>
          <w:rFonts w:asciiTheme="minorHAnsi" w:eastAsiaTheme="minorHAnsi" w:hAnsiTheme="minorHAnsi"/>
          <w:color w:val="auto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color w:val="auto"/>
          <w:sz w:val="20"/>
        </w:rPr>
        <w:t xml:space="preserve">필요한 실제 데이터는 </w:t>
      </w:r>
      <w:r w:rsidRPr="001E02B4">
        <w:rPr>
          <w:rFonts w:asciiTheme="minorHAnsi" w:eastAsiaTheme="minorHAnsi" w:hAnsiTheme="minorHAnsi"/>
          <w:color w:val="auto"/>
          <w:sz w:val="20"/>
        </w:rPr>
        <w:t>body</w:t>
      </w:r>
      <w:r w:rsidRPr="001E02B4">
        <w:rPr>
          <w:rFonts w:asciiTheme="minorHAnsi" w:eastAsiaTheme="minorHAnsi" w:hAnsiTheme="minorHAnsi" w:hint="eastAsia"/>
          <w:color w:val="auto"/>
          <w:sz w:val="20"/>
        </w:rPr>
        <w:t>부분에 표현하도록 분리시켰다.</w:t>
      </w:r>
      <w:r w:rsidRPr="001E02B4">
        <w:rPr>
          <w:rFonts w:asciiTheme="minorHAnsi" w:eastAsiaTheme="minorHAnsi" w:hAnsiTheme="minorHAnsi"/>
          <w:color w:val="auto"/>
          <w:sz w:val="20"/>
        </w:rPr>
        <w:t xml:space="preserve"> body</w:t>
      </w:r>
      <w:r w:rsidRPr="001E02B4">
        <w:rPr>
          <w:rFonts w:asciiTheme="minorHAnsi" w:eastAsiaTheme="minorHAnsi" w:hAnsiTheme="minorHAnsi" w:hint="eastAsia"/>
          <w:color w:val="auto"/>
          <w:sz w:val="20"/>
        </w:rPr>
        <w:t xml:space="preserve">부분은 </w:t>
      </w:r>
      <w:r w:rsidR="001049E5">
        <w:rPr>
          <w:rFonts w:asciiTheme="minorHAnsi" w:eastAsiaTheme="minorHAnsi" w:hAnsiTheme="minorHAnsi"/>
          <w:color w:val="auto"/>
          <w:sz w:val="20"/>
        </w:rPr>
        <w:t>JSON, XML</w:t>
      </w:r>
      <w:r w:rsidRPr="001E02B4">
        <w:rPr>
          <w:rFonts w:asciiTheme="minorHAnsi" w:eastAsiaTheme="minorHAnsi" w:hAnsiTheme="minorHAnsi"/>
          <w:color w:val="auto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color w:val="auto"/>
          <w:sz w:val="20"/>
        </w:rPr>
        <w:t>등 원하는 표현 언어로 사용할 수 있다.</w:t>
      </w:r>
    </w:p>
    <w:p w:rsidR="007202D1" w:rsidRPr="001E02B4" w:rsidRDefault="005B1AC8" w:rsidP="00BC6F78">
      <w:pPr>
        <w:pStyle w:val="20"/>
        <w:spacing w:line="360" w:lineRule="auto"/>
        <w:ind w:leftChars="267" w:left="641" w:right="240"/>
        <w:rPr>
          <w:rFonts w:asciiTheme="minorHAnsi" w:eastAsiaTheme="minorHAnsi" w:hAnsiTheme="minorHAnsi"/>
        </w:rPr>
      </w:pPr>
      <w:bookmarkStart w:id="49" w:name="_Toc524947225"/>
      <w:r w:rsidRPr="001E02B4">
        <w:rPr>
          <w:rFonts w:asciiTheme="minorHAnsi" w:eastAsiaTheme="minorHAnsi" w:hAnsiTheme="minorHAnsi"/>
        </w:rPr>
        <w:lastRenderedPageBreak/>
        <w:t xml:space="preserve">4.2. </w:t>
      </w:r>
      <w:r w:rsidR="007202D1" w:rsidRPr="001E02B4">
        <w:rPr>
          <w:rFonts w:asciiTheme="minorHAnsi" w:eastAsiaTheme="minorHAnsi" w:hAnsiTheme="minorHAnsi" w:hint="eastAsia"/>
        </w:rPr>
        <w:t>R</w:t>
      </w:r>
      <w:r w:rsidR="007202D1" w:rsidRPr="001E02B4">
        <w:rPr>
          <w:rFonts w:asciiTheme="minorHAnsi" w:eastAsiaTheme="minorHAnsi" w:hAnsiTheme="minorHAnsi"/>
        </w:rPr>
        <w:t>EST</w:t>
      </w:r>
      <w:r w:rsidR="007202D1" w:rsidRPr="001E02B4">
        <w:rPr>
          <w:rFonts w:asciiTheme="minorHAnsi" w:eastAsiaTheme="minorHAnsi" w:hAnsiTheme="minorHAnsi" w:hint="eastAsia"/>
        </w:rPr>
        <w:t xml:space="preserve"> 단점</w:t>
      </w:r>
      <w:bookmarkEnd w:id="49"/>
    </w:p>
    <w:p w:rsidR="007202D1" w:rsidRPr="001E02B4" w:rsidRDefault="007202D1" w:rsidP="000B3641">
      <w:pPr>
        <w:pStyle w:val="Indent2"/>
        <w:numPr>
          <w:ilvl w:val="0"/>
          <w:numId w:val="12"/>
        </w:numPr>
        <w:spacing w:line="360" w:lineRule="auto"/>
        <w:ind w:leftChars="367" w:left="1241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>H</w:t>
      </w:r>
      <w:r w:rsidRPr="001E02B4">
        <w:rPr>
          <w:rFonts w:asciiTheme="minorHAnsi" w:eastAsiaTheme="minorHAnsi" w:hAnsiTheme="minorHAnsi"/>
          <w:sz w:val="20"/>
        </w:rPr>
        <w:t xml:space="preserve">TTP </w:t>
      </w:r>
      <w:r w:rsidRPr="001E02B4">
        <w:rPr>
          <w:rFonts w:asciiTheme="minorHAnsi" w:eastAsiaTheme="minorHAnsi" w:hAnsiTheme="minorHAnsi" w:hint="eastAsia"/>
          <w:sz w:val="20"/>
        </w:rPr>
        <w:t>메소드의 한계에 묶인다.</w:t>
      </w:r>
    </w:p>
    <w:p w:rsidR="007202D1" w:rsidRPr="001E02B4" w:rsidRDefault="007202D1" w:rsidP="00A65B44">
      <w:pPr>
        <w:pStyle w:val="Indent2"/>
        <w:spacing w:line="360" w:lineRule="auto"/>
        <w:ind w:leftChars="517" w:left="1241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REST API</w:t>
      </w:r>
      <w:r w:rsidRPr="001E02B4">
        <w:rPr>
          <w:rFonts w:asciiTheme="minorHAnsi" w:eastAsiaTheme="minorHAnsi" w:hAnsiTheme="minorHAnsi" w:hint="eastAsia"/>
          <w:sz w:val="20"/>
        </w:rPr>
        <w:t xml:space="preserve">는 </w:t>
      </w:r>
      <w:r w:rsidRPr="001E02B4">
        <w:rPr>
          <w:rFonts w:asciiTheme="minorHAnsi" w:eastAsiaTheme="minorHAnsi" w:hAnsiTheme="minorHAnsi"/>
          <w:sz w:val="20"/>
        </w:rPr>
        <w:t>HTTP</w:t>
      </w:r>
      <w:r w:rsidRPr="001E02B4">
        <w:rPr>
          <w:rFonts w:asciiTheme="minorHAnsi" w:eastAsiaTheme="minorHAnsi" w:hAnsiTheme="minorHAnsi" w:hint="eastAsia"/>
          <w:sz w:val="20"/>
        </w:rPr>
        <w:t xml:space="preserve">메소드를 이용하여 </w:t>
      </w:r>
      <w:r w:rsidRPr="001E02B4">
        <w:rPr>
          <w:rFonts w:asciiTheme="minorHAnsi" w:eastAsiaTheme="minorHAnsi" w:hAnsiTheme="minorHAnsi"/>
          <w:sz w:val="20"/>
        </w:rPr>
        <w:t>URI</w:t>
      </w:r>
      <w:r w:rsidRPr="001E02B4">
        <w:rPr>
          <w:rFonts w:asciiTheme="minorHAnsi" w:eastAsiaTheme="minorHAnsi" w:hAnsiTheme="minorHAnsi" w:hint="eastAsia"/>
          <w:sz w:val="20"/>
        </w:rPr>
        <w:t>에 대한 행위를 정의하기때문에 간단한 수준의 메소드만 지원할 수 있다.</w:t>
      </w:r>
      <w:r w:rsidRPr="001E02B4">
        <w:rPr>
          <w:rFonts w:asciiTheme="minorHAnsi" w:eastAsiaTheme="minorHAnsi" w:hAnsiTheme="minorHAnsi"/>
          <w:sz w:val="20"/>
        </w:rPr>
        <w:t xml:space="preserve">  </w:t>
      </w:r>
    </w:p>
    <w:p w:rsidR="007202D1" w:rsidRPr="001E02B4" w:rsidRDefault="007202D1" w:rsidP="000B3641">
      <w:pPr>
        <w:pStyle w:val="Indent2"/>
        <w:numPr>
          <w:ilvl w:val="0"/>
          <w:numId w:val="12"/>
        </w:numPr>
        <w:spacing w:line="360" w:lineRule="auto"/>
        <w:ind w:leftChars="367" w:left="1241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>표준이 없어서 관리하기 어렵다.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7202D1" w:rsidRPr="001E02B4" w:rsidRDefault="007202D1" w:rsidP="00A65B44">
      <w:pPr>
        <w:pStyle w:val="Indent2"/>
        <w:spacing w:line="360" w:lineRule="auto"/>
        <w:ind w:leftChars="517" w:left="1241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REST API</w:t>
      </w:r>
      <w:r w:rsidRPr="001E02B4">
        <w:rPr>
          <w:rFonts w:asciiTheme="minorHAnsi" w:eastAsiaTheme="minorHAnsi" w:hAnsiTheme="minorHAnsi" w:hint="eastAsia"/>
          <w:sz w:val="20"/>
        </w:rPr>
        <w:t xml:space="preserve">는 </w:t>
      </w:r>
      <w:r w:rsidRPr="001E02B4">
        <w:rPr>
          <w:rFonts w:asciiTheme="minorHAnsi" w:eastAsiaTheme="minorHAnsi" w:hAnsiTheme="minorHAnsi"/>
          <w:sz w:val="20"/>
        </w:rPr>
        <w:t xml:space="preserve">API </w:t>
      </w:r>
      <w:r w:rsidRPr="001E02B4">
        <w:rPr>
          <w:rFonts w:asciiTheme="minorHAnsi" w:eastAsiaTheme="minorHAnsi" w:hAnsiTheme="minorHAnsi" w:hint="eastAsia"/>
          <w:sz w:val="20"/>
        </w:rPr>
        <w:t>설계 가이드일 뿐이지 명시적인 표준이 아니기 때문에 관리가 어렵다.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7202D1" w:rsidRPr="001E02B4" w:rsidRDefault="007202D1" w:rsidP="000B3641">
      <w:pPr>
        <w:pStyle w:val="Indent2"/>
        <w:numPr>
          <w:ilvl w:val="0"/>
          <w:numId w:val="12"/>
        </w:numPr>
        <w:spacing w:line="360" w:lineRule="auto"/>
        <w:ind w:leftChars="367" w:left="1241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RDBMS</w:t>
      </w:r>
      <w:r w:rsidRPr="001E02B4">
        <w:rPr>
          <w:rFonts w:asciiTheme="minorHAnsi" w:eastAsiaTheme="minorHAnsi" w:hAnsiTheme="minorHAnsi" w:hint="eastAsia"/>
          <w:sz w:val="20"/>
        </w:rPr>
        <w:t>에 적극적으로 사용할 수 없다.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7202D1" w:rsidRDefault="007202D1" w:rsidP="00A65B44">
      <w:pPr>
        <w:pStyle w:val="Indent2"/>
        <w:spacing w:line="360" w:lineRule="auto"/>
        <w:ind w:leftChars="517" w:left="1241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NoSQL</w:t>
      </w:r>
      <w:r w:rsidRPr="001E02B4">
        <w:rPr>
          <w:rFonts w:asciiTheme="minorHAnsi" w:eastAsiaTheme="minorHAnsi" w:hAnsiTheme="minorHAnsi" w:hint="eastAsia"/>
          <w:sz w:val="20"/>
        </w:rPr>
        <w:t>쪽이 더 잘 맞다.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240AB2" w:rsidRPr="001E02B4" w:rsidRDefault="00240AB2" w:rsidP="00240AB2">
      <w:pPr>
        <w:pStyle w:val="Indent2"/>
        <w:spacing w:line="360" w:lineRule="auto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*</w:t>
      </w:r>
      <w:r>
        <w:rPr>
          <w:rFonts w:asciiTheme="minorHAnsi" w:eastAsiaTheme="minorHAnsi" w:hAnsiTheme="minorHAnsi" w:hint="eastAsia"/>
          <w:sz w:val="20"/>
        </w:rPr>
        <w:t>NoSQL : 비관계형 데이터베이스.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특정 데이터 모델에 대해 특정 목적에 맞추어 구축되는 데이터베이스로서 현대적인 애플리케이션 구축을 위한 유연한 스키마를 갖추고 있다.</w:t>
      </w:r>
      <w:r>
        <w:rPr>
          <w:rFonts w:asciiTheme="minorHAnsi" w:eastAsiaTheme="minorHAnsi" w:hAnsiTheme="minorHAnsi"/>
          <w:sz w:val="20"/>
        </w:rPr>
        <w:t xml:space="preserve"> </w:t>
      </w:r>
    </w:p>
    <w:p w:rsidR="00E079A8" w:rsidRPr="001E02B4" w:rsidRDefault="00E079A8" w:rsidP="000B3641">
      <w:pPr>
        <w:pStyle w:val="Indent2"/>
        <w:numPr>
          <w:ilvl w:val="0"/>
          <w:numId w:val="12"/>
        </w:numPr>
        <w:spacing w:line="360" w:lineRule="auto"/>
        <w:ind w:leftChars="367" w:left="1241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 xml:space="preserve">사용할 수 있는 메소드가 </w:t>
      </w:r>
      <w:r w:rsidRPr="001E02B4">
        <w:rPr>
          <w:rFonts w:asciiTheme="minorHAnsi" w:eastAsiaTheme="minorHAnsi" w:hAnsiTheme="minorHAnsi"/>
          <w:sz w:val="20"/>
        </w:rPr>
        <w:t>4</w:t>
      </w:r>
      <w:r w:rsidRPr="001E02B4">
        <w:rPr>
          <w:rFonts w:asciiTheme="minorHAnsi" w:eastAsiaTheme="minorHAnsi" w:hAnsiTheme="minorHAnsi" w:hint="eastAsia"/>
          <w:sz w:val="20"/>
        </w:rPr>
        <w:t>가지 밖에 없다.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7202D1" w:rsidRPr="00A9401C" w:rsidRDefault="00E079A8" w:rsidP="00A65B44">
      <w:pPr>
        <w:pStyle w:val="Indent2"/>
        <w:spacing w:line="360" w:lineRule="auto"/>
        <w:ind w:leftChars="517" w:left="1241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CRUD</w:t>
      </w:r>
      <w:r w:rsidRPr="001E02B4">
        <w:rPr>
          <w:rFonts w:asciiTheme="minorHAnsi" w:eastAsiaTheme="minorHAnsi" w:hAnsiTheme="minorHAnsi" w:hint="eastAsia"/>
          <w:sz w:val="20"/>
        </w:rPr>
        <w:t xml:space="preserve"> </w:t>
      </w:r>
      <w:r w:rsidRPr="001E02B4">
        <w:rPr>
          <w:rFonts w:asciiTheme="minorHAnsi" w:eastAsiaTheme="minorHAnsi" w:hAnsiTheme="minorHAnsi"/>
          <w:sz w:val="20"/>
        </w:rPr>
        <w:t>4</w:t>
      </w:r>
      <w:r w:rsidRPr="001E02B4">
        <w:rPr>
          <w:rFonts w:asciiTheme="minorHAnsi" w:eastAsiaTheme="minorHAnsi" w:hAnsiTheme="minorHAnsi" w:hint="eastAsia"/>
          <w:sz w:val="20"/>
        </w:rPr>
        <w:t>가지만을 가지고 모든 행위들을 표현할 수 없다.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>Control성이나 함수성의 의미를 갖는 것들을 표현해야 하는데</w:t>
      </w:r>
      <w:r w:rsidR="00A9401C">
        <w:rPr>
          <w:rFonts w:asciiTheme="minorHAnsi" w:eastAsiaTheme="minorHAnsi" w:hAnsiTheme="minorHAnsi" w:hint="eastAsia"/>
          <w:sz w:val="20"/>
        </w:rPr>
        <w:t xml:space="preserve"> 어려움이 있다.</w:t>
      </w:r>
      <w:r w:rsidRPr="001E02B4">
        <w:rPr>
          <w:rFonts w:asciiTheme="minorHAnsi" w:eastAsiaTheme="minorHAnsi" w:hAnsiTheme="minorHAnsi" w:hint="eastAsia"/>
          <w:sz w:val="20"/>
        </w:rPr>
        <w:t xml:space="preserve"> </w:t>
      </w:r>
      <w:r w:rsidR="00A9401C">
        <w:rPr>
          <w:rFonts w:asciiTheme="minorHAnsi" w:eastAsiaTheme="minorHAnsi" w:hAnsiTheme="minorHAnsi" w:hint="eastAsia"/>
          <w:sz w:val="20"/>
        </w:rPr>
        <w:t xml:space="preserve">이런 경우에는 </w:t>
      </w:r>
      <w:r w:rsidR="00A9401C">
        <w:rPr>
          <w:rFonts w:asciiTheme="minorHAnsi" w:eastAsiaTheme="minorHAnsi" w:hAnsiTheme="minorHAnsi"/>
          <w:sz w:val="20"/>
        </w:rPr>
        <w:t>PUT</w:t>
      </w:r>
      <w:r w:rsidR="00A9401C">
        <w:rPr>
          <w:rFonts w:asciiTheme="minorHAnsi" w:eastAsiaTheme="minorHAnsi" w:hAnsiTheme="minorHAnsi" w:hint="eastAsia"/>
          <w:sz w:val="20"/>
        </w:rPr>
        <w:t xml:space="preserve">이나 </w:t>
      </w:r>
      <w:r w:rsidR="00A9401C">
        <w:rPr>
          <w:rFonts w:asciiTheme="minorHAnsi" w:eastAsiaTheme="minorHAnsi" w:hAnsiTheme="minorHAnsi"/>
          <w:sz w:val="20"/>
        </w:rPr>
        <w:t>POST</w:t>
      </w:r>
      <w:r w:rsidR="00A9401C">
        <w:rPr>
          <w:rFonts w:asciiTheme="minorHAnsi" w:eastAsiaTheme="minorHAnsi" w:hAnsiTheme="minorHAnsi" w:hint="eastAsia"/>
          <w:sz w:val="20"/>
        </w:rPr>
        <w:t>를 사용하거나 또는 함수에 대한 의미를 재해석하는 접근이 필요하다.</w:t>
      </w:r>
      <w:r w:rsidR="00A9401C">
        <w:rPr>
          <w:rFonts w:asciiTheme="minorHAnsi" w:eastAsiaTheme="minorHAnsi" w:hAnsiTheme="minorHAnsi"/>
          <w:sz w:val="20"/>
        </w:rPr>
        <w:t xml:space="preserve"> </w:t>
      </w:r>
    </w:p>
    <w:p w:rsidR="00A9401C" w:rsidRPr="001E02B4" w:rsidRDefault="00A9401C" w:rsidP="00A65B44">
      <w:pPr>
        <w:pStyle w:val="Indent2"/>
        <w:spacing w:line="360" w:lineRule="auto"/>
        <w:ind w:leftChars="517" w:left="1241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Ex) Send Mail (메일을 보낸다)</w:t>
      </w:r>
      <w:r>
        <w:rPr>
          <w:rFonts w:asciiTheme="minorHAnsi" w:eastAsiaTheme="minorHAnsi" w:hAnsiTheme="minorHAnsi"/>
          <w:sz w:val="20"/>
        </w:rPr>
        <w:t xml:space="preserve">-&gt; </w:t>
      </w:r>
      <w:r>
        <w:rPr>
          <w:rFonts w:asciiTheme="minorHAnsi" w:eastAsiaTheme="minorHAnsi" w:hAnsiTheme="minorHAnsi" w:hint="eastAsia"/>
          <w:sz w:val="20"/>
        </w:rPr>
        <w:t>누구한테 보내는 메일을 생성한다.</w:t>
      </w:r>
      <w:r>
        <w:rPr>
          <w:rFonts w:asciiTheme="minorHAnsi" w:eastAsiaTheme="minorHAnsi" w:hAnsiTheme="minorHAnsi"/>
          <w:sz w:val="20"/>
        </w:rPr>
        <w:t xml:space="preserve"> </w:t>
      </w:r>
    </w:p>
    <w:p w:rsidR="008367BF" w:rsidRDefault="008367BF" w:rsidP="000B3641">
      <w:pPr>
        <w:pStyle w:val="1"/>
        <w:numPr>
          <w:ilvl w:val="0"/>
          <w:numId w:val="13"/>
        </w:numPr>
        <w:rPr>
          <w:rFonts w:asciiTheme="minorHAnsi" w:eastAsiaTheme="minorHAnsi" w:hAnsiTheme="minorHAnsi"/>
          <w:sz w:val="28"/>
          <w:szCs w:val="28"/>
        </w:rPr>
      </w:pPr>
      <w:bookmarkStart w:id="50" w:name="_Toc524609311"/>
      <w:bookmarkStart w:id="51" w:name="_Toc524947226"/>
      <w:r w:rsidRPr="006F4586">
        <w:rPr>
          <w:rFonts w:asciiTheme="minorHAnsi" w:eastAsiaTheme="minorHAnsi" w:hAnsiTheme="minorHAnsi" w:hint="eastAsia"/>
          <w:sz w:val="28"/>
          <w:szCs w:val="28"/>
        </w:rPr>
        <w:t>REST</w:t>
      </w:r>
      <w:r w:rsidR="00BE491D" w:rsidRPr="006F4586">
        <w:rPr>
          <w:rFonts w:asciiTheme="minorHAnsi" w:eastAsiaTheme="minorHAnsi" w:hAnsiTheme="minorHAnsi"/>
          <w:sz w:val="28"/>
          <w:szCs w:val="28"/>
        </w:rPr>
        <w:t xml:space="preserve"> </w:t>
      </w:r>
      <w:r w:rsidR="00BE491D" w:rsidRPr="006F4586">
        <w:rPr>
          <w:rFonts w:asciiTheme="minorHAnsi" w:eastAsiaTheme="minorHAnsi" w:hAnsiTheme="minorHAnsi" w:hint="eastAsia"/>
          <w:sz w:val="28"/>
          <w:szCs w:val="28"/>
        </w:rPr>
        <w:t>사용법</w:t>
      </w:r>
      <w:bookmarkEnd w:id="50"/>
      <w:bookmarkEnd w:id="51"/>
    </w:p>
    <w:p w:rsidR="006F4586" w:rsidRPr="006F4586" w:rsidRDefault="006F4586" w:rsidP="000B3641">
      <w:pPr>
        <w:pStyle w:val="20"/>
        <w:numPr>
          <w:ilvl w:val="1"/>
          <w:numId w:val="13"/>
        </w:numPr>
        <w:ind w:leftChars="277" w:left="1025" w:right="240"/>
        <w:rPr>
          <w:lang w:val="en-GB"/>
        </w:rPr>
      </w:pPr>
      <w:bookmarkStart w:id="52" w:name="_Toc524947227"/>
      <w:r>
        <w:rPr>
          <w:rFonts w:hint="eastAsia"/>
          <w:lang w:val="en-GB"/>
        </w:rPr>
        <w:t>REST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기본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사용법</w:t>
      </w:r>
      <w:r>
        <w:rPr>
          <w:rFonts w:hint="eastAsia"/>
          <w:lang w:val="en-GB"/>
        </w:rPr>
        <w:t>(</w:t>
      </w:r>
      <w:r>
        <w:rPr>
          <w:lang w:val="en-GB"/>
        </w:rPr>
        <w:t>CRUD)</w:t>
      </w:r>
      <w:bookmarkEnd w:id="52"/>
    </w:p>
    <w:p w:rsidR="00BE491D" w:rsidRPr="001E02B4" w:rsidRDefault="00BE491D" w:rsidP="006E4F57">
      <w:pPr>
        <w:pStyle w:val="Indent2"/>
        <w:spacing w:line="360" w:lineRule="auto"/>
        <w:ind w:firstLineChars="100" w:firstLine="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>HTTP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r w:rsidRPr="001E02B4">
        <w:rPr>
          <w:rFonts w:asciiTheme="minorHAnsi" w:eastAsiaTheme="minorHAnsi" w:hAnsiTheme="minorHAnsi" w:hint="eastAsia"/>
          <w:sz w:val="20"/>
        </w:rPr>
        <w:t xml:space="preserve">메서드를 이용해서 </w:t>
      </w:r>
      <w:r w:rsidRPr="001E02B4">
        <w:rPr>
          <w:rFonts w:asciiTheme="minorHAnsi" w:eastAsiaTheme="minorHAnsi" w:hAnsiTheme="minorHAnsi"/>
          <w:sz w:val="20"/>
        </w:rPr>
        <w:t>CRUD</w:t>
      </w:r>
      <w:r w:rsidRPr="001E02B4">
        <w:rPr>
          <w:rFonts w:asciiTheme="minorHAnsi" w:eastAsiaTheme="minorHAnsi" w:hAnsiTheme="minorHAnsi" w:hint="eastAsia"/>
          <w:sz w:val="20"/>
        </w:rPr>
        <w:t xml:space="preserve">를 구현하고 메시지를 </w:t>
      </w:r>
      <w:r w:rsidRPr="001E02B4">
        <w:rPr>
          <w:rFonts w:asciiTheme="minorHAnsi" w:eastAsiaTheme="minorHAnsi" w:hAnsiTheme="minorHAnsi"/>
          <w:sz w:val="20"/>
        </w:rPr>
        <w:t>JSON</w:t>
      </w:r>
      <w:r w:rsidRPr="001E02B4">
        <w:rPr>
          <w:rFonts w:asciiTheme="minorHAnsi" w:eastAsiaTheme="minorHAnsi" w:hAnsiTheme="minorHAnsi" w:hint="eastAsia"/>
          <w:sz w:val="20"/>
        </w:rPr>
        <w:t xml:space="preserve">으로 표현하여 </w:t>
      </w:r>
      <w:r w:rsidRPr="001E02B4">
        <w:rPr>
          <w:rFonts w:asciiTheme="minorHAnsi" w:eastAsiaTheme="minorHAnsi" w:hAnsiTheme="minorHAnsi"/>
          <w:sz w:val="20"/>
        </w:rPr>
        <w:t xml:space="preserve">HTTP </w:t>
      </w:r>
      <w:r w:rsidRPr="001E02B4">
        <w:rPr>
          <w:rFonts w:asciiTheme="minorHAnsi" w:eastAsiaTheme="minorHAnsi" w:hAnsiTheme="minorHAnsi" w:hint="eastAsia"/>
          <w:sz w:val="20"/>
        </w:rPr>
        <w:t>Body에 실어 보내면 된다.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8367BF" w:rsidRPr="001E02B4" w:rsidRDefault="008367BF" w:rsidP="000B3641">
      <w:pPr>
        <w:pStyle w:val="Indent2"/>
        <w:numPr>
          <w:ilvl w:val="0"/>
          <w:numId w:val="9"/>
        </w:numPr>
        <w:spacing w:line="360" w:lineRule="auto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>생성</w:t>
      </w:r>
      <w:r w:rsidR="00BE491D" w:rsidRPr="001E02B4">
        <w:rPr>
          <w:rFonts w:asciiTheme="minorHAnsi" w:eastAsiaTheme="minorHAnsi" w:hAnsiTheme="minorHAnsi" w:hint="eastAsia"/>
          <w:sz w:val="20"/>
        </w:rPr>
        <w:t xml:space="preserve"> : </w:t>
      </w:r>
      <w:r w:rsidRPr="001E02B4">
        <w:rPr>
          <w:rFonts w:asciiTheme="minorHAnsi" w:eastAsiaTheme="minorHAnsi" w:hAnsiTheme="minorHAnsi" w:hint="eastAsia"/>
          <w:sz w:val="20"/>
        </w:rPr>
        <w:t xml:space="preserve">HTTP </w:t>
      </w:r>
      <w:r w:rsidRPr="001E02B4">
        <w:rPr>
          <w:rFonts w:asciiTheme="minorHAnsi" w:eastAsiaTheme="minorHAnsi" w:hAnsiTheme="minorHAnsi" w:hint="eastAsia"/>
          <w:color w:val="FF0000"/>
          <w:sz w:val="20"/>
        </w:rPr>
        <w:t>Post</w:t>
      </w:r>
      <w:r w:rsidRPr="001E02B4">
        <w:rPr>
          <w:rFonts w:asciiTheme="minorHAnsi" w:eastAsiaTheme="minorHAnsi" w:hAnsiTheme="minorHAnsi" w:hint="eastAsia"/>
          <w:sz w:val="20"/>
        </w:rPr>
        <w:t xml:space="preserve">, </w:t>
      </w:r>
      <w:hyperlink r:id="rId15" w:history="1">
        <w:r w:rsidRPr="001E02B4">
          <w:rPr>
            <w:rStyle w:val="af1"/>
            <w:rFonts w:asciiTheme="minorHAnsi" w:eastAsiaTheme="minorHAnsi" w:hAnsiTheme="minorHAnsi" w:hint="eastAsia"/>
            <w:sz w:val="20"/>
          </w:rPr>
          <w:t>http://myweb/users/</w:t>
        </w:r>
      </w:hyperlink>
    </w:p>
    <w:p w:rsidR="008367BF" w:rsidRPr="001E02B4" w:rsidRDefault="008367BF" w:rsidP="006E4F57">
      <w:pPr>
        <w:pStyle w:val="Indent2"/>
        <w:spacing w:line="360" w:lineRule="auto"/>
        <w:ind w:left="1440" w:firstLine="72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{ “name”: “terry”</w:t>
      </w:r>
      <w:r w:rsidRPr="001E02B4">
        <w:rPr>
          <w:rFonts w:asciiTheme="minorHAnsi" w:eastAsiaTheme="minorHAnsi" w:hAnsiTheme="minorHAnsi" w:hint="eastAsia"/>
          <w:sz w:val="20"/>
        </w:rPr>
        <w:t>,</w:t>
      </w:r>
    </w:p>
    <w:p w:rsidR="008367BF" w:rsidRPr="001E02B4" w:rsidRDefault="008367BF" w:rsidP="006E4F57">
      <w:pPr>
        <w:pStyle w:val="Indent2"/>
        <w:spacing w:line="360" w:lineRule="auto"/>
        <w:ind w:left="2160" w:firstLineChars="100" w:firstLine="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“address”:”seoul”}</w:t>
      </w:r>
    </w:p>
    <w:p w:rsidR="00BE491D" w:rsidRPr="001E02B4" w:rsidRDefault="00BE491D" w:rsidP="000B3641">
      <w:pPr>
        <w:pStyle w:val="Indent2"/>
        <w:numPr>
          <w:ilvl w:val="4"/>
          <w:numId w:val="15"/>
        </w:numPr>
        <w:spacing w:line="360" w:lineRule="auto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 xml:space="preserve">Name이 </w:t>
      </w:r>
      <w:r w:rsidRPr="001E02B4">
        <w:rPr>
          <w:rFonts w:asciiTheme="minorHAnsi" w:eastAsiaTheme="minorHAnsi" w:hAnsiTheme="minorHAnsi" w:hint="eastAsia"/>
          <w:sz w:val="20"/>
        </w:rPr>
        <w:t xml:space="preserve">terry 이고 </w:t>
      </w:r>
      <w:r w:rsidRPr="001E02B4">
        <w:rPr>
          <w:rFonts w:asciiTheme="minorHAnsi" w:eastAsiaTheme="minorHAnsi" w:hAnsiTheme="minorHAnsi"/>
          <w:sz w:val="20"/>
        </w:rPr>
        <w:t>address</w:t>
      </w:r>
      <w:r w:rsidRPr="001E02B4">
        <w:rPr>
          <w:rFonts w:asciiTheme="minorHAnsi" w:eastAsiaTheme="minorHAnsi" w:hAnsiTheme="minorHAnsi" w:hint="eastAsia"/>
          <w:sz w:val="20"/>
        </w:rPr>
        <w:t>가 seoul 인 리소스를 생성한다.</w:t>
      </w:r>
      <w:r w:rsidRPr="001E02B4">
        <w:rPr>
          <w:rFonts w:asciiTheme="minorHAnsi" w:eastAsiaTheme="minorHAnsi" w:hAnsiTheme="minorHAnsi"/>
          <w:sz w:val="20"/>
        </w:rPr>
        <w:t xml:space="preserve"> </w:t>
      </w:r>
    </w:p>
    <w:p w:rsidR="00BE491D" w:rsidRPr="001E02B4" w:rsidRDefault="00BE491D" w:rsidP="000B3641">
      <w:pPr>
        <w:pStyle w:val="Indent2"/>
        <w:numPr>
          <w:ilvl w:val="4"/>
          <w:numId w:val="15"/>
        </w:numPr>
        <w:spacing w:line="360" w:lineRule="auto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lastRenderedPageBreak/>
        <w:t xml:space="preserve">다른 메서드들과 달리 </w:t>
      </w:r>
      <w:r w:rsidRPr="001E02B4">
        <w:rPr>
          <w:rFonts w:asciiTheme="minorHAnsi" w:eastAsiaTheme="minorHAnsi" w:hAnsiTheme="minorHAnsi"/>
          <w:sz w:val="20"/>
        </w:rPr>
        <w:t>URI</w:t>
      </w:r>
      <w:r w:rsidRPr="001E02B4">
        <w:rPr>
          <w:rFonts w:asciiTheme="minorHAnsi" w:eastAsiaTheme="minorHAnsi" w:hAnsiTheme="minorHAnsi" w:hint="eastAsia"/>
          <w:sz w:val="20"/>
        </w:rPr>
        <w:t xml:space="preserve">에 리소스 ID가 없다. </w:t>
      </w:r>
    </w:p>
    <w:p w:rsidR="008367BF" w:rsidRPr="001E02B4" w:rsidRDefault="008367BF" w:rsidP="000B3641">
      <w:pPr>
        <w:pStyle w:val="Indent2"/>
        <w:numPr>
          <w:ilvl w:val="0"/>
          <w:numId w:val="9"/>
        </w:numPr>
        <w:spacing w:line="360" w:lineRule="auto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 xml:space="preserve">조회 </w:t>
      </w:r>
      <w:r w:rsidRPr="001E02B4">
        <w:rPr>
          <w:rFonts w:asciiTheme="minorHAnsi" w:eastAsiaTheme="minorHAnsi" w:hAnsiTheme="minorHAnsi"/>
          <w:sz w:val="20"/>
        </w:rPr>
        <w:t xml:space="preserve">:  HTTP </w:t>
      </w:r>
      <w:r w:rsidRPr="001E02B4">
        <w:rPr>
          <w:rFonts w:asciiTheme="minorHAnsi" w:eastAsiaTheme="minorHAnsi" w:hAnsiTheme="minorHAnsi"/>
          <w:color w:val="FF0000"/>
          <w:sz w:val="20"/>
        </w:rPr>
        <w:t>Get,</w:t>
      </w:r>
      <w:r w:rsidRPr="001E02B4">
        <w:rPr>
          <w:rFonts w:asciiTheme="minorHAnsi" w:eastAsiaTheme="minorHAnsi" w:hAnsiTheme="minorHAnsi"/>
          <w:sz w:val="20"/>
        </w:rPr>
        <w:t xml:space="preserve"> </w:t>
      </w:r>
      <w:hyperlink r:id="rId16" w:history="1">
        <w:r w:rsidR="00BE491D" w:rsidRPr="001E02B4">
          <w:rPr>
            <w:rStyle w:val="af1"/>
            <w:rFonts w:asciiTheme="minorHAnsi" w:eastAsiaTheme="minorHAnsi" w:hAnsiTheme="minorHAnsi"/>
            <w:sz w:val="20"/>
          </w:rPr>
          <w:t>http://myweb/users/terry</w:t>
        </w:r>
      </w:hyperlink>
    </w:p>
    <w:p w:rsidR="00BE491D" w:rsidRPr="001E02B4" w:rsidRDefault="00906C91" w:rsidP="000B3641">
      <w:pPr>
        <w:pStyle w:val="Indent2"/>
        <w:numPr>
          <w:ilvl w:val="4"/>
          <w:numId w:val="16"/>
        </w:numPr>
        <w:spacing w:line="360" w:lineRule="auto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I</w:t>
      </w:r>
      <w:r w:rsidRPr="001E02B4">
        <w:rPr>
          <w:rFonts w:asciiTheme="minorHAnsi" w:eastAsiaTheme="minorHAnsi" w:hAnsiTheme="minorHAnsi" w:hint="eastAsia"/>
          <w:sz w:val="20"/>
        </w:rPr>
        <w:t>d가</w:t>
      </w:r>
      <w:r w:rsidR="00BE491D" w:rsidRPr="001E02B4">
        <w:rPr>
          <w:rFonts w:asciiTheme="minorHAnsi" w:eastAsiaTheme="minorHAnsi" w:hAnsiTheme="minorHAnsi" w:hint="eastAsia"/>
          <w:sz w:val="20"/>
        </w:rPr>
        <w:t xml:space="preserve"> </w:t>
      </w:r>
      <w:r w:rsidR="00BE491D" w:rsidRPr="001E02B4">
        <w:rPr>
          <w:rFonts w:asciiTheme="minorHAnsi" w:eastAsiaTheme="minorHAnsi" w:hAnsiTheme="minorHAnsi"/>
          <w:sz w:val="20"/>
        </w:rPr>
        <w:t>terry</w:t>
      </w:r>
      <w:r w:rsidR="00BE491D" w:rsidRPr="001E02B4">
        <w:rPr>
          <w:rFonts w:asciiTheme="minorHAnsi" w:eastAsiaTheme="minorHAnsi" w:hAnsiTheme="minorHAnsi" w:hint="eastAsia"/>
          <w:sz w:val="20"/>
        </w:rPr>
        <w:t>인 리소스를 조회한다.</w:t>
      </w:r>
      <w:r w:rsidR="00BE491D" w:rsidRPr="001E02B4">
        <w:rPr>
          <w:rFonts w:asciiTheme="minorHAnsi" w:eastAsiaTheme="minorHAnsi" w:hAnsiTheme="minorHAnsi"/>
          <w:sz w:val="20"/>
        </w:rPr>
        <w:t xml:space="preserve"> </w:t>
      </w:r>
    </w:p>
    <w:p w:rsidR="008367BF" w:rsidRPr="001E02B4" w:rsidRDefault="008367BF" w:rsidP="000B3641">
      <w:pPr>
        <w:pStyle w:val="Indent2"/>
        <w:numPr>
          <w:ilvl w:val="0"/>
          <w:numId w:val="9"/>
        </w:numPr>
        <w:spacing w:line="360" w:lineRule="auto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 xml:space="preserve">수정 : </w:t>
      </w:r>
      <w:r w:rsidRPr="001E02B4">
        <w:rPr>
          <w:rFonts w:asciiTheme="minorHAnsi" w:eastAsiaTheme="minorHAnsi" w:hAnsiTheme="minorHAnsi"/>
          <w:sz w:val="20"/>
        </w:rPr>
        <w:t xml:space="preserve"> HTTP </w:t>
      </w:r>
      <w:r w:rsidRPr="001E02B4">
        <w:rPr>
          <w:rFonts w:asciiTheme="minorHAnsi" w:eastAsiaTheme="minorHAnsi" w:hAnsiTheme="minorHAnsi"/>
          <w:color w:val="FF0000"/>
          <w:sz w:val="20"/>
        </w:rPr>
        <w:t>PUT</w:t>
      </w:r>
      <w:r w:rsidRPr="001E02B4">
        <w:rPr>
          <w:rFonts w:asciiTheme="minorHAnsi" w:eastAsiaTheme="minorHAnsi" w:hAnsiTheme="minorHAnsi"/>
          <w:sz w:val="20"/>
        </w:rPr>
        <w:t xml:space="preserve">, </w:t>
      </w:r>
      <w:hyperlink r:id="rId17" w:history="1">
        <w:r w:rsidRPr="001E02B4">
          <w:rPr>
            <w:rStyle w:val="af1"/>
            <w:rFonts w:asciiTheme="minorHAnsi" w:eastAsiaTheme="minorHAnsi" w:hAnsiTheme="minorHAnsi"/>
            <w:sz w:val="20"/>
          </w:rPr>
          <w:t>http://myweb/users/terry</w:t>
        </w:r>
      </w:hyperlink>
    </w:p>
    <w:p w:rsidR="008367BF" w:rsidRPr="001E02B4" w:rsidRDefault="008367BF" w:rsidP="006E4F57">
      <w:pPr>
        <w:pStyle w:val="Indent2"/>
        <w:spacing w:line="360" w:lineRule="auto"/>
        <w:ind w:left="1440" w:firstLine="72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{ “name”:”terry”,</w:t>
      </w:r>
    </w:p>
    <w:p w:rsidR="008367BF" w:rsidRPr="001E02B4" w:rsidRDefault="008367BF" w:rsidP="006E4F57">
      <w:pPr>
        <w:pStyle w:val="Indent2"/>
        <w:spacing w:line="360" w:lineRule="auto"/>
        <w:ind w:left="216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 xml:space="preserve">   “address”:”Suwon”}</w:t>
      </w:r>
    </w:p>
    <w:p w:rsidR="00BE491D" w:rsidRPr="001E02B4" w:rsidRDefault="00906C91" w:rsidP="000B3641">
      <w:pPr>
        <w:pStyle w:val="Indent2"/>
        <w:numPr>
          <w:ilvl w:val="4"/>
          <w:numId w:val="17"/>
        </w:numPr>
        <w:spacing w:line="360" w:lineRule="auto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I</w:t>
      </w:r>
      <w:r w:rsidRPr="001E02B4">
        <w:rPr>
          <w:rFonts w:asciiTheme="minorHAnsi" w:eastAsiaTheme="minorHAnsi" w:hAnsiTheme="minorHAnsi" w:hint="eastAsia"/>
          <w:sz w:val="20"/>
        </w:rPr>
        <w:t xml:space="preserve">d가 terry인 </w:t>
      </w:r>
      <w:r w:rsidR="00BE491D" w:rsidRPr="001E02B4">
        <w:rPr>
          <w:rFonts w:asciiTheme="minorHAnsi" w:eastAsiaTheme="minorHAnsi" w:hAnsiTheme="minorHAnsi" w:hint="eastAsia"/>
          <w:sz w:val="20"/>
        </w:rPr>
        <w:t>리소스의 내용을 수정한다.</w:t>
      </w:r>
      <w:r w:rsidR="00BE491D" w:rsidRPr="001E02B4">
        <w:rPr>
          <w:rFonts w:asciiTheme="minorHAnsi" w:eastAsiaTheme="minorHAnsi" w:hAnsiTheme="minorHAnsi"/>
          <w:sz w:val="20"/>
        </w:rPr>
        <w:t xml:space="preserve"> </w:t>
      </w:r>
    </w:p>
    <w:p w:rsidR="008367BF" w:rsidRPr="001E02B4" w:rsidRDefault="008367BF" w:rsidP="000B3641">
      <w:pPr>
        <w:pStyle w:val="Indent2"/>
        <w:numPr>
          <w:ilvl w:val="0"/>
          <w:numId w:val="10"/>
        </w:numPr>
        <w:spacing w:line="360" w:lineRule="auto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>삭제</w:t>
      </w:r>
      <w:r w:rsidR="00BE491D" w:rsidRPr="001E02B4">
        <w:rPr>
          <w:rFonts w:asciiTheme="minorHAnsi" w:eastAsiaTheme="minorHAnsi" w:hAnsiTheme="minorHAnsi" w:hint="eastAsia"/>
          <w:sz w:val="20"/>
        </w:rPr>
        <w:t xml:space="preserve"> </w:t>
      </w:r>
      <w:r w:rsidR="00BE491D" w:rsidRPr="001E02B4">
        <w:rPr>
          <w:rFonts w:asciiTheme="minorHAnsi" w:eastAsiaTheme="minorHAnsi" w:hAnsiTheme="minorHAnsi"/>
          <w:sz w:val="20"/>
        </w:rPr>
        <w:t xml:space="preserve">: </w:t>
      </w:r>
      <w:r w:rsidRPr="001E02B4">
        <w:rPr>
          <w:rFonts w:asciiTheme="minorHAnsi" w:eastAsiaTheme="minorHAnsi" w:hAnsiTheme="minorHAnsi" w:hint="eastAsia"/>
          <w:sz w:val="20"/>
        </w:rPr>
        <w:t xml:space="preserve">HTTP </w:t>
      </w:r>
      <w:r w:rsidRPr="001E02B4">
        <w:rPr>
          <w:rFonts w:asciiTheme="minorHAnsi" w:eastAsiaTheme="minorHAnsi" w:hAnsiTheme="minorHAnsi" w:hint="eastAsia"/>
          <w:color w:val="FF0000"/>
          <w:sz w:val="20"/>
        </w:rPr>
        <w:t>DELETE</w:t>
      </w:r>
      <w:r w:rsidRPr="001E02B4">
        <w:rPr>
          <w:rFonts w:asciiTheme="minorHAnsi" w:eastAsiaTheme="minorHAnsi" w:hAnsiTheme="minorHAnsi" w:hint="eastAsia"/>
          <w:sz w:val="20"/>
        </w:rPr>
        <w:t xml:space="preserve">, </w:t>
      </w:r>
      <w:hyperlink r:id="rId18" w:history="1">
        <w:r w:rsidRPr="001E02B4">
          <w:rPr>
            <w:rStyle w:val="af1"/>
            <w:rFonts w:asciiTheme="minorHAnsi" w:eastAsiaTheme="minorHAnsi" w:hAnsiTheme="minorHAnsi" w:hint="eastAsia"/>
            <w:sz w:val="20"/>
          </w:rPr>
          <w:t>http://myweb/users/terry</w:t>
        </w:r>
      </w:hyperlink>
    </w:p>
    <w:p w:rsidR="008061B2" w:rsidRPr="001E02B4" w:rsidRDefault="00906C91" w:rsidP="000B3641">
      <w:pPr>
        <w:pStyle w:val="Indent2"/>
        <w:numPr>
          <w:ilvl w:val="4"/>
          <w:numId w:val="18"/>
        </w:numPr>
        <w:spacing w:line="360" w:lineRule="auto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I</w:t>
      </w:r>
      <w:r w:rsidRPr="001E02B4">
        <w:rPr>
          <w:rFonts w:asciiTheme="minorHAnsi" w:eastAsiaTheme="minorHAnsi" w:hAnsiTheme="minorHAnsi" w:hint="eastAsia"/>
          <w:sz w:val="20"/>
        </w:rPr>
        <w:t>d가</w:t>
      </w:r>
      <w:r w:rsidR="008061B2" w:rsidRPr="001E02B4">
        <w:rPr>
          <w:rFonts w:asciiTheme="minorHAnsi" w:eastAsiaTheme="minorHAnsi" w:hAnsiTheme="minorHAnsi" w:hint="eastAsia"/>
          <w:sz w:val="20"/>
        </w:rPr>
        <w:t xml:space="preserve"> terry인 리소스를 삭제한다.</w:t>
      </w:r>
      <w:r w:rsidR="008061B2" w:rsidRPr="001E02B4">
        <w:rPr>
          <w:rFonts w:asciiTheme="minorHAnsi" w:eastAsiaTheme="minorHAnsi" w:hAnsiTheme="minorHAnsi"/>
          <w:sz w:val="20"/>
        </w:rPr>
        <w:t xml:space="preserve"> </w:t>
      </w:r>
    </w:p>
    <w:p w:rsidR="006252BD" w:rsidRPr="006F4586" w:rsidRDefault="006252BD" w:rsidP="000B3641">
      <w:pPr>
        <w:pStyle w:val="20"/>
        <w:numPr>
          <w:ilvl w:val="1"/>
          <w:numId w:val="14"/>
        </w:numPr>
        <w:ind w:leftChars="277" w:left="1025" w:right="240"/>
      </w:pPr>
      <w:bookmarkStart w:id="53" w:name="_Toc524609313"/>
      <w:bookmarkStart w:id="54" w:name="_Toc524947228"/>
      <w:r w:rsidRPr="006F4586">
        <w:rPr>
          <w:rFonts w:hint="eastAsia"/>
        </w:rPr>
        <w:t xml:space="preserve">REST </w:t>
      </w:r>
      <w:r w:rsidRPr="006F4586">
        <w:rPr>
          <w:rFonts w:hint="eastAsia"/>
        </w:rPr>
        <w:t>안티</w:t>
      </w:r>
      <w:r w:rsidRPr="006F4586">
        <w:rPr>
          <w:rFonts w:hint="eastAsia"/>
        </w:rPr>
        <w:t xml:space="preserve"> </w:t>
      </w:r>
      <w:r w:rsidRPr="006F4586">
        <w:rPr>
          <w:rFonts w:hint="eastAsia"/>
        </w:rPr>
        <w:t>패턴</w:t>
      </w:r>
      <w:bookmarkEnd w:id="53"/>
      <w:bookmarkEnd w:id="54"/>
    </w:p>
    <w:p w:rsidR="006252BD" w:rsidRPr="00B47396" w:rsidRDefault="006252BD" w:rsidP="000B3641">
      <w:pPr>
        <w:pStyle w:val="3"/>
        <w:numPr>
          <w:ilvl w:val="0"/>
          <w:numId w:val="20"/>
        </w:numPr>
        <w:spacing w:line="360" w:lineRule="auto"/>
        <w:rPr>
          <w:rFonts w:asciiTheme="minorHAnsi" w:eastAsiaTheme="minorHAnsi" w:hAnsiTheme="minorHAnsi"/>
          <w:b w:val="0"/>
          <w:sz w:val="20"/>
          <w:szCs w:val="20"/>
        </w:rPr>
      </w:pPr>
      <w:r w:rsidRPr="00B47396">
        <w:rPr>
          <w:rFonts w:asciiTheme="minorHAnsi" w:eastAsiaTheme="minorHAnsi" w:hAnsiTheme="minorHAnsi" w:hint="eastAsia"/>
          <w:b w:val="0"/>
          <w:sz w:val="20"/>
          <w:szCs w:val="20"/>
        </w:rPr>
        <w:t>GET/POST를 이용한 터널링</w:t>
      </w:r>
    </w:p>
    <w:p w:rsidR="00AC1696" w:rsidRPr="00B47396" w:rsidRDefault="00AC1696" w:rsidP="00B47396">
      <w:pPr>
        <w:numPr>
          <w:ilvl w:val="0"/>
          <w:numId w:val="5"/>
        </w:numPr>
        <w:spacing w:line="360" w:lineRule="auto"/>
        <w:ind w:leftChars="567" w:left="1761"/>
        <w:rPr>
          <w:rFonts w:asciiTheme="minorHAnsi" w:eastAsiaTheme="minorHAnsi" w:hAnsiTheme="minorHAnsi"/>
          <w:sz w:val="20"/>
          <w:szCs w:val="20"/>
        </w:rPr>
      </w:pPr>
      <w:r w:rsidRPr="00B47396">
        <w:rPr>
          <w:rFonts w:asciiTheme="minorHAnsi" w:eastAsiaTheme="minorHAnsi" w:hAnsiTheme="minorHAnsi" w:hint="eastAsia"/>
          <w:sz w:val="20"/>
          <w:szCs w:val="20"/>
        </w:rPr>
        <w:t>GET을 이용한 터널링</w:t>
      </w:r>
    </w:p>
    <w:p w:rsidR="00742982" w:rsidRPr="00B47396" w:rsidRDefault="00D03574" w:rsidP="00B47396">
      <w:pPr>
        <w:spacing w:line="360" w:lineRule="auto"/>
        <w:ind w:leftChars="933" w:left="2239"/>
        <w:rPr>
          <w:rFonts w:asciiTheme="minorHAnsi" w:eastAsiaTheme="minorHAnsi" w:hAnsiTheme="minorHAnsi"/>
          <w:sz w:val="20"/>
          <w:szCs w:val="20"/>
        </w:rPr>
      </w:pPr>
      <w:r w:rsidRPr="00B47396">
        <w:rPr>
          <w:rFonts w:asciiTheme="minorHAnsi" w:eastAsiaTheme="minorHAnsi" w:hAnsiTheme="minorHAnsi"/>
          <w:sz w:val="20"/>
          <w:szCs w:val="20"/>
        </w:rPr>
        <w:t>HTTP GET,</w:t>
      </w:r>
      <w:r w:rsidR="00742982" w:rsidRPr="00B47396">
        <w:rPr>
          <w:rFonts w:asciiTheme="minorHAnsi" w:eastAsiaTheme="minorHAnsi" w:hAnsiTheme="minorHAnsi"/>
          <w:sz w:val="20"/>
          <w:szCs w:val="20"/>
        </w:rPr>
        <w:t xml:space="preserve"> </w:t>
      </w:r>
      <w:hyperlink r:id="rId19" w:history="1">
        <w:r w:rsidR="00742982" w:rsidRPr="00B47396">
          <w:rPr>
            <w:rStyle w:val="af1"/>
            <w:rFonts w:asciiTheme="minorHAnsi" w:eastAsiaTheme="minorHAnsi" w:hAnsiTheme="minorHAnsi"/>
            <w:sz w:val="20"/>
            <w:szCs w:val="20"/>
          </w:rPr>
          <w:t>http://myweb/users?method=update&amp;id=terry</w:t>
        </w:r>
      </w:hyperlink>
    </w:p>
    <w:p w:rsidR="00AC1696" w:rsidRPr="00B47396" w:rsidRDefault="00742982" w:rsidP="00B47396">
      <w:pPr>
        <w:pStyle w:val="af8"/>
        <w:numPr>
          <w:ilvl w:val="6"/>
          <w:numId w:val="21"/>
        </w:numPr>
        <w:spacing w:line="360" w:lineRule="auto"/>
        <w:ind w:leftChars="717" w:left="2121"/>
        <w:rPr>
          <w:rFonts w:asciiTheme="minorHAnsi" w:eastAsiaTheme="minorHAnsi" w:hAnsiTheme="minorHAnsi"/>
          <w:sz w:val="20"/>
          <w:szCs w:val="20"/>
        </w:rPr>
      </w:pPr>
      <w:r w:rsidRPr="00B47396">
        <w:rPr>
          <w:rFonts w:asciiTheme="minorHAnsi" w:eastAsiaTheme="minorHAnsi" w:hAnsiTheme="minorHAnsi"/>
          <w:sz w:val="20"/>
          <w:szCs w:val="20"/>
        </w:rPr>
        <w:t>GET</w:t>
      </w:r>
      <w:r w:rsidRPr="00B47396">
        <w:rPr>
          <w:rFonts w:asciiTheme="minorHAnsi" w:eastAsiaTheme="minorHAnsi" w:hAnsiTheme="minorHAnsi" w:hint="eastAsia"/>
          <w:sz w:val="20"/>
          <w:szCs w:val="20"/>
        </w:rPr>
        <w:t>을 이용한 터널링이다.</w:t>
      </w:r>
      <w:r w:rsidRPr="00B47396">
        <w:rPr>
          <w:rFonts w:asciiTheme="minorHAnsi" w:eastAsiaTheme="minorHAnsi" w:hAnsiTheme="minorHAnsi"/>
          <w:sz w:val="20"/>
          <w:szCs w:val="20"/>
        </w:rPr>
        <w:t xml:space="preserve"> </w:t>
      </w:r>
      <w:r w:rsidR="009C7DEE" w:rsidRPr="00B47396">
        <w:rPr>
          <w:rFonts w:asciiTheme="minorHAnsi" w:eastAsiaTheme="minorHAnsi" w:hAnsiTheme="minorHAnsi" w:hint="eastAsia"/>
          <w:sz w:val="20"/>
          <w:szCs w:val="20"/>
        </w:rPr>
        <w:t>리소스를 업데이트 하는 과정에서,</w:t>
      </w:r>
      <w:r w:rsidR="009C7DEE" w:rsidRPr="00B47396">
        <w:rPr>
          <w:rFonts w:asciiTheme="minorHAnsi" w:eastAsiaTheme="minorHAnsi" w:hAnsiTheme="minorHAnsi"/>
          <w:sz w:val="20"/>
          <w:szCs w:val="20"/>
        </w:rPr>
        <w:t xml:space="preserve"> HTTP PUT</w:t>
      </w:r>
      <w:r w:rsidR="009C7DEE" w:rsidRPr="00B47396">
        <w:rPr>
          <w:rFonts w:asciiTheme="minorHAnsi" w:eastAsiaTheme="minorHAnsi" w:hAnsiTheme="minorHAnsi" w:hint="eastAsia"/>
          <w:sz w:val="20"/>
          <w:szCs w:val="20"/>
        </w:rPr>
        <w:t xml:space="preserve">을 사용하지 않고 </w:t>
      </w:r>
      <w:r w:rsidR="009C7DEE" w:rsidRPr="00B47396">
        <w:rPr>
          <w:rFonts w:asciiTheme="minorHAnsi" w:eastAsiaTheme="minorHAnsi" w:hAnsiTheme="minorHAnsi"/>
          <w:sz w:val="20"/>
          <w:szCs w:val="20"/>
        </w:rPr>
        <w:t>GET</w:t>
      </w:r>
      <w:r w:rsidR="009C7DEE" w:rsidRPr="00B47396">
        <w:rPr>
          <w:rFonts w:asciiTheme="minorHAnsi" w:eastAsiaTheme="minorHAnsi" w:hAnsiTheme="minorHAnsi" w:hint="eastAsia"/>
          <w:sz w:val="20"/>
          <w:szCs w:val="20"/>
        </w:rPr>
        <w:t>을 사용한 것이다.</w:t>
      </w:r>
      <w:r w:rsidR="009C7DEE" w:rsidRPr="00B47396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AC1696" w:rsidRPr="00B47396" w:rsidRDefault="00AC1696" w:rsidP="00B47396">
      <w:pPr>
        <w:numPr>
          <w:ilvl w:val="0"/>
          <w:numId w:val="5"/>
        </w:numPr>
        <w:spacing w:line="360" w:lineRule="auto"/>
        <w:ind w:leftChars="567" w:left="1761"/>
        <w:rPr>
          <w:rFonts w:asciiTheme="minorHAnsi" w:eastAsiaTheme="minorHAnsi" w:hAnsiTheme="minorHAnsi"/>
          <w:sz w:val="20"/>
          <w:szCs w:val="20"/>
        </w:rPr>
      </w:pPr>
      <w:r w:rsidRPr="00B47396">
        <w:rPr>
          <w:rFonts w:asciiTheme="minorHAnsi" w:eastAsiaTheme="minorHAnsi" w:hAnsiTheme="minorHAnsi"/>
          <w:sz w:val="20"/>
          <w:szCs w:val="20"/>
        </w:rPr>
        <w:t>POST</w:t>
      </w:r>
      <w:r w:rsidRPr="00B47396">
        <w:rPr>
          <w:rFonts w:asciiTheme="minorHAnsi" w:eastAsiaTheme="minorHAnsi" w:hAnsiTheme="minorHAnsi" w:hint="eastAsia"/>
          <w:sz w:val="20"/>
          <w:szCs w:val="20"/>
        </w:rPr>
        <w:t>를 이용한 터널링</w:t>
      </w:r>
    </w:p>
    <w:p w:rsidR="00AC1696" w:rsidRPr="00B47396" w:rsidRDefault="00AC1696" w:rsidP="00B47396">
      <w:pPr>
        <w:pStyle w:val="af8"/>
        <w:spacing w:line="360" w:lineRule="auto"/>
        <w:ind w:leftChars="1233" w:left="2959"/>
        <w:rPr>
          <w:rFonts w:asciiTheme="minorHAnsi" w:eastAsiaTheme="minorHAnsi" w:hAnsiTheme="minorHAnsi"/>
          <w:sz w:val="20"/>
          <w:szCs w:val="20"/>
        </w:rPr>
      </w:pPr>
      <w:r w:rsidRPr="00B47396">
        <w:rPr>
          <w:rFonts w:asciiTheme="minorHAnsi" w:eastAsiaTheme="minorHAnsi" w:hAnsiTheme="minorHAnsi"/>
          <w:sz w:val="20"/>
          <w:szCs w:val="20"/>
        </w:rPr>
        <w:t xml:space="preserve">HTTP POST, </w:t>
      </w:r>
      <w:hyperlink r:id="rId20" w:history="1">
        <w:r w:rsidRPr="00B47396">
          <w:rPr>
            <w:rStyle w:val="af1"/>
            <w:rFonts w:asciiTheme="minorHAnsi" w:eastAsiaTheme="minorHAnsi" w:hAnsiTheme="minorHAnsi"/>
            <w:sz w:val="20"/>
            <w:szCs w:val="20"/>
          </w:rPr>
          <w:t>http://myweb/users/</w:t>
        </w:r>
      </w:hyperlink>
    </w:p>
    <w:p w:rsidR="00AC1696" w:rsidRPr="00B47396" w:rsidRDefault="00AC1696" w:rsidP="00B47396">
      <w:pPr>
        <w:pStyle w:val="af8"/>
        <w:spacing w:line="360" w:lineRule="auto"/>
        <w:ind w:leftChars="1233" w:left="2959"/>
        <w:rPr>
          <w:rFonts w:asciiTheme="minorHAnsi" w:eastAsiaTheme="minorHAnsi" w:hAnsiTheme="minorHAnsi"/>
          <w:sz w:val="20"/>
          <w:szCs w:val="20"/>
        </w:rPr>
      </w:pPr>
      <w:r w:rsidRPr="00B47396">
        <w:rPr>
          <w:rFonts w:asciiTheme="minorHAnsi" w:eastAsiaTheme="minorHAnsi" w:hAnsiTheme="minorHAnsi"/>
          <w:sz w:val="20"/>
          <w:szCs w:val="20"/>
        </w:rPr>
        <w:t xml:space="preserve">    { "getuser":{</w:t>
      </w:r>
    </w:p>
    <w:p w:rsidR="00AC1696" w:rsidRPr="00B47396" w:rsidRDefault="00AC1696" w:rsidP="00B47396">
      <w:pPr>
        <w:spacing w:line="360" w:lineRule="auto"/>
        <w:ind w:leftChars="1233" w:left="2959"/>
        <w:rPr>
          <w:rFonts w:asciiTheme="minorHAnsi" w:eastAsiaTheme="minorHAnsi" w:hAnsiTheme="minorHAnsi"/>
          <w:sz w:val="20"/>
          <w:szCs w:val="20"/>
        </w:rPr>
      </w:pPr>
      <w:r w:rsidRPr="00B47396">
        <w:rPr>
          <w:rFonts w:asciiTheme="minorHAnsi" w:eastAsiaTheme="minorHAnsi" w:hAnsiTheme="minorHAnsi"/>
          <w:sz w:val="20"/>
          <w:szCs w:val="20"/>
        </w:rPr>
        <w:tab/>
        <w:t xml:space="preserve">"id":"terry",   </w:t>
      </w:r>
      <w:r w:rsidRPr="00B47396">
        <w:rPr>
          <w:rFonts w:asciiTheme="minorHAnsi" w:eastAsiaTheme="minorHAnsi" w:hAnsiTheme="minorHAnsi" w:hint="eastAsia"/>
          <w:sz w:val="20"/>
          <w:szCs w:val="20"/>
        </w:rPr>
        <w:t>}}</w:t>
      </w:r>
    </w:p>
    <w:p w:rsidR="00D03574" w:rsidRPr="00B47396" w:rsidRDefault="00D03574" w:rsidP="00B47396">
      <w:pPr>
        <w:pStyle w:val="af8"/>
        <w:numPr>
          <w:ilvl w:val="6"/>
          <w:numId w:val="22"/>
        </w:numPr>
        <w:spacing w:line="360" w:lineRule="auto"/>
        <w:ind w:leftChars="717" w:left="2121"/>
        <w:rPr>
          <w:rFonts w:asciiTheme="minorHAnsi" w:eastAsiaTheme="minorHAnsi" w:hAnsiTheme="minorHAnsi"/>
          <w:sz w:val="20"/>
          <w:szCs w:val="20"/>
        </w:rPr>
      </w:pPr>
      <w:r w:rsidRPr="00B47396">
        <w:rPr>
          <w:rFonts w:asciiTheme="minorHAnsi" w:eastAsiaTheme="minorHAnsi" w:hAnsiTheme="minorHAnsi" w:hint="eastAsia"/>
          <w:sz w:val="20"/>
          <w:szCs w:val="20"/>
        </w:rPr>
        <w:t xml:space="preserve">생성을 하기 위해서가 아닌 다른 목적으로 </w:t>
      </w:r>
      <w:r w:rsidRPr="00B47396">
        <w:rPr>
          <w:rFonts w:asciiTheme="minorHAnsi" w:eastAsiaTheme="minorHAnsi" w:hAnsiTheme="minorHAnsi"/>
          <w:sz w:val="20"/>
          <w:szCs w:val="20"/>
        </w:rPr>
        <w:t>POST</w:t>
      </w:r>
      <w:r w:rsidRPr="00B47396">
        <w:rPr>
          <w:rFonts w:asciiTheme="minorHAnsi" w:eastAsiaTheme="minorHAnsi" w:hAnsiTheme="minorHAnsi" w:hint="eastAsia"/>
          <w:sz w:val="20"/>
          <w:szCs w:val="20"/>
        </w:rPr>
        <w:t>를 사용하는 경우이다.</w:t>
      </w:r>
      <w:r w:rsidRPr="00B47396">
        <w:rPr>
          <w:rFonts w:asciiTheme="minorHAnsi" w:eastAsiaTheme="minorHAnsi" w:hAnsiTheme="minorHAnsi"/>
          <w:sz w:val="20"/>
          <w:szCs w:val="20"/>
        </w:rPr>
        <w:t xml:space="preserve"> </w:t>
      </w:r>
      <w:r w:rsidRPr="00B47396">
        <w:rPr>
          <w:rFonts w:asciiTheme="minorHAnsi" w:eastAsiaTheme="minorHAnsi" w:hAnsiTheme="minorHAnsi" w:hint="eastAsia"/>
          <w:sz w:val="20"/>
          <w:szCs w:val="20"/>
        </w:rPr>
        <w:t xml:space="preserve">위 예시의 경우, id가 terry인 정보를 조회하기 위해선 </w:t>
      </w:r>
      <w:r w:rsidRPr="00B47396">
        <w:rPr>
          <w:rFonts w:asciiTheme="minorHAnsi" w:eastAsiaTheme="minorHAnsi" w:hAnsiTheme="minorHAnsi"/>
          <w:sz w:val="20"/>
          <w:szCs w:val="20"/>
        </w:rPr>
        <w:t>GET</w:t>
      </w:r>
      <w:r w:rsidRPr="00B47396">
        <w:rPr>
          <w:rFonts w:asciiTheme="minorHAnsi" w:eastAsiaTheme="minorHAnsi" w:hAnsiTheme="minorHAnsi" w:hint="eastAsia"/>
          <w:sz w:val="20"/>
          <w:szCs w:val="20"/>
        </w:rPr>
        <w:t>을 이용해야 한다.</w:t>
      </w:r>
      <w:r w:rsidRPr="00B47396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481FBF" w:rsidRPr="00B47396" w:rsidRDefault="006252BD" w:rsidP="000B3641">
      <w:pPr>
        <w:pStyle w:val="af8"/>
        <w:numPr>
          <w:ilvl w:val="0"/>
          <w:numId w:val="20"/>
        </w:numPr>
        <w:spacing w:line="360" w:lineRule="auto"/>
        <w:ind w:leftChars="0"/>
        <w:rPr>
          <w:rFonts w:asciiTheme="minorHAnsi" w:eastAsiaTheme="minorHAnsi" w:hAnsiTheme="minorHAnsi"/>
          <w:sz w:val="20"/>
          <w:szCs w:val="20"/>
        </w:rPr>
      </w:pPr>
      <w:r w:rsidRPr="00B47396">
        <w:rPr>
          <w:rFonts w:asciiTheme="minorHAnsi" w:eastAsiaTheme="minorHAnsi" w:hAnsiTheme="minorHAnsi" w:hint="eastAsia"/>
          <w:sz w:val="20"/>
          <w:szCs w:val="20"/>
        </w:rPr>
        <w:t>HTTP Response code 를 사용하지 않음</w:t>
      </w:r>
      <w:r w:rsidR="00F761BA" w:rsidRPr="00B47396">
        <w:rPr>
          <w:rFonts w:asciiTheme="minorHAnsi" w:eastAsiaTheme="minorHAnsi" w:hAnsiTheme="minorHAnsi" w:hint="eastAsia"/>
          <w:sz w:val="20"/>
          <w:szCs w:val="20"/>
        </w:rPr>
        <w:t xml:space="preserve"> </w:t>
      </w:r>
    </w:p>
    <w:p w:rsidR="00825E6F" w:rsidRPr="00B47396" w:rsidRDefault="00481FBF" w:rsidP="006A738A">
      <w:pPr>
        <w:spacing w:line="360" w:lineRule="auto"/>
        <w:ind w:leftChars="367" w:left="881"/>
        <w:rPr>
          <w:rFonts w:asciiTheme="minorHAnsi" w:eastAsiaTheme="minorHAnsi" w:hAnsiTheme="minorHAnsi"/>
          <w:sz w:val="20"/>
          <w:szCs w:val="20"/>
        </w:rPr>
      </w:pPr>
      <w:r w:rsidRPr="00B47396">
        <w:rPr>
          <w:rFonts w:asciiTheme="minorHAnsi" w:eastAsiaTheme="minorHAnsi" w:hAnsiTheme="minorHAnsi"/>
          <w:sz w:val="20"/>
          <w:szCs w:val="20"/>
        </w:rPr>
        <w:t>Http Response code를 충실하게 따르지 않고, 성공은 200, 실패는 500 과 같이 1~2개의 HTTP response code만 사용하는 경우이다.</w:t>
      </w:r>
      <w:r w:rsidR="00565F86" w:rsidRPr="00B47396">
        <w:rPr>
          <w:rFonts w:asciiTheme="minorHAnsi" w:eastAsiaTheme="minorHAnsi" w:hAnsiTheme="minorHAnsi"/>
          <w:sz w:val="20"/>
          <w:szCs w:val="20"/>
        </w:rPr>
        <w:t xml:space="preserve"> </w:t>
      </w:r>
    </w:p>
    <w:p w:rsidR="00212925" w:rsidRPr="006F4586" w:rsidRDefault="00212925" w:rsidP="000B3641">
      <w:pPr>
        <w:pStyle w:val="1"/>
        <w:numPr>
          <w:ilvl w:val="0"/>
          <w:numId w:val="13"/>
        </w:numPr>
        <w:rPr>
          <w:rFonts w:asciiTheme="minorHAnsi" w:eastAsiaTheme="minorHAnsi" w:hAnsiTheme="minorHAnsi"/>
          <w:sz w:val="28"/>
          <w:szCs w:val="28"/>
        </w:rPr>
      </w:pPr>
      <w:bookmarkStart w:id="55" w:name="_Toc524609314"/>
      <w:bookmarkStart w:id="56" w:name="_Toc524947229"/>
      <w:r w:rsidRPr="006F4586">
        <w:rPr>
          <w:rFonts w:asciiTheme="minorHAnsi" w:eastAsiaTheme="minorHAnsi" w:hAnsiTheme="minorHAnsi" w:hint="eastAsia"/>
          <w:sz w:val="28"/>
          <w:szCs w:val="28"/>
        </w:rPr>
        <w:lastRenderedPageBreak/>
        <w:t>Node.js로 RESTful API</w:t>
      </w:r>
      <w:r w:rsidRPr="006F4586">
        <w:rPr>
          <w:rFonts w:asciiTheme="minorHAnsi" w:eastAsiaTheme="minorHAnsi" w:hAnsiTheme="minorHAnsi"/>
          <w:sz w:val="28"/>
          <w:szCs w:val="28"/>
        </w:rPr>
        <w:t xml:space="preserve"> </w:t>
      </w:r>
      <w:r w:rsidRPr="006F4586">
        <w:rPr>
          <w:rFonts w:asciiTheme="minorHAnsi" w:eastAsiaTheme="minorHAnsi" w:hAnsiTheme="minorHAnsi" w:hint="eastAsia"/>
          <w:sz w:val="28"/>
          <w:szCs w:val="28"/>
        </w:rPr>
        <w:t>만들기</w:t>
      </w:r>
      <w:bookmarkEnd w:id="55"/>
      <w:bookmarkEnd w:id="56"/>
    </w:p>
    <w:p w:rsidR="00212925" w:rsidRPr="001E02B4" w:rsidRDefault="00212925" w:rsidP="006E4F57">
      <w:pPr>
        <w:spacing w:line="360" w:lineRule="auto"/>
        <w:rPr>
          <w:rFonts w:asciiTheme="minorHAnsi" w:eastAsiaTheme="minorHAnsi" w:hAnsiTheme="minorHAnsi"/>
        </w:rPr>
      </w:pPr>
    </w:p>
    <w:p w:rsidR="00212925" w:rsidRPr="001E02B4" w:rsidRDefault="00212925" w:rsidP="006E4F57">
      <w:pPr>
        <w:spacing w:line="360" w:lineRule="auto"/>
        <w:ind w:leftChars="100" w:left="24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-P</w:t>
      </w:r>
      <w:r w:rsidRPr="001E02B4">
        <w:rPr>
          <w:rFonts w:asciiTheme="minorHAnsi" w:eastAsiaTheme="minorHAnsi" w:hAnsiTheme="minorHAnsi" w:hint="eastAsia"/>
          <w:sz w:val="20"/>
        </w:rPr>
        <w:t>ostman 이용</w:t>
      </w:r>
    </w:p>
    <w:p w:rsidR="00212925" w:rsidRPr="001E02B4" w:rsidRDefault="00212925" w:rsidP="006E4F57">
      <w:pPr>
        <w:spacing w:line="360" w:lineRule="auto"/>
        <w:ind w:leftChars="500" w:left="1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 xml:space="preserve">POST </w:t>
      </w:r>
      <w:r w:rsidRPr="001E02B4">
        <w:rPr>
          <w:rFonts w:asciiTheme="minorHAnsi" w:eastAsiaTheme="minorHAnsi" w:hAnsiTheme="minorHAnsi"/>
          <w:sz w:val="20"/>
        </w:rPr>
        <w:t>–</w:t>
      </w:r>
      <w:r w:rsidRPr="001E02B4">
        <w:rPr>
          <w:rFonts w:asciiTheme="minorHAnsi" w:eastAsiaTheme="minorHAnsi" w:hAnsiTheme="minorHAnsi" w:hint="eastAsia"/>
          <w:sz w:val="20"/>
        </w:rPr>
        <w:t xml:space="preserve"> 데이터 </w:t>
      </w:r>
      <w:r w:rsidR="00AB6A12">
        <w:rPr>
          <w:rFonts w:asciiTheme="minorHAnsi" w:eastAsiaTheme="minorHAnsi" w:hAnsiTheme="minorHAnsi" w:hint="eastAsia"/>
          <w:sz w:val="20"/>
        </w:rPr>
        <w:t>생성하기(</w:t>
      </w:r>
      <w:r w:rsidR="00AB6A12">
        <w:rPr>
          <w:rFonts w:asciiTheme="minorHAnsi" w:eastAsiaTheme="minorHAnsi" w:hAnsiTheme="minorHAnsi"/>
          <w:sz w:val="20"/>
        </w:rPr>
        <w:t>create)</w:t>
      </w:r>
      <w:bookmarkStart w:id="57" w:name="_GoBack"/>
      <w:bookmarkEnd w:id="57"/>
    </w:p>
    <w:p w:rsidR="00212925" w:rsidRPr="001E02B4" w:rsidRDefault="00212925" w:rsidP="006E4F57">
      <w:pPr>
        <w:spacing w:line="360" w:lineRule="auto"/>
        <w:ind w:leftChars="500" w:left="1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441C4175" wp14:editId="0B07F8D4">
            <wp:extent cx="2679107" cy="2834640"/>
            <wp:effectExtent l="0" t="0" r="698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9101" cy="28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25" w:rsidRPr="001E02B4" w:rsidRDefault="00212925" w:rsidP="006E4F57">
      <w:pPr>
        <w:spacing w:line="360" w:lineRule="auto"/>
        <w:ind w:leftChars="500" w:left="1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4BE18FE4" wp14:editId="275A047B">
            <wp:extent cx="1927860" cy="775224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7699" cy="78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25" w:rsidRPr="001E02B4" w:rsidRDefault="00212925" w:rsidP="006E4F57">
      <w:pPr>
        <w:spacing w:line="360" w:lineRule="auto"/>
        <w:ind w:leftChars="500" w:left="1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 xml:space="preserve">GET-데이터 가져오기 </w:t>
      </w:r>
      <w:r w:rsidRPr="001E02B4">
        <w:rPr>
          <w:rFonts w:asciiTheme="minorHAnsi" w:eastAsiaTheme="minorHAnsi" w:hAnsiTheme="minorHAnsi"/>
          <w:sz w:val="20"/>
        </w:rPr>
        <w:t>(</w:t>
      </w:r>
      <w:r w:rsidRPr="001E02B4">
        <w:rPr>
          <w:rFonts w:asciiTheme="minorHAnsi" w:eastAsiaTheme="minorHAnsi" w:hAnsiTheme="minorHAnsi" w:hint="eastAsia"/>
          <w:sz w:val="20"/>
        </w:rPr>
        <w:t>select)</w:t>
      </w:r>
      <w:r w:rsidRPr="001E02B4">
        <w:rPr>
          <w:rFonts w:asciiTheme="minorHAnsi" w:eastAsiaTheme="minorHAnsi" w:hAnsiTheme="minorHAnsi"/>
          <w:noProof/>
          <w:sz w:val="20"/>
        </w:rPr>
        <w:t xml:space="preserve"> </w:t>
      </w:r>
    </w:p>
    <w:p w:rsidR="00212925" w:rsidRPr="001E02B4" w:rsidRDefault="00212925" w:rsidP="006E4F57">
      <w:pPr>
        <w:spacing w:line="360" w:lineRule="auto"/>
        <w:ind w:leftChars="500" w:left="1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436AB6AE" wp14:editId="6FEEFC70">
            <wp:extent cx="3040380" cy="2912378"/>
            <wp:effectExtent l="0" t="0" r="762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5093" cy="29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25" w:rsidRPr="001E02B4" w:rsidRDefault="00212925" w:rsidP="006E4F57">
      <w:pPr>
        <w:spacing w:line="360" w:lineRule="auto"/>
        <w:ind w:leftChars="500" w:left="1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>P</w:t>
      </w:r>
      <w:r w:rsidRPr="001E02B4">
        <w:rPr>
          <w:rFonts w:asciiTheme="minorHAnsi" w:eastAsiaTheme="minorHAnsi" w:hAnsiTheme="minorHAnsi" w:hint="eastAsia"/>
          <w:sz w:val="20"/>
        </w:rPr>
        <w:t xml:space="preserve">UT </w:t>
      </w:r>
      <w:r w:rsidRPr="001E02B4">
        <w:rPr>
          <w:rFonts w:asciiTheme="minorHAnsi" w:eastAsiaTheme="minorHAnsi" w:hAnsiTheme="minorHAnsi"/>
          <w:sz w:val="20"/>
        </w:rPr>
        <w:t xml:space="preserve">– </w:t>
      </w:r>
      <w:r w:rsidRPr="001E02B4">
        <w:rPr>
          <w:rFonts w:asciiTheme="minorHAnsi" w:eastAsiaTheme="minorHAnsi" w:hAnsiTheme="minorHAnsi" w:hint="eastAsia"/>
          <w:sz w:val="20"/>
        </w:rPr>
        <w:t>데이터 변경하기(</w:t>
      </w:r>
      <w:r w:rsidRPr="001E02B4">
        <w:rPr>
          <w:rFonts w:asciiTheme="minorHAnsi" w:eastAsiaTheme="minorHAnsi" w:hAnsiTheme="minorHAnsi"/>
          <w:sz w:val="20"/>
        </w:rPr>
        <w:t>Update)</w:t>
      </w:r>
    </w:p>
    <w:p w:rsidR="00212925" w:rsidRPr="001E02B4" w:rsidRDefault="00212925" w:rsidP="006E4F57">
      <w:pPr>
        <w:spacing w:line="360" w:lineRule="auto"/>
        <w:ind w:leftChars="500" w:left="1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noProof/>
          <w:sz w:val="20"/>
        </w:rPr>
        <w:lastRenderedPageBreak/>
        <w:drawing>
          <wp:inline distT="0" distB="0" distL="0" distR="0" wp14:anchorId="3E573C9D" wp14:editId="33BD2A7A">
            <wp:extent cx="1937602" cy="975360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0801" cy="98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25" w:rsidRPr="001E02B4" w:rsidRDefault="00212925" w:rsidP="006E4F57">
      <w:pPr>
        <w:spacing w:line="360" w:lineRule="auto"/>
        <w:ind w:leftChars="500" w:left="1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sz w:val="20"/>
        </w:rPr>
        <w:t xml:space="preserve">DELETE – </w:t>
      </w:r>
      <w:r w:rsidRPr="001E02B4">
        <w:rPr>
          <w:rFonts w:asciiTheme="minorHAnsi" w:eastAsiaTheme="minorHAnsi" w:hAnsiTheme="minorHAnsi" w:hint="eastAsia"/>
          <w:sz w:val="20"/>
        </w:rPr>
        <w:t>데이터 삭제하기</w:t>
      </w:r>
    </w:p>
    <w:p w:rsidR="00212925" w:rsidRPr="001E02B4" w:rsidRDefault="00212925" w:rsidP="006E4F57">
      <w:pPr>
        <w:spacing w:line="360" w:lineRule="auto"/>
        <w:ind w:leftChars="500" w:left="1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7B13632F" wp14:editId="31D0EC40">
            <wp:extent cx="2461260" cy="86561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8297" cy="8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25" w:rsidRPr="001E02B4" w:rsidRDefault="00212925" w:rsidP="006E4F57">
      <w:pPr>
        <w:spacing w:line="360" w:lineRule="auto"/>
        <w:ind w:leftChars="500" w:left="1200"/>
        <w:rPr>
          <w:rFonts w:asciiTheme="minorHAnsi" w:eastAsiaTheme="minorHAnsi" w:hAnsiTheme="minorHAnsi"/>
          <w:sz w:val="20"/>
        </w:rPr>
      </w:pPr>
      <w:r w:rsidRPr="001E02B4">
        <w:rPr>
          <w:rFonts w:asciiTheme="minorHAnsi" w:eastAsiaTheme="minorHAnsi" w:hAnsiTheme="minorHAnsi" w:hint="eastAsia"/>
          <w:sz w:val="20"/>
        </w:rPr>
        <w:t xml:space="preserve">결과    : </w:t>
      </w:r>
      <w:r w:rsidRPr="001E02B4"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37041590" wp14:editId="32BC05A3">
            <wp:extent cx="1580599" cy="1440180"/>
            <wp:effectExtent l="0" t="0" r="63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5988" cy="145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0A" w:rsidRPr="001E02B4" w:rsidRDefault="00B75C0A" w:rsidP="006E4F57">
      <w:pPr>
        <w:spacing w:line="360" w:lineRule="auto"/>
        <w:rPr>
          <w:rFonts w:asciiTheme="minorHAnsi" w:eastAsiaTheme="minorHAnsi" w:hAnsiTheme="minorHAnsi"/>
          <w:sz w:val="20"/>
        </w:rPr>
      </w:pPr>
    </w:p>
    <w:p w:rsidR="00B75C0A" w:rsidRPr="001E02B4" w:rsidRDefault="00B75C0A" w:rsidP="006E4F57">
      <w:pPr>
        <w:spacing w:line="360" w:lineRule="auto"/>
        <w:rPr>
          <w:rFonts w:asciiTheme="minorHAnsi" w:eastAsiaTheme="minorHAnsi" w:hAnsiTheme="minorHAnsi"/>
        </w:rPr>
      </w:pPr>
    </w:p>
    <w:p w:rsidR="00212925" w:rsidRPr="006F4586" w:rsidRDefault="00B75C0A" w:rsidP="000B3641">
      <w:pPr>
        <w:pStyle w:val="1"/>
        <w:numPr>
          <w:ilvl w:val="0"/>
          <w:numId w:val="13"/>
        </w:numPr>
        <w:rPr>
          <w:rFonts w:asciiTheme="minorHAnsi" w:eastAsiaTheme="minorHAnsi" w:hAnsiTheme="minorHAnsi"/>
          <w:sz w:val="28"/>
          <w:szCs w:val="28"/>
        </w:rPr>
      </w:pPr>
      <w:bookmarkStart w:id="58" w:name="_Toc524947230"/>
      <w:r w:rsidRPr="006F4586">
        <w:rPr>
          <w:rFonts w:asciiTheme="minorHAnsi" w:eastAsiaTheme="minorHAnsi" w:hAnsiTheme="minorHAnsi" w:hint="eastAsia"/>
          <w:sz w:val="28"/>
          <w:szCs w:val="28"/>
        </w:rPr>
        <w:t>참고</w:t>
      </w:r>
      <w:bookmarkEnd w:id="58"/>
    </w:p>
    <w:p w:rsidR="00B75C0A" w:rsidRPr="001E02B4" w:rsidRDefault="00B75C0A" w:rsidP="006E4F57">
      <w:pPr>
        <w:spacing w:line="360" w:lineRule="auto"/>
        <w:rPr>
          <w:rFonts w:asciiTheme="minorHAnsi" w:eastAsiaTheme="minorHAnsi" w:hAnsiTheme="minorHAnsi"/>
        </w:rPr>
      </w:pPr>
    </w:p>
    <w:p w:rsidR="00B75C0A" w:rsidRPr="001E02B4" w:rsidRDefault="00A154A2" w:rsidP="006E4F57">
      <w:pPr>
        <w:spacing w:line="360" w:lineRule="auto"/>
        <w:rPr>
          <w:rFonts w:asciiTheme="minorHAnsi" w:eastAsiaTheme="minorHAnsi" w:hAnsiTheme="minorHAnsi"/>
        </w:rPr>
      </w:pPr>
      <w:hyperlink r:id="rId27" w:history="1">
        <w:r w:rsidR="00B75C0A" w:rsidRPr="001E02B4">
          <w:rPr>
            <w:rStyle w:val="af1"/>
            <w:rFonts w:asciiTheme="minorHAnsi" w:eastAsiaTheme="minorHAnsi" w:hAnsiTheme="minorHAnsi"/>
          </w:rPr>
          <w:t>http://joonyon.tistory.com/13</w:t>
        </w:r>
      </w:hyperlink>
    </w:p>
    <w:p w:rsidR="00B75C0A" w:rsidRPr="001E02B4" w:rsidRDefault="00A154A2" w:rsidP="006E4F57">
      <w:pPr>
        <w:spacing w:line="360" w:lineRule="auto"/>
        <w:rPr>
          <w:rFonts w:asciiTheme="minorHAnsi" w:eastAsiaTheme="minorHAnsi" w:hAnsiTheme="minorHAnsi"/>
        </w:rPr>
      </w:pPr>
      <w:hyperlink r:id="rId28" w:history="1">
        <w:r w:rsidR="00B75C0A" w:rsidRPr="001E02B4">
          <w:rPr>
            <w:rStyle w:val="af1"/>
            <w:rFonts w:asciiTheme="minorHAnsi" w:eastAsiaTheme="minorHAnsi" w:hAnsiTheme="minorHAnsi"/>
          </w:rPr>
          <w:t>http://bcho.tistory.com/953?category=252770</w:t>
        </w:r>
      </w:hyperlink>
    </w:p>
    <w:p w:rsidR="00B75C0A" w:rsidRPr="001E02B4" w:rsidRDefault="00A154A2" w:rsidP="006E4F57">
      <w:pPr>
        <w:spacing w:line="360" w:lineRule="auto"/>
        <w:rPr>
          <w:rFonts w:asciiTheme="minorHAnsi" w:eastAsiaTheme="minorHAnsi" w:hAnsiTheme="minorHAnsi"/>
        </w:rPr>
      </w:pPr>
      <w:hyperlink r:id="rId29" w:history="1">
        <w:r w:rsidR="00B75C0A" w:rsidRPr="001E02B4">
          <w:rPr>
            <w:rStyle w:val="af1"/>
            <w:rFonts w:asciiTheme="minorHAnsi" w:eastAsiaTheme="minorHAnsi" w:hAnsiTheme="minorHAnsi"/>
          </w:rPr>
          <w:t>http://jizard.tistory.com/94</w:t>
        </w:r>
      </w:hyperlink>
    </w:p>
    <w:p w:rsidR="00B75C0A" w:rsidRDefault="00A154A2" w:rsidP="006E4F57">
      <w:pPr>
        <w:spacing w:line="360" w:lineRule="auto"/>
        <w:rPr>
          <w:rStyle w:val="af1"/>
          <w:rFonts w:asciiTheme="minorHAnsi" w:eastAsiaTheme="minorHAnsi" w:hAnsiTheme="minorHAnsi"/>
        </w:rPr>
      </w:pPr>
      <w:hyperlink r:id="rId30" w:history="1">
        <w:r w:rsidR="00B75C0A" w:rsidRPr="001E02B4">
          <w:rPr>
            <w:rStyle w:val="af1"/>
            <w:rFonts w:asciiTheme="minorHAnsi" w:eastAsiaTheme="minorHAnsi" w:hAnsiTheme="minorHAnsi"/>
          </w:rPr>
          <w:t>http://blog.naver.com/PostView.nhn?blogId=complusblog&amp;logNo=220986337770</w:t>
        </w:r>
      </w:hyperlink>
    </w:p>
    <w:p w:rsidR="000858A1" w:rsidRDefault="00A154A2" w:rsidP="006E4F57">
      <w:pPr>
        <w:spacing w:line="360" w:lineRule="auto"/>
        <w:rPr>
          <w:rFonts w:asciiTheme="minorHAnsi" w:eastAsiaTheme="minorHAnsi" w:hAnsiTheme="minorHAnsi"/>
        </w:rPr>
      </w:pPr>
      <w:hyperlink r:id="rId31" w:history="1">
        <w:r w:rsidR="000858A1" w:rsidRPr="00307D63">
          <w:rPr>
            <w:rStyle w:val="af1"/>
            <w:rFonts w:asciiTheme="minorHAnsi" w:eastAsiaTheme="minorHAnsi" w:hAnsiTheme="minorHAnsi"/>
          </w:rPr>
          <w:t>https://ko.wikipedia.org/wiki/%EC%95%84%ED%8B%80%EB%9D%BC%EC%8B%9C%EC%95%88</w:t>
        </w:r>
      </w:hyperlink>
    </w:p>
    <w:p w:rsidR="000858A1" w:rsidRDefault="00A154A2" w:rsidP="006E4F57">
      <w:pPr>
        <w:spacing w:line="360" w:lineRule="auto"/>
        <w:rPr>
          <w:rFonts w:asciiTheme="minorHAnsi" w:eastAsiaTheme="minorHAnsi" w:hAnsiTheme="minorHAnsi"/>
        </w:rPr>
      </w:pPr>
      <w:hyperlink r:id="rId32" w:history="1">
        <w:r w:rsidR="000858A1" w:rsidRPr="00307D63">
          <w:rPr>
            <w:rStyle w:val="af1"/>
            <w:rFonts w:asciiTheme="minorHAnsi" w:eastAsiaTheme="minorHAnsi" w:hAnsiTheme="minorHAnsi"/>
          </w:rPr>
          <w:t>https://aws.amazon.com/ko/what-is-aws/</w:t>
        </w:r>
      </w:hyperlink>
    </w:p>
    <w:p w:rsidR="000858A1" w:rsidRDefault="00A154A2" w:rsidP="006E4F57">
      <w:pPr>
        <w:spacing w:line="360" w:lineRule="auto"/>
        <w:rPr>
          <w:rFonts w:asciiTheme="minorHAnsi" w:eastAsiaTheme="minorHAnsi" w:hAnsiTheme="minorHAnsi"/>
        </w:rPr>
      </w:pPr>
      <w:hyperlink r:id="rId33" w:history="1">
        <w:r w:rsidR="000858A1" w:rsidRPr="00307D63">
          <w:rPr>
            <w:rStyle w:val="af1"/>
            <w:rFonts w:asciiTheme="minorHAnsi" w:eastAsiaTheme="minorHAnsi" w:hAnsiTheme="minorHAnsi"/>
          </w:rPr>
          <w:t>http://bcho.tistory.com/321</w:t>
        </w:r>
      </w:hyperlink>
    </w:p>
    <w:p w:rsidR="000858A1" w:rsidRDefault="00A154A2" w:rsidP="006E4F57">
      <w:pPr>
        <w:spacing w:line="360" w:lineRule="auto"/>
        <w:rPr>
          <w:rFonts w:asciiTheme="minorHAnsi" w:eastAsiaTheme="minorHAnsi" w:hAnsiTheme="minorHAnsi"/>
        </w:rPr>
      </w:pPr>
      <w:hyperlink r:id="rId34" w:history="1">
        <w:r w:rsidR="00F53548" w:rsidRPr="00307D63">
          <w:rPr>
            <w:rStyle w:val="af1"/>
            <w:rFonts w:asciiTheme="minorHAnsi" w:eastAsiaTheme="minorHAnsi" w:hAnsiTheme="minorHAnsi"/>
          </w:rPr>
          <w:t>https://www.slideshare.net/Dreamyn/ss-55676843</w:t>
        </w:r>
      </w:hyperlink>
    </w:p>
    <w:p w:rsidR="00F53548" w:rsidRPr="001E02B4" w:rsidRDefault="00F53548" w:rsidP="006E4F57">
      <w:pPr>
        <w:spacing w:line="360" w:lineRule="auto"/>
        <w:rPr>
          <w:rFonts w:asciiTheme="minorHAnsi" w:eastAsiaTheme="minorHAnsi" w:hAnsiTheme="minorHAnsi"/>
        </w:rPr>
      </w:pPr>
    </w:p>
    <w:sectPr w:rsidR="00F53548" w:rsidRPr="001E02B4" w:rsidSect="007F64C2">
      <w:footerReference w:type="even" r:id="rId35"/>
      <w:footerReference w:type="default" r:id="rId36"/>
      <w:pgSz w:w="11907" w:h="16840" w:code="9"/>
      <w:pgMar w:top="1134" w:right="1107" w:bottom="1134" w:left="1134" w:header="850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4A2" w:rsidRDefault="00A154A2">
      <w:r>
        <w:separator/>
      </w:r>
    </w:p>
  </w:endnote>
  <w:endnote w:type="continuationSeparator" w:id="0">
    <w:p w:rsidR="00A154A2" w:rsidRDefault="00A15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C51" w:rsidRDefault="00BA2C5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:rsidR="00BA2C51" w:rsidRDefault="00BA2C5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C51" w:rsidRPr="007F64C2" w:rsidRDefault="00BA2C51" w:rsidP="007F64C2">
    <w:pPr>
      <w:pStyle w:val="a5"/>
      <w:ind w:right="100"/>
      <w:jc w:val="right"/>
      <w:rPr>
        <w:rFonts w:asciiTheme="minorHAnsi" w:eastAsiaTheme="minorHAnsi" w:hAnsiTheme="minorHAnsi"/>
        <w:b/>
      </w:rPr>
    </w:pPr>
    <w:r w:rsidRPr="007F64C2">
      <w:rPr>
        <w:rFonts w:asciiTheme="minorHAnsi" w:eastAsiaTheme="minorHAnsi" w:hAnsiTheme="minorHAnsi"/>
        <w:b/>
        <w:sz w:val="20"/>
        <w:szCs w:val="20"/>
        <w:lang w:val="ko-KR"/>
      </w:rPr>
      <w:t xml:space="preserve">페이지 </w:t>
    </w:r>
    <w:r w:rsidRPr="007F64C2">
      <w:rPr>
        <w:rFonts w:asciiTheme="minorHAnsi" w:eastAsiaTheme="minorHAnsi" w:hAnsiTheme="minorHAnsi"/>
        <w:b/>
        <w:sz w:val="20"/>
        <w:szCs w:val="20"/>
      </w:rPr>
      <w:fldChar w:fldCharType="begin"/>
    </w:r>
    <w:r w:rsidRPr="007F64C2">
      <w:rPr>
        <w:rFonts w:asciiTheme="minorHAnsi" w:eastAsiaTheme="minorHAnsi" w:hAnsiTheme="minorHAnsi"/>
        <w:b/>
        <w:sz w:val="20"/>
        <w:szCs w:val="20"/>
      </w:rPr>
      <w:instrText>PAGE  \* Arabic</w:instrText>
    </w:r>
    <w:r w:rsidRPr="007F64C2">
      <w:rPr>
        <w:rFonts w:asciiTheme="minorHAnsi" w:eastAsiaTheme="minorHAnsi" w:hAnsiTheme="minorHAnsi"/>
        <w:b/>
        <w:sz w:val="20"/>
        <w:szCs w:val="20"/>
      </w:rPr>
      <w:fldChar w:fldCharType="separate"/>
    </w:r>
    <w:r w:rsidR="00AB6A12">
      <w:rPr>
        <w:rFonts w:asciiTheme="minorHAnsi" w:eastAsiaTheme="minorHAnsi" w:hAnsiTheme="minorHAnsi"/>
        <w:b/>
        <w:noProof/>
        <w:sz w:val="20"/>
        <w:szCs w:val="20"/>
      </w:rPr>
      <w:t>9</w:t>
    </w:r>
    <w:r w:rsidRPr="007F64C2">
      <w:rPr>
        <w:rFonts w:asciiTheme="minorHAnsi" w:eastAsiaTheme="minorHAnsi" w:hAnsiTheme="minorHAnsi"/>
        <w:b/>
        <w:sz w:val="20"/>
        <w:szCs w:val="20"/>
      </w:rPr>
      <w:fldChar w:fldCharType="end"/>
    </w:r>
  </w:p>
  <w:p w:rsidR="00BA2C51" w:rsidRPr="00F44720" w:rsidRDefault="00BA2C51" w:rsidP="00F44720">
    <w:pPr>
      <w:pStyle w:val="a5"/>
    </w:pPr>
    <w:r>
      <w:rPr>
        <w:rFonts w:asciiTheme="majorHAnsi" w:eastAsiaTheme="majorEastAsia" w:hAnsiTheme="majorHAnsi" w:cstheme="majorBidi"/>
        <w:noProof/>
      </w:rPr>
      <w:drawing>
        <wp:inline distT="0" distB="0" distL="0" distR="0" wp14:anchorId="4DC368A4" wp14:editId="5C9248E6">
          <wp:extent cx="1362830" cy="335805"/>
          <wp:effectExtent l="0" t="0" r="0" b="762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CC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942" cy="335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4A2" w:rsidRDefault="00A154A2">
      <w:r>
        <w:separator/>
      </w:r>
    </w:p>
  </w:footnote>
  <w:footnote w:type="continuationSeparator" w:id="0">
    <w:p w:rsidR="00A154A2" w:rsidRDefault="00A15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80557E"/>
    <w:lvl w:ilvl="0">
      <w:start w:val="1"/>
      <w:numFmt w:val="bullet"/>
      <w:pStyle w:val="2"/>
      <w:lvlText w:val=""/>
      <w:lvlJc w:val="left"/>
      <w:pPr>
        <w:tabs>
          <w:tab w:val="num" w:pos="953"/>
        </w:tabs>
        <w:ind w:leftChars="400" w:left="953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936AAEA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30"/>
        </w:tabs>
        <w:ind w:left="157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720"/>
      </w:pPr>
      <w:rPr>
        <w:rFonts w:hint="default"/>
        <w:b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80" w:hanging="720"/>
      </w:pPr>
      <w:rPr>
        <w:rFonts w:ascii="굴림체" w:eastAsia="굴림체" w:hAnsi="굴림체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3" w15:restartNumberingAfterBreak="0">
    <w:nsid w:val="0A0E6CBE"/>
    <w:multiLevelType w:val="hybridMultilevel"/>
    <w:tmpl w:val="21B68B80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18B21143"/>
    <w:multiLevelType w:val="hybridMultilevel"/>
    <w:tmpl w:val="3B20BF16"/>
    <w:lvl w:ilvl="0" w:tplc="8744CC96">
      <w:start w:val="6"/>
      <w:numFmt w:val="bullet"/>
      <w:lvlText w:val="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8744CC96">
      <w:start w:val="6"/>
      <w:numFmt w:val="bullet"/>
      <w:lvlText w:val=""/>
      <w:lvlJc w:val="left"/>
      <w:pPr>
        <w:ind w:left="-119" w:hanging="400"/>
      </w:pPr>
      <w:rPr>
        <w:rFonts w:ascii="Wingdings" w:eastAsiaTheme="minorEastAsia" w:hAnsi="Wingdings" w:cstheme="minorBidi" w:hint="default"/>
      </w:rPr>
    </w:lvl>
    <w:lvl w:ilvl="2" w:tplc="8744CC96">
      <w:start w:val="6"/>
      <w:numFmt w:val="bullet"/>
      <w:lvlText w:val=""/>
      <w:lvlJc w:val="left"/>
      <w:pPr>
        <w:ind w:left="782" w:hanging="400"/>
      </w:pPr>
      <w:rPr>
        <w:rFonts w:ascii="Wingdings" w:eastAsiaTheme="minorEastAsia" w:hAnsi="Wingdings" w:cstheme="minorBidi" w:hint="default"/>
      </w:rPr>
    </w:lvl>
    <w:lvl w:ilvl="3" w:tplc="8744CC96">
      <w:start w:val="6"/>
      <w:numFmt w:val="bullet"/>
      <w:lvlText w:val=""/>
      <w:lvlJc w:val="left"/>
      <w:pPr>
        <w:ind w:left="681" w:hanging="400"/>
      </w:pPr>
      <w:rPr>
        <w:rFonts w:ascii="Wingdings" w:eastAsiaTheme="minorEastAsia" w:hAnsi="Wingdings" w:cstheme="minorBidi" w:hint="default"/>
      </w:rPr>
    </w:lvl>
    <w:lvl w:ilvl="4" w:tplc="04090003">
      <w:start w:val="1"/>
      <w:numFmt w:val="bullet"/>
      <w:lvlText w:val=""/>
      <w:lvlJc w:val="left"/>
      <w:pPr>
        <w:ind w:left="108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148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1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81" w:hanging="400"/>
      </w:pPr>
      <w:rPr>
        <w:rFonts w:ascii="Wingdings" w:hAnsi="Wingdings" w:hint="default"/>
      </w:rPr>
    </w:lvl>
  </w:abstractNum>
  <w:abstractNum w:abstractNumId="5" w15:restartNumberingAfterBreak="0">
    <w:nsid w:val="233A130B"/>
    <w:multiLevelType w:val="multilevel"/>
    <w:tmpl w:val="9ECA32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C9A2C1A"/>
    <w:multiLevelType w:val="hybridMultilevel"/>
    <w:tmpl w:val="76F2BDC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645D91"/>
    <w:multiLevelType w:val="hybridMultilevel"/>
    <w:tmpl w:val="72E079E2"/>
    <w:lvl w:ilvl="0" w:tplc="B3BE0C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8B59FB"/>
    <w:multiLevelType w:val="hybridMultilevel"/>
    <w:tmpl w:val="73284552"/>
    <w:lvl w:ilvl="0" w:tplc="04090005">
      <w:start w:val="1"/>
      <w:numFmt w:val="bullet"/>
      <w:lvlText w:val=""/>
      <w:lvlJc w:val="left"/>
      <w:pPr>
        <w:ind w:left="1959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5783DF0"/>
    <w:multiLevelType w:val="hybridMultilevel"/>
    <w:tmpl w:val="3A74CAC4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7" w:hanging="400"/>
      </w:pPr>
      <w:rPr>
        <w:rFonts w:ascii="Wingdings" w:hAnsi="Wingdings" w:hint="default"/>
      </w:rPr>
    </w:lvl>
  </w:abstractNum>
  <w:abstractNum w:abstractNumId="10" w15:restartNumberingAfterBreak="0">
    <w:nsid w:val="49324138"/>
    <w:multiLevelType w:val="hybridMultilevel"/>
    <w:tmpl w:val="898EAE3C"/>
    <w:lvl w:ilvl="0" w:tplc="8744CC96">
      <w:start w:val="6"/>
      <w:numFmt w:val="bullet"/>
      <w:lvlText w:val="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8744CC96">
      <w:start w:val="6"/>
      <w:numFmt w:val="bullet"/>
      <w:lvlText w:val=""/>
      <w:lvlJc w:val="left"/>
      <w:pPr>
        <w:ind w:left="-119" w:hanging="400"/>
      </w:pPr>
      <w:rPr>
        <w:rFonts w:ascii="Wingdings" w:eastAsiaTheme="minorEastAsia" w:hAnsi="Wingdings" w:cstheme="minorBidi" w:hint="default"/>
      </w:rPr>
    </w:lvl>
    <w:lvl w:ilvl="2" w:tplc="8744CC96">
      <w:start w:val="6"/>
      <w:numFmt w:val="bullet"/>
      <w:lvlText w:val=""/>
      <w:lvlJc w:val="left"/>
      <w:pPr>
        <w:ind w:left="782" w:hanging="400"/>
      </w:pPr>
      <w:rPr>
        <w:rFonts w:ascii="Wingdings" w:eastAsiaTheme="minorEastAsia" w:hAnsi="Wingdings" w:cstheme="minorBidi" w:hint="default"/>
      </w:rPr>
    </w:lvl>
    <w:lvl w:ilvl="3" w:tplc="8744CC96">
      <w:start w:val="6"/>
      <w:numFmt w:val="bullet"/>
      <w:lvlText w:val=""/>
      <w:lvlJc w:val="left"/>
      <w:pPr>
        <w:ind w:left="681" w:hanging="400"/>
      </w:pPr>
      <w:rPr>
        <w:rFonts w:ascii="Wingdings" w:eastAsiaTheme="minorEastAsia" w:hAnsi="Wingdings" w:cstheme="minorBidi" w:hint="default"/>
      </w:rPr>
    </w:lvl>
    <w:lvl w:ilvl="4" w:tplc="8744CC96">
      <w:start w:val="6"/>
      <w:numFmt w:val="bullet"/>
      <w:lvlText w:val=""/>
      <w:lvlJc w:val="left"/>
      <w:pPr>
        <w:ind w:left="1081" w:hanging="400"/>
      </w:pPr>
      <w:rPr>
        <w:rFonts w:ascii="Wingdings" w:eastAsiaTheme="minorEastAsia" w:hAnsi="Wingdings" w:cstheme="minorBidi" w:hint="default"/>
      </w:rPr>
    </w:lvl>
    <w:lvl w:ilvl="5" w:tplc="04090005">
      <w:start w:val="1"/>
      <w:numFmt w:val="bullet"/>
      <w:lvlText w:val=""/>
      <w:lvlJc w:val="left"/>
      <w:pPr>
        <w:ind w:left="14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81" w:hanging="400"/>
      </w:pPr>
      <w:rPr>
        <w:rFonts w:ascii="Wingdings" w:hAnsi="Wingdings" w:hint="default"/>
      </w:rPr>
    </w:lvl>
  </w:abstractNum>
  <w:abstractNum w:abstractNumId="11" w15:restartNumberingAfterBreak="0">
    <w:nsid w:val="572B5CC3"/>
    <w:multiLevelType w:val="hybridMultilevel"/>
    <w:tmpl w:val="C5D86490"/>
    <w:lvl w:ilvl="0" w:tplc="BC8486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2A6DC0"/>
    <w:multiLevelType w:val="multilevel"/>
    <w:tmpl w:val="2C56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DAE1E97"/>
    <w:multiLevelType w:val="hybridMultilevel"/>
    <w:tmpl w:val="8CE84B32"/>
    <w:lvl w:ilvl="0" w:tplc="8744CC96">
      <w:start w:val="6"/>
      <w:numFmt w:val="bullet"/>
      <w:lvlText w:val="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8744CC96">
      <w:start w:val="6"/>
      <w:numFmt w:val="bullet"/>
      <w:lvlText w:val=""/>
      <w:lvlJc w:val="left"/>
      <w:pPr>
        <w:ind w:left="-119" w:hanging="400"/>
      </w:pPr>
      <w:rPr>
        <w:rFonts w:ascii="Wingdings" w:eastAsiaTheme="minorEastAsia" w:hAnsi="Wingdings" w:cstheme="minorBidi" w:hint="default"/>
      </w:rPr>
    </w:lvl>
    <w:lvl w:ilvl="2" w:tplc="8744CC96">
      <w:start w:val="6"/>
      <w:numFmt w:val="bullet"/>
      <w:lvlText w:val=""/>
      <w:lvlJc w:val="left"/>
      <w:pPr>
        <w:ind w:left="782" w:hanging="400"/>
      </w:pPr>
      <w:rPr>
        <w:rFonts w:ascii="Wingdings" w:eastAsiaTheme="minorEastAsia" w:hAnsi="Wingdings" w:cstheme="minorBidi" w:hint="default"/>
      </w:rPr>
    </w:lvl>
    <w:lvl w:ilvl="3" w:tplc="8744CC96">
      <w:start w:val="6"/>
      <w:numFmt w:val="bullet"/>
      <w:lvlText w:val=""/>
      <w:lvlJc w:val="left"/>
      <w:pPr>
        <w:ind w:left="681" w:hanging="400"/>
      </w:pPr>
      <w:rPr>
        <w:rFonts w:ascii="Wingdings" w:eastAsiaTheme="minorEastAsia" w:hAnsi="Wingdings" w:cstheme="minorBidi" w:hint="default"/>
      </w:rPr>
    </w:lvl>
    <w:lvl w:ilvl="4" w:tplc="8744CC96">
      <w:start w:val="6"/>
      <w:numFmt w:val="bullet"/>
      <w:lvlText w:val=""/>
      <w:lvlJc w:val="left"/>
      <w:pPr>
        <w:ind w:left="1081" w:hanging="40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14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81" w:hanging="400"/>
      </w:pPr>
      <w:rPr>
        <w:rFonts w:ascii="Wingdings" w:hAnsi="Wingdings" w:hint="default"/>
      </w:rPr>
    </w:lvl>
  </w:abstractNum>
  <w:abstractNum w:abstractNumId="14" w15:restartNumberingAfterBreak="0">
    <w:nsid w:val="68DF03A5"/>
    <w:multiLevelType w:val="hybridMultilevel"/>
    <w:tmpl w:val="977CFD64"/>
    <w:lvl w:ilvl="0" w:tplc="7FE059D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F16009B"/>
    <w:multiLevelType w:val="hybridMultilevel"/>
    <w:tmpl w:val="BBE49A8C"/>
    <w:lvl w:ilvl="0" w:tplc="8744CC96">
      <w:start w:val="6"/>
      <w:numFmt w:val="bullet"/>
      <w:lvlText w:val="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8744CC96">
      <w:start w:val="6"/>
      <w:numFmt w:val="bullet"/>
      <w:lvlText w:val=""/>
      <w:lvlJc w:val="left"/>
      <w:pPr>
        <w:ind w:left="-119" w:hanging="400"/>
      </w:pPr>
      <w:rPr>
        <w:rFonts w:ascii="Wingdings" w:eastAsiaTheme="minorEastAsia" w:hAnsi="Wingdings" w:cstheme="minorBidi" w:hint="default"/>
      </w:rPr>
    </w:lvl>
    <w:lvl w:ilvl="2" w:tplc="8744CC96">
      <w:start w:val="6"/>
      <w:numFmt w:val="bullet"/>
      <w:lvlText w:val=""/>
      <w:lvlJc w:val="left"/>
      <w:pPr>
        <w:ind w:left="782" w:hanging="400"/>
      </w:pPr>
      <w:rPr>
        <w:rFonts w:ascii="Wingdings" w:eastAsiaTheme="minorEastAsia" w:hAnsi="Wingdings" w:cstheme="minorBidi" w:hint="default"/>
      </w:rPr>
    </w:lvl>
    <w:lvl w:ilvl="3" w:tplc="8744CC96">
      <w:start w:val="6"/>
      <w:numFmt w:val="bullet"/>
      <w:lvlText w:val=""/>
      <w:lvlJc w:val="left"/>
      <w:pPr>
        <w:ind w:left="681" w:hanging="400"/>
      </w:pPr>
      <w:rPr>
        <w:rFonts w:ascii="Wingdings" w:eastAsiaTheme="minorEastAsia" w:hAnsi="Wingdings" w:cstheme="minorBidi" w:hint="default"/>
      </w:rPr>
    </w:lvl>
    <w:lvl w:ilvl="4" w:tplc="04090003">
      <w:start w:val="1"/>
      <w:numFmt w:val="bullet"/>
      <w:lvlText w:val=""/>
      <w:lvlJc w:val="left"/>
      <w:pPr>
        <w:ind w:left="108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1481" w:hanging="400"/>
      </w:pPr>
      <w:rPr>
        <w:rFonts w:ascii="Wingdings" w:hAnsi="Wingdings" w:hint="default"/>
      </w:rPr>
    </w:lvl>
    <w:lvl w:ilvl="6" w:tplc="8744CC96">
      <w:start w:val="6"/>
      <w:numFmt w:val="bullet"/>
      <w:lvlText w:val=""/>
      <w:lvlJc w:val="left"/>
      <w:pPr>
        <w:ind w:left="1881" w:hanging="400"/>
      </w:pPr>
      <w:rPr>
        <w:rFonts w:ascii="Wingdings" w:eastAsiaTheme="minorEastAsia" w:hAnsi="Wingdings" w:cstheme="minorBidi" w:hint="default"/>
      </w:rPr>
    </w:lvl>
    <w:lvl w:ilvl="7" w:tplc="04090003" w:tentative="1">
      <w:start w:val="1"/>
      <w:numFmt w:val="bullet"/>
      <w:lvlText w:val=""/>
      <w:lvlJc w:val="left"/>
      <w:pPr>
        <w:ind w:left="2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81" w:hanging="400"/>
      </w:pPr>
      <w:rPr>
        <w:rFonts w:ascii="Wingdings" w:hAnsi="Wingdings" w:hint="default"/>
      </w:rPr>
    </w:lvl>
  </w:abstractNum>
  <w:abstractNum w:abstractNumId="16" w15:restartNumberingAfterBreak="0">
    <w:nsid w:val="70E5550E"/>
    <w:multiLevelType w:val="hybridMultilevel"/>
    <w:tmpl w:val="F710BC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8D5D4B"/>
    <w:multiLevelType w:val="hybridMultilevel"/>
    <w:tmpl w:val="B658ECCC"/>
    <w:lvl w:ilvl="0" w:tplc="8744CC96">
      <w:start w:val="6"/>
      <w:numFmt w:val="bullet"/>
      <w:lvlText w:val="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8744CC96">
      <w:start w:val="6"/>
      <w:numFmt w:val="bullet"/>
      <w:lvlText w:val=""/>
      <w:lvlJc w:val="left"/>
      <w:pPr>
        <w:ind w:left="-119" w:hanging="400"/>
      </w:pPr>
      <w:rPr>
        <w:rFonts w:ascii="Wingdings" w:eastAsiaTheme="minorEastAsia" w:hAnsi="Wingdings" w:cstheme="minorBidi" w:hint="default"/>
      </w:rPr>
    </w:lvl>
    <w:lvl w:ilvl="2" w:tplc="8744CC96">
      <w:start w:val="6"/>
      <w:numFmt w:val="bullet"/>
      <w:lvlText w:val=""/>
      <w:lvlJc w:val="left"/>
      <w:pPr>
        <w:ind w:left="782" w:hanging="400"/>
      </w:pPr>
      <w:rPr>
        <w:rFonts w:ascii="Wingdings" w:eastAsiaTheme="minorEastAsia" w:hAnsi="Wingdings" w:cstheme="minorBidi" w:hint="default"/>
      </w:rPr>
    </w:lvl>
    <w:lvl w:ilvl="3" w:tplc="8744CC96">
      <w:start w:val="6"/>
      <w:numFmt w:val="bullet"/>
      <w:lvlText w:val=""/>
      <w:lvlJc w:val="left"/>
      <w:pPr>
        <w:ind w:left="681" w:hanging="400"/>
      </w:pPr>
      <w:rPr>
        <w:rFonts w:ascii="Wingdings" w:eastAsiaTheme="minorEastAsia" w:hAnsi="Wingdings" w:cstheme="minorBidi" w:hint="default"/>
      </w:rPr>
    </w:lvl>
    <w:lvl w:ilvl="4" w:tplc="8744CC96">
      <w:start w:val="6"/>
      <w:numFmt w:val="bullet"/>
      <w:lvlText w:val=""/>
      <w:lvlJc w:val="left"/>
      <w:pPr>
        <w:ind w:left="1081" w:hanging="40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14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81" w:hanging="400"/>
      </w:pPr>
      <w:rPr>
        <w:rFonts w:ascii="Wingdings" w:hAnsi="Wingdings" w:hint="default"/>
      </w:rPr>
    </w:lvl>
  </w:abstractNum>
  <w:abstractNum w:abstractNumId="18" w15:restartNumberingAfterBreak="0">
    <w:nsid w:val="736548BC"/>
    <w:multiLevelType w:val="hybridMultilevel"/>
    <w:tmpl w:val="560C8D76"/>
    <w:lvl w:ilvl="0" w:tplc="8744CC96">
      <w:start w:val="6"/>
      <w:numFmt w:val="bullet"/>
      <w:lvlText w:val="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8744CC96">
      <w:start w:val="6"/>
      <w:numFmt w:val="bullet"/>
      <w:lvlText w:val=""/>
      <w:lvlJc w:val="left"/>
      <w:pPr>
        <w:ind w:left="-119" w:hanging="400"/>
      </w:pPr>
      <w:rPr>
        <w:rFonts w:ascii="Wingdings" w:eastAsiaTheme="minorEastAsia" w:hAnsi="Wingdings" w:cstheme="minorBidi" w:hint="default"/>
      </w:rPr>
    </w:lvl>
    <w:lvl w:ilvl="2" w:tplc="8744CC96">
      <w:start w:val="6"/>
      <w:numFmt w:val="bullet"/>
      <w:lvlText w:val=""/>
      <w:lvlJc w:val="left"/>
      <w:pPr>
        <w:ind w:left="782" w:hanging="400"/>
      </w:pPr>
      <w:rPr>
        <w:rFonts w:ascii="Wingdings" w:eastAsiaTheme="minorEastAsia" w:hAnsi="Wingdings" w:cstheme="minorBidi" w:hint="default"/>
      </w:rPr>
    </w:lvl>
    <w:lvl w:ilvl="3" w:tplc="8744CC96">
      <w:start w:val="6"/>
      <w:numFmt w:val="bullet"/>
      <w:lvlText w:val=""/>
      <w:lvlJc w:val="left"/>
      <w:pPr>
        <w:ind w:left="681" w:hanging="400"/>
      </w:pPr>
      <w:rPr>
        <w:rFonts w:ascii="Wingdings" w:eastAsiaTheme="minorEastAsia" w:hAnsi="Wingdings" w:cstheme="minorBidi" w:hint="default"/>
      </w:rPr>
    </w:lvl>
    <w:lvl w:ilvl="4" w:tplc="8744CC96">
      <w:start w:val="6"/>
      <w:numFmt w:val="bullet"/>
      <w:lvlText w:val=""/>
      <w:lvlJc w:val="left"/>
      <w:pPr>
        <w:ind w:left="1081" w:hanging="40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14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81" w:hanging="400"/>
      </w:pPr>
      <w:rPr>
        <w:rFonts w:ascii="Wingdings" w:hAnsi="Wingdings" w:hint="default"/>
      </w:rPr>
    </w:lvl>
  </w:abstractNum>
  <w:abstractNum w:abstractNumId="19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pStyle w:val="10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6D069A8"/>
    <w:multiLevelType w:val="hybridMultilevel"/>
    <w:tmpl w:val="214A9A38"/>
    <w:lvl w:ilvl="0" w:tplc="8744CC96">
      <w:start w:val="6"/>
      <w:numFmt w:val="bullet"/>
      <w:lvlText w:val="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8744CC96">
      <w:start w:val="6"/>
      <w:numFmt w:val="bullet"/>
      <w:lvlText w:val=""/>
      <w:lvlJc w:val="left"/>
      <w:pPr>
        <w:ind w:left="-119" w:hanging="400"/>
      </w:pPr>
      <w:rPr>
        <w:rFonts w:ascii="Wingdings" w:eastAsiaTheme="minorEastAsia" w:hAnsi="Wingdings" w:cstheme="minorBidi" w:hint="default"/>
      </w:rPr>
    </w:lvl>
    <w:lvl w:ilvl="2" w:tplc="8744CC96">
      <w:start w:val="6"/>
      <w:numFmt w:val="bullet"/>
      <w:lvlText w:val=""/>
      <w:lvlJc w:val="left"/>
      <w:pPr>
        <w:ind w:left="782" w:hanging="400"/>
      </w:pPr>
      <w:rPr>
        <w:rFonts w:ascii="Wingdings" w:eastAsiaTheme="minorEastAsia" w:hAnsi="Wingdings" w:cstheme="minorBidi" w:hint="default"/>
      </w:rPr>
    </w:lvl>
    <w:lvl w:ilvl="3" w:tplc="8744CC96">
      <w:start w:val="6"/>
      <w:numFmt w:val="bullet"/>
      <w:lvlText w:val=""/>
      <w:lvlJc w:val="left"/>
      <w:pPr>
        <w:ind w:left="681" w:hanging="400"/>
      </w:pPr>
      <w:rPr>
        <w:rFonts w:ascii="Wingdings" w:eastAsiaTheme="minorEastAsia" w:hAnsi="Wingdings" w:cstheme="minorBidi" w:hint="default"/>
      </w:rPr>
    </w:lvl>
    <w:lvl w:ilvl="4" w:tplc="04090003">
      <w:start w:val="1"/>
      <w:numFmt w:val="bullet"/>
      <w:lvlText w:val=""/>
      <w:lvlJc w:val="left"/>
      <w:pPr>
        <w:ind w:left="108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1481" w:hanging="400"/>
      </w:pPr>
      <w:rPr>
        <w:rFonts w:ascii="Wingdings" w:hAnsi="Wingdings" w:hint="default"/>
      </w:rPr>
    </w:lvl>
    <w:lvl w:ilvl="6" w:tplc="8744CC96">
      <w:start w:val="6"/>
      <w:numFmt w:val="bullet"/>
      <w:lvlText w:val=""/>
      <w:lvlJc w:val="left"/>
      <w:pPr>
        <w:ind w:left="1881" w:hanging="400"/>
      </w:pPr>
      <w:rPr>
        <w:rFonts w:ascii="Wingdings" w:eastAsiaTheme="minorEastAsia" w:hAnsi="Wingdings" w:cstheme="minorBidi" w:hint="default"/>
      </w:rPr>
    </w:lvl>
    <w:lvl w:ilvl="7" w:tplc="04090003" w:tentative="1">
      <w:start w:val="1"/>
      <w:numFmt w:val="bullet"/>
      <w:lvlText w:val=""/>
      <w:lvlJc w:val="left"/>
      <w:pPr>
        <w:ind w:left="22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81" w:hanging="400"/>
      </w:pPr>
      <w:rPr>
        <w:rFonts w:ascii="Wingdings" w:hAnsi="Wingdings" w:hint="default"/>
      </w:rPr>
    </w:lvl>
  </w:abstractNum>
  <w:abstractNum w:abstractNumId="21" w15:restartNumberingAfterBreak="0">
    <w:nsid w:val="7B5F42DC"/>
    <w:multiLevelType w:val="hybridMultilevel"/>
    <w:tmpl w:val="3356C6E4"/>
    <w:lvl w:ilvl="0" w:tplc="5E94EDD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BC848618">
      <w:start w:val="1"/>
      <w:numFmt w:val="decimal"/>
      <w:lvlText w:val="%2)"/>
      <w:lvlJc w:val="left"/>
      <w:pPr>
        <w:ind w:left="1792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num w:numId="1">
    <w:abstractNumId w:val="2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0"/>
  </w:num>
  <w:num w:numId="3">
    <w:abstractNumId w:val="19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6"/>
  </w:num>
  <w:num w:numId="10">
    <w:abstractNumId w:val="16"/>
  </w:num>
  <w:num w:numId="11">
    <w:abstractNumId w:val="11"/>
  </w:num>
  <w:num w:numId="12">
    <w:abstractNumId w:val="7"/>
  </w:num>
  <w:num w:numId="13">
    <w:abstractNumId w:val="12"/>
  </w:num>
  <w:num w:numId="14">
    <w:abstractNumId w:val="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14"/>
  </w:num>
  <w:num w:numId="20">
    <w:abstractNumId w:val="21"/>
  </w:num>
  <w:num w:numId="21">
    <w:abstractNumId w:val="20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ttachedTemplate r:id="rId1"/>
  <w:defaultTabStop w:val="720"/>
  <w:drawingGridHorizontalSpacing w:val="101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D7"/>
    <w:rsid w:val="00000F7A"/>
    <w:rsid w:val="00001CFA"/>
    <w:rsid w:val="0000583A"/>
    <w:rsid w:val="00006635"/>
    <w:rsid w:val="0000710A"/>
    <w:rsid w:val="00007479"/>
    <w:rsid w:val="00007553"/>
    <w:rsid w:val="00013BFB"/>
    <w:rsid w:val="00013F2A"/>
    <w:rsid w:val="00014700"/>
    <w:rsid w:val="00015A4B"/>
    <w:rsid w:val="00015BD5"/>
    <w:rsid w:val="00021B66"/>
    <w:rsid w:val="00021CF7"/>
    <w:rsid w:val="00023375"/>
    <w:rsid w:val="00024AC7"/>
    <w:rsid w:val="00026CB0"/>
    <w:rsid w:val="00027BDB"/>
    <w:rsid w:val="00031263"/>
    <w:rsid w:val="00031FB8"/>
    <w:rsid w:val="0003254E"/>
    <w:rsid w:val="00032B26"/>
    <w:rsid w:val="00033AF3"/>
    <w:rsid w:val="00033C3F"/>
    <w:rsid w:val="00033C96"/>
    <w:rsid w:val="00034A02"/>
    <w:rsid w:val="00035111"/>
    <w:rsid w:val="00035946"/>
    <w:rsid w:val="000362A2"/>
    <w:rsid w:val="00036D7F"/>
    <w:rsid w:val="000407D2"/>
    <w:rsid w:val="000407E4"/>
    <w:rsid w:val="00043612"/>
    <w:rsid w:val="00045FE9"/>
    <w:rsid w:val="00046937"/>
    <w:rsid w:val="000541A2"/>
    <w:rsid w:val="00054EC5"/>
    <w:rsid w:val="00056D5F"/>
    <w:rsid w:val="000575E1"/>
    <w:rsid w:val="00060A57"/>
    <w:rsid w:val="00061D64"/>
    <w:rsid w:val="00061EAB"/>
    <w:rsid w:val="000624BA"/>
    <w:rsid w:val="00062A3B"/>
    <w:rsid w:val="00063C12"/>
    <w:rsid w:val="00066B9A"/>
    <w:rsid w:val="00072BAF"/>
    <w:rsid w:val="00076660"/>
    <w:rsid w:val="00081703"/>
    <w:rsid w:val="00082127"/>
    <w:rsid w:val="0008236A"/>
    <w:rsid w:val="00082B8F"/>
    <w:rsid w:val="00082C49"/>
    <w:rsid w:val="00084EFA"/>
    <w:rsid w:val="0008547A"/>
    <w:rsid w:val="000858A1"/>
    <w:rsid w:val="00087ED3"/>
    <w:rsid w:val="00090173"/>
    <w:rsid w:val="00091404"/>
    <w:rsid w:val="00091734"/>
    <w:rsid w:val="00091CCD"/>
    <w:rsid w:val="000927F4"/>
    <w:rsid w:val="000955FE"/>
    <w:rsid w:val="000A2686"/>
    <w:rsid w:val="000A288B"/>
    <w:rsid w:val="000A2CA9"/>
    <w:rsid w:val="000A4373"/>
    <w:rsid w:val="000A4B45"/>
    <w:rsid w:val="000A6325"/>
    <w:rsid w:val="000B022D"/>
    <w:rsid w:val="000B0815"/>
    <w:rsid w:val="000B0DED"/>
    <w:rsid w:val="000B3641"/>
    <w:rsid w:val="000B5BA6"/>
    <w:rsid w:val="000C0F0E"/>
    <w:rsid w:val="000C14E0"/>
    <w:rsid w:val="000C1BDC"/>
    <w:rsid w:val="000C2531"/>
    <w:rsid w:val="000C4A4A"/>
    <w:rsid w:val="000C6D20"/>
    <w:rsid w:val="000C7004"/>
    <w:rsid w:val="000D2DAB"/>
    <w:rsid w:val="000D2DBC"/>
    <w:rsid w:val="000D3D7B"/>
    <w:rsid w:val="000D43AD"/>
    <w:rsid w:val="000D6E5B"/>
    <w:rsid w:val="000E0178"/>
    <w:rsid w:val="000E15A1"/>
    <w:rsid w:val="000E1DBF"/>
    <w:rsid w:val="000E3908"/>
    <w:rsid w:val="000E3A12"/>
    <w:rsid w:val="000E7408"/>
    <w:rsid w:val="000F354F"/>
    <w:rsid w:val="000F56B2"/>
    <w:rsid w:val="0010124A"/>
    <w:rsid w:val="001030FD"/>
    <w:rsid w:val="001049E5"/>
    <w:rsid w:val="00106128"/>
    <w:rsid w:val="001064B5"/>
    <w:rsid w:val="001077F2"/>
    <w:rsid w:val="00110C78"/>
    <w:rsid w:val="001115EF"/>
    <w:rsid w:val="00111A7E"/>
    <w:rsid w:val="0011386F"/>
    <w:rsid w:val="00113E31"/>
    <w:rsid w:val="001141F1"/>
    <w:rsid w:val="0011525E"/>
    <w:rsid w:val="00120984"/>
    <w:rsid w:val="001224F0"/>
    <w:rsid w:val="00123212"/>
    <w:rsid w:val="001237C7"/>
    <w:rsid w:val="00125D58"/>
    <w:rsid w:val="00126699"/>
    <w:rsid w:val="00127BBD"/>
    <w:rsid w:val="00130E1F"/>
    <w:rsid w:val="001317D4"/>
    <w:rsid w:val="0013665C"/>
    <w:rsid w:val="00140F96"/>
    <w:rsid w:val="001436A6"/>
    <w:rsid w:val="00145B75"/>
    <w:rsid w:val="00145C48"/>
    <w:rsid w:val="001511B7"/>
    <w:rsid w:val="00153378"/>
    <w:rsid w:val="00154E39"/>
    <w:rsid w:val="001560D9"/>
    <w:rsid w:val="00156A46"/>
    <w:rsid w:val="00157800"/>
    <w:rsid w:val="001578B0"/>
    <w:rsid w:val="00157C74"/>
    <w:rsid w:val="00160295"/>
    <w:rsid w:val="00160442"/>
    <w:rsid w:val="00160FBF"/>
    <w:rsid w:val="00161925"/>
    <w:rsid w:val="00163BF6"/>
    <w:rsid w:val="001643F9"/>
    <w:rsid w:val="00164F1F"/>
    <w:rsid w:val="001656CE"/>
    <w:rsid w:val="0016636E"/>
    <w:rsid w:val="00173196"/>
    <w:rsid w:val="00174C71"/>
    <w:rsid w:val="001779F4"/>
    <w:rsid w:val="00180DBC"/>
    <w:rsid w:val="00184CBB"/>
    <w:rsid w:val="00185338"/>
    <w:rsid w:val="00186CAB"/>
    <w:rsid w:val="0019104C"/>
    <w:rsid w:val="001935E3"/>
    <w:rsid w:val="00193BBF"/>
    <w:rsid w:val="0019646A"/>
    <w:rsid w:val="001979FE"/>
    <w:rsid w:val="00197B62"/>
    <w:rsid w:val="001A1A9C"/>
    <w:rsid w:val="001A31C5"/>
    <w:rsid w:val="001A4E5A"/>
    <w:rsid w:val="001A5D2C"/>
    <w:rsid w:val="001A6191"/>
    <w:rsid w:val="001A6591"/>
    <w:rsid w:val="001A75A0"/>
    <w:rsid w:val="001A777B"/>
    <w:rsid w:val="001A7ECF"/>
    <w:rsid w:val="001B0185"/>
    <w:rsid w:val="001B0A25"/>
    <w:rsid w:val="001B149A"/>
    <w:rsid w:val="001B3094"/>
    <w:rsid w:val="001B34DD"/>
    <w:rsid w:val="001B6840"/>
    <w:rsid w:val="001B6F1A"/>
    <w:rsid w:val="001C1B17"/>
    <w:rsid w:val="001C2146"/>
    <w:rsid w:val="001C495B"/>
    <w:rsid w:val="001C4C81"/>
    <w:rsid w:val="001C52ED"/>
    <w:rsid w:val="001C705B"/>
    <w:rsid w:val="001C732E"/>
    <w:rsid w:val="001C7434"/>
    <w:rsid w:val="001C75DD"/>
    <w:rsid w:val="001D08D9"/>
    <w:rsid w:val="001D15F9"/>
    <w:rsid w:val="001D16B6"/>
    <w:rsid w:val="001D3374"/>
    <w:rsid w:val="001D368C"/>
    <w:rsid w:val="001D48E1"/>
    <w:rsid w:val="001D4E19"/>
    <w:rsid w:val="001D69A3"/>
    <w:rsid w:val="001E02B4"/>
    <w:rsid w:val="001E0564"/>
    <w:rsid w:val="001E437E"/>
    <w:rsid w:val="001E5AAE"/>
    <w:rsid w:val="001E5D57"/>
    <w:rsid w:val="001E7196"/>
    <w:rsid w:val="001F1549"/>
    <w:rsid w:val="001F1AFF"/>
    <w:rsid w:val="001F3C7C"/>
    <w:rsid w:val="001F78F1"/>
    <w:rsid w:val="002005BE"/>
    <w:rsid w:val="002010FA"/>
    <w:rsid w:val="00201BDB"/>
    <w:rsid w:val="0020240B"/>
    <w:rsid w:val="00202872"/>
    <w:rsid w:val="00206769"/>
    <w:rsid w:val="00206B7A"/>
    <w:rsid w:val="00210A43"/>
    <w:rsid w:val="00210F64"/>
    <w:rsid w:val="0021191F"/>
    <w:rsid w:val="00212186"/>
    <w:rsid w:val="002121CA"/>
    <w:rsid w:val="0021248E"/>
    <w:rsid w:val="00212925"/>
    <w:rsid w:val="00212E22"/>
    <w:rsid w:val="00213D34"/>
    <w:rsid w:val="0021477E"/>
    <w:rsid w:val="00221715"/>
    <w:rsid w:val="00222E2D"/>
    <w:rsid w:val="00224DD2"/>
    <w:rsid w:val="00224FB6"/>
    <w:rsid w:val="00225769"/>
    <w:rsid w:val="00231B49"/>
    <w:rsid w:val="0023215A"/>
    <w:rsid w:val="00232B94"/>
    <w:rsid w:val="002352A9"/>
    <w:rsid w:val="002359BA"/>
    <w:rsid w:val="00235AC7"/>
    <w:rsid w:val="00236D6C"/>
    <w:rsid w:val="00240643"/>
    <w:rsid w:val="00240AB2"/>
    <w:rsid w:val="00242FCA"/>
    <w:rsid w:val="00243DEE"/>
    <w:rsid w:val="0024434A"/>
    <w:rsid w:val="0024601E"/>
    <w:rsid w:val="002464F3"/>
    <w:rsid w:val="002471A0"/>
    <w:rsid w:val="00250232"/>
    <w:rsid w:val="002513C3"/>
    <w:rsid w:val="00251BF1"/>
    <w:rsid w:val="002524BB"/>
    <w:rsid w:val="00253F6F"/>
    <w:rsid w:val="00253FC4"/>
    <w:rsid w:val="0025408B"/>
    <w:rsid w:val="002540DF"/>
    <w:rsid w:val="00254D32"/>
    <w:rsid w:val="002565B3"/>
    <w:rsid w:val="00256781"/>
    <w:rsid w:val="0025698A"/>
    <w:rsid w:val="0025767F"/>
    <w:rsid w:val="0026001D"/>
    <w:rsid w:val="00260D0A"/>
    <w:rsid w:val="00262376"/>
    <w:rsid w:val="0026315D"/>
    <w:rsid w:val="0026349D"/>
    <w:rsid w:val="00264B25"/>
    <w:rsid w:val="00265C67"/>
    <w:rsid w:val="00267A85"/>
    <w:rsid w:val="002703B6"/>
    <w:rsid w:val="00272AD3"/>
    <w:rsid w:val="002750A9"/>
    <w:rsid w:val="002833BC"/>
    <w:rsid w:val="00284E53"/>
    <w:rsid w:val="00286810"/>
    <w:rsid w:val="00287477"/>
    <w:rsid w:val="0029220B"/>
    <w:rsid w:val="00294170"/>
    <w:rsid w:val="00295BA3"/>
    <w:rsid w:val="00296A5C"/>
    <w:rsid w:val="00297606"/>
    <w:rsid w:val="002A06E6"/>
    <w:rsid w:val="002A11D1"/>
    <w:rsid w:val="002A1F65"/>
    <w:rsid w:val="002A259B"/>
    <w:rsid w:val="002A405C"/>
    <w:rsid w:val="002A5C01"/>
    <w:rsid w:val="002A5DB8"/>
    <w:rsid w:val="002B0643"/>
    <w:rsid w:val="002B13D0"/>
    <w:rsid w:val="002B1992"/>
    <w:rsid w:val="002B3D51"/>
    <w:rsid w:val="002B4228"/>
    <w:rsid w:val="002B6FFA"/>
    <w:rsid w:val="002C0D47"/>
    <w:rsid w:val="002C32C8"/>
    <w:rsid w:val="002C4C80"/>
    <w:rsid w:val="002C57FC"/>
    <w:rsid w:val="002C5F3C"/>
    <w:rsid w:val="002C685A"/>
    <w:rsid w:val="002C6F94"/>
    <w:rsid w:val="002D4B66"/>
    <w:rsid w:val="002D5F29"/>
    <w:rsid w:val="002D6972"/>
    <w:rsid w:val="002D69B0"/>
    <w:rsid w:val="002D7FC6"/>
    <w:rsid w:val="002E2DD2"/>
    <w:rsid w:val="002E35B4"/>
    <w:rsid w:val="002E3D85"/>
    <w:rsid w:val="002E5243"/>
    <w:rsid w:val="002E583F"/>
    <w:rsid w:val="002F26F9"/>
    <w:rsid w:val="002F33E2"/>
    <w:rsid w:val="002F7F06"/>
    <w:rsid w:val="0030016B"/>
    <w:rsid w:val="003016A0"/>
    <w:rsid w:val="00301AEE"/>
    <w:rsid w:val="003027A1"/>
    <w:rsid w:val="00304212"/>
    <w:rsid w:val="00305149"/>
    <w:rsid w:val="003059CC"/>
    <w:rsid w:val="00306673"/>
    <w:rsid w:val="00317F41"/>
    <w:rsid w:val="003219D5"/>
    <w:rsid w:val="003221FF"/>
    <w:rsid w:val="00322C71"/>
    <w:rsid w:val="00326302"/>
    <w:rsid w:val="00327E71"/>
    <w:rsid w:val="00330EC0"/>
    <w:rsid w:val="003325B6"/>
    <w:rsid w:val="00334108"/>
    <w:rsid w:val="00340615"/>
    <w:rsid w:val="0034208C"/>
    <w:rsid w:val="00342A75"/>
    <w:rsid w:val="003441C9"/>
    <w:rsid w:val="00344824"/>
    <w:rsid w:val="00344BCE"/>
    <w:rsid w:val="00344EDA"/>
    <w:rsid w:val="00350D59"/>
    <w:rsid w:val="00351054"/>
    <w:rsid w:val="003523A5"/>
    <w:rsid w:val="00352C74"/>
    <w:rsid w:val="00354F08"/>
    <w:rsid w:val="00355362"/>
    <w:rsid w:val="00355E25"/>
    <w:rsid w:val="00356688"/>
    <w:rsid w:val="00363B68"/>
    <w:rsid w:val="00364445"/>
    <w:rsid w:val="00364D2F"/>
    <w:rsid w:val="00367626"/>
    <w:rsid w:val="00367F5D"/>
    <w:rsid w:val="00370196"/>
    <w:rsid w:val="003727F6"/>
    <w:rsid w:val="00372DA0"/>
    <w:rsid w:val="00373663"/>
    <w:rsid w:val="00375346"/>
    <w:rsid w:val="00375B3C"/>
    <w:rsid w:val="00375E6E"/>
    <w:rsid w:val="00376A5E"/>
    <w:rsid w:val="00381D57"/>
    <w:rsid w:val="00383946"/>
    <w:rsid w:val="00385BA1"/>
    <w:rsid w:val="00390F73"/>
    <w:rsid w:val="00391123"/>
    <w:rsid w:val="00391F5A"/>
    <w:rsid w:val="00391F89"/>
    <w:rsid w:val="0039392A"/>
    <w:rsid w:val="00393FC0"/>
    <w:rsid w:val="0039438E"/>
    <w:rsid w:val="00395449"/>
    <w:rsid w:val="003965A9"/>
    <w:rsid w:val="003A1596"/>
    <w:rsid w:val="003A176E"/>
    <w:rsid w:val="003A1EBA"/>
    <w:rsid w:val="003A30F9"/>
    <w:rsid w:val="003A51C0"/>
    <w:rsid w:val="003A5305"/>
    <w:rsid w:val="003B0CEC"/>
    <w:rsid w:val="003B3E3E"/>
    <w:rsid w:val="003B5C07"/>
    <w:rsid w:val="003C04C8"/>
    <w:rsid w:val="003C0975"/>
    <w:rsid w:val="003C0AA7"/>
    <w:rsid w:val="003C166C"/>
    <w:rsid w:val="003C2A72"/>
    <w:rsid w:val="003C2BB3"/>
    <w:rsid w:val="003C2D36"/>
    <w:rsid w:val="003C3310"/>
    <w:rsid w:val="003C5D97"/>
    <w:rsid w:val="003C5DA5"/>
    <w:rsid w:val="003C6CD6"/>
    <w:rsid w:val="003D2383"/>
    <w:rsid w:val="003D30F6"/>
    <w:rsid w:val="003D564B"/>
    <w:rsid w:val="003D7500"/>
    <w:rsid w:val="003E15F3"/>
    <w:rsid w:val="003E3B2D"/>
    <w:rsid w:val="003E6BE2"/>
    <w:rsid w:val="003E6FF6"/>
    <w:rsid w:val="003E72B4"/>
    <w:rsid w:val="003F0BE1"/>
    <w:rsid w:val="003F21CC"/>
    <w:rsid w:val="003F2F35"/>
    <w:rsid w:val="003F3543"/>
    <w:rsid w:val="003F5388"/>
    <w:rsid w:val="003F5686"/>
    <w:rsid w:val="003F6EBB"/>
    <w:rsid w:val="004000F1"/>
    <w:rsid w:val="004015F5"/>
    <w:rsid w:val="00401AF9"/>
    <w:rsid w:val="0040395A"/>
    <w:rsid w:val="00403F25"/>
    <w:rsid w:val="0040506B"/>
    <w:rsid w:val="004052D0"/>
    <w:rsid w:val="0040548F"/>
    <w:rsid w:val="0040680D"/>
    <w:rsid w:val="00406E3E"/>
    <w:rsid w:val="0041030E"/>
    <w:rsid w:val="00413164"/>
    <w:rsid w:val="00413E38"/>
    <w:rsid w:val="004149B9"/>
    <w:rsid w:val="00414E9C"/>
    <w:rsid w:val="00415D2A"/>
    <w:rsid w:val="004175A5"/>
    <w:rsid w:val="00424032"/>
    <w:rsid w:val="004240CB"/>
    <w:rsid w:val="00424A83"/>
    <w:rsid w:val="00425178"/>
    <w:rsid w:val="00427765"/>
    <w:rsid w:val="00430A51"/>
    <w:rsid w:val="0043535B"/>
    <w:rsid w:val="00442428"/>
    <w:rsid w:val="004426BA"/>
    <w:rsid w:val="00445A22"/>
    <w:rsid w:val="004469AC"/>
    <w:rsid w:val="00446F7B"/>
    <w:rsid w:val="00447AD5"/>
    <w:rsid w:val="00451046"/>
    <w:rsid w:val="0045420D"/>
    <w:rsid w:val="00454265"/>
    <w:rsid w:val="00457910"/>
    <w:rsid w:val="004613C3"/>
    <w:rsid w:val="00462E3E"/>
    <w:rsid w:val="004644C1"/>
    <w:rsid w:val="00465206"/>
    <w:rsid w:val="00466A3E"/>
    <w:rsid w:val="00470EB2"/>
    <w:rsid w:val="00472DA9"/>
    <w:rsid w:val="004740E3"/>
    <w:rsid w:val="004806F6"/>
    <w:rsid w:val="00481C32"/>
    <w:rsid w:val="00481FBF"/>
    <w:rsid w:val="00483F98"/>
    <w:rsid w:val="004840FD"/>
    <w:rsid w:val="004843CA"/>
    <w:rsid w:val="00485574"/>
    <w:rsid w:val="00485994"/>
    <w:rsid w:val="00487A97"/>
    <w:rsid w:val="0049099E"/>
    <w:rsid w:val="00490DFE"/>
    <w:rsid w:val="004923C6"/>
    <w:rsid w:val="00492DD8"/>
    <w:rsid w:val="00497E4B"/>
    <w:rsid w:val="004A0A54"/>
    <w:rsid w:val="004A1A7D"/>
    <w:rsid w:val="004A1BCD"/>
    <w:rsid w:val="004A25E6"/>
    <w:rsid w:val="004A42AA"/>
    <w:rsid w:val="004A4ECD"/>
    <w:rsid w:val="004A62F5"/>
    <w:rsid w:val="004A74D1"/>
    <w:rsid w:val="004A7EFB"/>
    <w:rsid w:val="004B0831"/>
    <w:rsid w:val="004B12F0"/>
    <w:rsid w:val="004B1750"/>
    <w:rsid w:val="004B19A8"/>
    <w:rsid w:val="004B49F2"/>
    <w:rsid w:val="004B5DB9"/>
    <w:rsid w:val="004B6267"/>
    <w:rsid w:val="004B6C41"/>
    <w:rsid w:val="004C0460"/>
    <w:rsid w:val="004C046D"/>
    <w:rsid w:val="004C0D14"/>
    <w:rsid w:val="004C398F"/>
    <w:rsid w:val="004C5267"/>
    <w:rsid w:val="004C5D2C"/>
    <w:rsid w:val="004C6CBC"/>
    <w:rsid w:val="004C773A"/>
    <w:rsid w:val="004C7D3A"/>
    <w:rsid w:val="004D05BB"/>
    <w:rsid w:val="004D0E26"/>
    <w:rsid w:val="004D332A"/>
    <w:rsid w:val="004D3412"/>
    <w:rsid w:val="004D3ECE"/>
    <w:rsid w:val="004D3F88"/>
    <w:rsid w:val="004E431B"/>
    <w:rsid w:val="004E4B6A"/>
    <w:rsid w:val="004E54A6"/>
    <w:rsid w:val="004E6E3E"/>
    <w:rsid w:val="004E717E"/>
    <w:rsid w:val="004E7316"/>
    <w:rsid w:val="004E7651"/>
    <w:rsid w:val="004F19FA"/>
    <w:rsid w:val="004F3F75"/>
    <w:rsid w:val="004F4D0C"/>
    <w:rsid w:val="004F5862"/>
    <w:rsid w:val="004F6191"/>
    <w:rsid w:val="004F665C"/>
    <w:rsid w:val="004F6704"/>
    <w:rsid w:val="004F6EE1"/>
    <w:rsid w:val="0050051A"/>
    <w:rsid w:val="00504912"/>
    <w:rsid w:val="00504E9D"/>
    <w:rsid w:val="00505C5D"/>
    <w:rsid w:val="005067F9"/>
    <w:rsid w:val="00506E78"/>
    <w:rsid w:val="005111D1"/>
    <w:rsid w:val="00512342"/>
    <w:rsid w:val="00512428"/>
    <w:rsid w:val="00516D14"/>
    <w:rsid w:val="00520010"/>
    <w:rsid w:val="005209AF"/>
    <w:rsid w:val="0052160A"/>
    <w:rsid w:val="00523536"/>
    <w:rsid w:val="00523838"/>
    <w:rsid w:val="00524584"/>
    <w:rsid w:val="00525E5D"/>
    <w:rsid w:val="00526BB4"/>
    <w:rsid w:val="00530C5B"/>
    <w:rsid w:val="005335D2"/>
    <w:rsid w:val="005349C5"/>
    <w:rsid w:val="00537ABC"/>
    <w:rsid w:val="005401D9"/>
    <w:rsid w:val="00541143"/>
    <w:rsid w:val="0054212F"/>
    <w:rsid w:val="005453AE"/>
    <w:rsid w:val="00545B75"/>
    <w:rsid w:val="00547491"/>
    <w:rsid w:val="00550E84"/>
    <w:rsid w:val="00551EFE"/>
    <w:rsid w:val="00552D79"/>
    <w:rsid w:val="005540E9"/>
    <w:rsid w:val="00554471"/>
    <w:rsid w:val="005552C4"/>
    <w:rsid w:val="00555D21"/>
    <w:rsid w:val="005566DA"/>
    <w:rsid w:val="0056055F"/>
    <w:rsid w:val="00563088"/>
    <w:rsid w:val="00563A9F"/>
    <w:rsid w:val="00565F86"/>
    <w:rsid w:val="00572E0F"/>
    <w:rsid w:val="00581E45"/>
    <w:rsid w:val="00583700"/>
    <w:rsid w:val="005869B0"/>
    <w:rsid w:val="005873F4"/>
    <w:rsid w:val="00591532"/>
    <w:rsid w:val="00595B7E"/>
    <w:rsid w:val="005A32F3"/>
    <w:rsid w:val="005A49B2"/>
    <w:rsid w:val="005A5D14"/>
    <w:rsid w:val="005A69C5"/>
    <w:rsid w:val="005B08CC"/>
    <w:rsid w:val="005B0B7D"/>
    <w:rsid w:val="005B1AC8"/>
    <w:rsid w:val="005B1D7C"/>
    <w:rsid w:val="005B396C"/>
    <w:rsid w:val="005B4140"/>
    <w:rsid w:val="005B49EF"/>
    <w:rsid w:val="005B61AD"/>
    <w:rsid w:val="005B6A29"/>
    <w:rsid w:val="005C0626"/>
    <w:rsid w:val="005C06B6"/>
    <w:rsid w:val="005C1E3B"/>
    <w:rsid w:val="005C2116"/>
    <w:rsid w:val="005C2571"/>
    <w:rsid w:val="005C38F2"/>
    <w:rsid w:val="005D16B2"/>
    <w:rsid w:val="005D1ABE"/>
    <w:rsid w:val="005D2355"/>
    <w:rsid w:val="005D3547"/>
    <w:rsid w:val="005D3BCA"/>
    <w:rsid w:val="005D3DC1"/>
    <w:rsid w:val="005D417B"/>
    <w:rsid w:val="005D4CD2"/>
    <w:rsid w:val="005D6660"/>
    <w:rsid w:val="005D6A20"/>
    <w:rsid w:val="005D6BC6"/>
    <w:rsid w:val="005E0AC4"/>
    <w:rsid w:val="005E1F11"/>
    <w:rsid w:val="005E25CB"/>
    <w:rsid w:val="005E2E2D"/>
    <w:rsid w:val="005E4369"/>
    <w:rsid w:val="005E54C9"/>
    <w:rsid w:val="005E56C0"/>
    <w:rsid w:val="005E593D"/>
    <w:rsid w:val="005E7B7D"/>
    <w:rsid w:val="005F074B"/>
    <w:rsid w:val="005F0AA9"/>
    <w:rsid w:val="005F0CE9"/>
    <w:rsid w:val="005F1C0D"/>
    <w:rsid w:val="005F2349"/>
    <w:rsid w:val="005F50D7"/>
    <w:rsid w:val="005F5546"/>
    <w:rsid w:val="006003CE"/>
    <w:rsid w:val="0060069A"/>
    <w:rsid w:val="0060081A"/>
    <w:rsid w:val="006017CF"/>
    <w:rsid w:val="00602F17"/>
    <w:rsid w:val="00606016"/>
    <w:rsid w:val="006068E6"/>
    <w:rsid w:val="00606F54"/>
    <w:rsid w:val="006075BA"/>
    <w:rsid w:val="006078CD"/>
    <w:rsid w:val="006105A3"/>
    <w:rsid w:val="00611151"/>
    <w:rsid w:val="0061134D"/>
    <w:rsid w:val="00614FAE"/>
    <w:rsid w:val="006152C8"/>
    <w:rsid w:val="00615AC3"/>
    <w:rsid w:val="00617164"/>
    <w:rsid w:val="00623DC4"/>
    <w:rsid w:val="00624E34"/>
    <w:rsid w:val="006252BD"/>
    <w:rsid w:val="00626389"/>
    <w:rsid w:val="00630888"/>
    <w:rsid w:val="00630A57"/>
    <w:rsid w:val="006315EF"/>
    <w:rsid w:val="00631738"/>
    <w:rsid w:val="00631B1B"/>
    <w:rsid w:val="00632B88"/>
    <w:rsid w:val="00640450"/>
    <w:rsid w:val="0064152C"/>
    <w:rsid w:val="00641B77"/>
    <w:rsid w:val="006423C9"/>
    <w:rsid w:val="006425DE"/>
    <w:rsid w:val="00642E77"/>
    <w:rsid w:val="006436B3"/>
    <w:rsid w:val="00644F4C"/>
    <w:rsid w:val="006456B9"/>
    <w:rsid w:val="006458A7"/>
    <w:rsid w:val="00650D6F"/>
    <w:rsid w:val="00657C5D"/>
    <w:rsid w:val="00663729"/>
    <w:rsid w:val="0066492F"/>
    <w:rsid w:val="0066662A"/>
    <w:rsid w:val="0066704C"/>
    <w:rsid w:val="00670EE3"/>
    <w:rsid w:val="006717DA"/>
    <w:rsid w:val="00672EEB"/>
    <w:rsid w:val="006732A1"/>
    <w:rsid w:val="00676208"/>
    <w:rsid w:val="00681363"/>
    <w:rsid w:val="00682AF6"/>
    <w:rsid w:val="00682B6C"/>
    <w:rsid w:val="0068453F"/>
    <w:rsid w:val="00685E85"/>
    <w:rsid w:val="00686EE8"/>
    <w:rsid w:val="00687B4E"/>
    <w:rsid w:val="0069062F"/>
    <w:rsid w:val="00691A53"/>
    <w:rsid w:val="00692C0C"/>
    <w:rsid w:val="00693393"/>
    <w:rsid w:val="006976F2"/>
    <w:rsid w:val="006A37A1"/>
    <w:rsid w:val="006A5758"/>
    <w:rsid w:val="006A626E"/>
    <w:rsid w:val="006A71E2"/>
    <w:rsid w:val="006A738A"/>
    <w:rsid w:val="006B04BA"/>
    <w:rsid w:val="006B06B7"/>
    <w:rsid w:val="006B06D7"/>
    <w:rsid w:val="006B3835"/>
    <w:rsid w:val="006B4A60"/>
    <w:rsid w:val="006B503C"/>
    <w:rsid w:val="006B59CC"/>
    <w:rsid w:val="006B690A"/>
    <w:rsid w:val="006B7068"/>
    <w:rsid w:val="006C1A80"/>
    <w:rsid w:val="006C2D35"/>
    <w:rsid w:val="006C3BD4"/>
    <w:rsid w:val="006C4D38"/>
    <w:rsid w:val="006C79BE"/>
    <w:rsid w:val="006D0C0A"/>
    <w:rsid w:val="006D13DF"/>
    <w:rsid w:val="006D1F4F"/>
    <w:rsid w:val="006D2102"/>
    <w:rsid w:val="006D3553"/>
    <w:rsid w:val="006D614B"/>
    <w:rsid w:val="006D6834"/>
    <w:rsid w:val="006D765E"/>
    <w:rsid w:val="006D7D00"/>
    <w:rsid w:val="006E049F"/>
    <w:rsid w:val="006E0701"/>
    <w:rsid w:val="006E1375"/>
    <w:rsid w:val="006E3DC5"/>
    <w:rsid w:val="006E4F57"/>
    <w:rsid w:val="006E6930"/>
    <w:rsid w:val="006E6ECD"/>
    <w:rsid w:val="006E7C9E"/>
    <w:rsid w:val="006F4586"/>
    <w:rsid w:val="006F62D1"/>
    <w:rsid w:val="006F6365"/>
    <w:rsid w:val="006F70D7"/>
    <w:rsid w:val="0070227B"/>
    <w:rsid w:val="007050D5"/>
    <w:rsid w:val="00711BD2"/>
    <w:rsid w:val="00711C11"/>
    <w:rsid w:val="00715042"/>
    <w:rsid w:val="007156BE"/>
    <w:rsid w:val="0071632C"/>
    <w:rsid w:val="007174EE"/>
    <w:rsid w:val="0072000A"/>
    <w:rsid w:val="007202D1"/>
    <w:rsid w:val="00722B11"/>
    <w:rsid w:val="00722C3D"/>
    <w:rsid w:val="007237D2"/>
    <w:rsid w:val="00723DBD"/>
    <w:rsid w:val="00726E36"/>
    <w:rsid w:val="00731073"/>
    <w:rsid w:val="007321FE"/>
    <w:rsid w:val="00732C18"/>
    <w:rsid w:val="00736565"/>
    <w:rsid w:val="00737AEF"/>
    <w:rsid w:val="007402E8"/>
    <w:rsid w:val="00742982"/>
    <w:rsid w:val="00744227"/>
    <w:rsid w:val="00744980"/>
    <w:rsid w:val="00746AFA"/>
    <w:rsid w:val="007476CE"/>
    <w:rsid w:val="00753D97"/>
    <w:rsid w:val="0075463B"/>
    <w:rsid w:val="00755702"/>
    <w:rsid w:val="00755995"/>
    <w:rsid w:val="007616C1"/>
    <w:rsid w:val="0076197A"/>
    <w:rsid w:val="00761E0A"/>
    <w:rsid w:val="00763EF1"/>
    <w:rsid w:val="007645D5"/>
    <w:rsid w:val="00765C4A"/>
    <w:rsid w:val="00770376"/>
    <w:rsid w:val="00773869"/>
    <w:rsid w:val="00777053"/>
    <w:rsid w:val="0078094A"/>
    <w:rsid w:val="00780B15"/>
    <w:rsid w:val="00782733"/>
    <w:rsid w:val="00785A39"/>
    <w:rsid w:val="00787A43"/>
    <w:rsid w:val="00787E7B"/>
    <w:rsid w:val="007912C3"/>
    <w:rsid w:val="00792341"/>
    <w:rsid w:val="00793578"/>
    <w:rsid w:val="007939A8"/>
    <w:rsid w:val="00793BD6"/>
    <w:rsid w:val="007956A3"/>
    <w:rsid w:val="00795D39"/>
    <w:rsid w:val="007A0DF3"/>
    <w:rsid w:val="007A19F7"/>
    <w:rsid w:val="007A3114"/>
    <w:rsid w:val="007A39C6"/>
    <w:rsid w:val="007A3E2E"/>
    <w:rsid w:val="007A4266"/>
    <w:rsid w:val="007A568C"/>
    <w:rsid w:val="007A7219"/>
    <w:rsid w:val="007A7445"/>
    <w:rsid w:val="007A7527"/>
    <w:rsid w:val="007A7DD9"/>
    <w:rsid w:val="007B10D4"/>
    <w:rsid w:val="007B195A"/>
    <w:rsid w:val="007B5FF4"/>
    <w:rsid w:val="007B782B"/>
    <w:rsid w:val="007C1999"/>
    <w:rsid w:val="007C1DFC"/>
    <w:rsid w:val="007C5729"/>
    <w:rsid w:val="007C6AFB"/>
    <w:rsid w:val="007D0FA6"/>
    <w:rsid w:val="007D1732"/>
    <w:rsid w:val="007D27DE"/>
    <w:rsid w:val="007D31CE"/>
    <w:rsid w:val="007D5542"/>
    <w:rsid w:val="007D5801"/>
    <w:rsid w:val="007E0FBB"/>
    <w:rsid w:val="007E26F1"/>
    <w:rsid w:val="007E3D72"/>
    <w:rsid w:val="007E4478"/>
    <w:rsid w:val="007E4C5E"/>
    <w:rsid w:val="007E68A6"/>
    <w:rsid w:val="007E762A"/>
    <w:rsid w:val="007F067F"/>
    <w:rsid w:val="007F0E48"/>
    <w:rsid w:val="007F1BB7"/>
    <w:rsid w:val="007F215B"/>
    <w:rsid w:val="007F3199"/>
    <w:rsid w:val="007F3C4B"/>
    <w:rsid w:val="007F40F8"/>
    <w:rsid w:val="007F64C2"/>
    <w:rsid w:val="00800FD0"/>
    <w:rsid w:val="00802646"/>
    <w:rsid w:val="00802A79"/>
    <w:rsid w:val="00805081"/>
    <w:rsid w:val="008057A7"/>
    <w:rsid w:val="00805BFF"/>
    <w:rsid w:val="008061B2"/>
    <w:rsid w:val="00806528"/>
    <w:rsid w:val="00807B5B"/>
    <w:rsid w:val="00807CA9"/>
    <w:rsid w:val="008124B2"/>
    <w:rsid w:val="00814E2D"/>
    <w:rsid w:val="0081543B"/>
    <w:rsid w:val="00815EC9"/>
    <w:rsid w:val="0081753B"/>
    <w:rsid w:val="0082053B"/>
    <w:rsid w:val="00821D0C"/>
    <w:rsid w:val="008223D4"/>
    <w:rsid w:val="00825E6F"/>
    <w:rsid w:val="00831157"/>
    <w:rsid w:val="00833832"/>
    <w:rsid w:val="00833F9F"/>
    <w:rsid w:val="0083435F"/>
    <w:rsid w:val="00836589"/>
    <w:rsid w:val="008367BF"/>
    <w:rsid w:val="00837102"/>
    <w:rsid w:val="008374A5"/>
    <w:rsid w:val="008428C7"/>
    <w:rsid w:val="00843947"/>
    <w:rsid w:val="00846572"/>
    <w:rsid w:val="0085079A"/>
    <w:rsid w:val="008608E2"/>
    <w:rsid w:val="00861C17"/>
    <w:rsid w:val="00864779"/>
    <w:rsid w:val="00864E3B"/>
    <w:rsid w:val="0086627A"/>
    <w:rsid w:val="008667B2"/>
    <w:rsid w:val="00867229"/>
    <w:rsid w:val="00867942"/>
    <w:rsid w:val="008704A4"/>
    <w:rsid w:val="008746FC"/>
    <w:rsid w:val="00875C8B"/>
    <w:rsid w:val="00875CDF"/>
    <w:rsid w:val="00875CEC"/>
    <w:rsid w:val="00877B79"/>
    <w:rsid w:val="008816AE"/>
    <w:rsid w:val="00881B26"/>
    <w:rsid w:val="00882CD1"/>
    <w:rsid w:val="00884BDF"/>
    <w:rsid w:val="008865FF"/>
    <w:rsid w:val="008877A1"/>
    <w:rsid w:val="00890344"/>
    <w:rsid w:val="00891580"/>
    <w:rsid w:val="008932AB"/>
    <w:rsid w:val="008951AB"/>
    <w:rsid w:val="0089595A"/>
    <w:rsid w:val="00897458"/>
    <w:rsid w:val="008A0B1B"/>
    <w:rsid w:val="008A15B2"/>
    <w:rsid w:val="008A3CF4"/>
    <w:rsid w:val="008A4DDA"/>
    <w:rsid w:val="008A7393"/>
    <w:rsid w:val="008B0355"/>
    <w:rsid w:val="008B3198"/>
    <w:rsid w:val="008B33C0"/>
    <w:rsid w:val="008B3CB1"/>
    <w:rsid w:val="008B3E75"/>
    <w:rsid w:val="008B6170"/>
    <w:rsid w:val="008B7529"/>
    <w:rsid w:val="008B7C0D"/>
    <w:rsid w:val="008C1853"/>
    <w:rsid w:val="008C2E7E"/>
    <w:rsid w:val="008C4737"/>
    <w:rsid w:val="008C6A3B"/>
    <w:rsid w:val="008D16C6"/>
    <w:rsid w:val="008D22EB"/>
    <w:rsid w:val="008D4378"/>
    <w:rsid w:val="008D65D5"/>
    <w:rsid w:val="008D70BF"/>
    <w:rsid w:val="008E1212"/>
    <w:rsid w:val="008E1560"/>
    <w:rsid w:val="008E1689"/>
    <w:rsid w:val="008E26D1"/>
    <w:rsid w:val="008E309D"/>
    <w:rsid w:val="008E4B2A"/>
    <w:rsid w:val="008E4FC0"/>
    <w:rsid w:val="008E71F5"/>
    <w:rsid w:val="008E725E"/>
    <w:rsid w:val="008E773B"/>
    <w:rsid w:val="008F1B28"/>
    <w:rsid w:val="008F2120"/>
    <w:rsid w:val="008F36A4"/>
    <w:rsid w:val="008F3AAA"/>
    <w:rsid w:val="008F3CED"/>
    <w:rsid w:val="008F57A1"/>
    <w:rsid w:val="008F6258"/>
    <w:rsid w:val="00900264"/>
    <w:rsid w:val="009015BF"/>
    <w:rsid w:val="00901AEF"/>
    <w:rsid w:val="00906C91"/>
    <w:rsid w:val="00906D51"/>
    <w:rsid w:val="00906ED4"/>
    <w:rsid w:val="0090760B"/>
    <w:rsid w:val="00910085"/>
    <w:rsid w:val="009125E7"/>
    <w:rsid w:val="009135AE"/>
    <w:rsid w:val="00916B3E"/>
    <w:rsid w:val="00917927"/>
    <w:rsid w:val="00917BE4"/>
    <w:rsid w:val="00920188"/>
    <w:rsid w:val="009201F7"/>
    <w:rsid w:val="0092043B"/>
    <w:rsid w:val="00922291"/>
    <w:rsid w:val="00922B4D"/>
    <w:rsid w:val="009254F2"/>
    <w:rsid w:val="0092650D"/>
    <w:rsid w:val="00926764"/>
    <w:rsid w:val="009269A6"/>
    <w:rsid w:val="0092795E"/>
    <w:rsid w:val="009314FE"/>
    <w:rsid w:val="00932BC5"/>
    <w:rsid w:val="009332E9"/>
    <w:rsid w:val="00934154"/>
    <w:rsid w:val="009379C3"/>
    <w:rsid w:val="009421BE"/>
    <w:rsid w:val="00943FD1"/>
    <w:rsid w:val="00944994"/>
    <w:rsid w:val="0094599C"/>
    <w:rsid w:val="0094615F"/>
    <w:rsid w:val="00951CCB"/>
    <w:rsid w:val="00952481"/>
    <w:rsid w:val="00952C23"/>
    <w:rsid w:val="00954181"/>
    <w:rsid w:val="00954810"/>
    <w:rsid w:val="00954C04"/>
    <w:rsid w:val="00956501"/>
    <w:rsid w:val="009565F0"/>
    <w:rsid w:val="009604EF"/>
    <w:rsid w:val="00960B19"/>
    <w:rsid w:val="00961AB1"/>
    <w:rsid w:val="00962174"/>
    <w:rsid w:val="009638BF"/>
    <w:rsid w:val="00963B53"/>
    <w:rsid w:val="009642CC"/>
    <w:rsid w:val="00964B42"/>
    <w:rsid w:val="00965AB6"/>
    <w:rsid w:val="009663EE"/>
    <w:rsid w:val="00966923"/>
    <w:rsid w:val="00966B39"/>
    <w:rsid w:val="00972120"/>
    <w:rsid w:val="00972DEA"/>
    <w:rsid w:val="00973B46"/>
    <w:rsid w:val="00973C01"/>
    <w:rsid w:val="00981406"/>
    <w:rsid w:val="009814A4"/>
    <w:rsid w:val="00981A04"/>
    <w:rsid w:val="00981CA1"/>
    <w:rsid w:val="00983419"/>
    <w:rsid w:val="00983615"/>
    <w:rsid w:val="00983706"/>
    <w:rsid w:val="009846DC"/>
    <w:rsid w:val="00986099"/>
    <w:rsid w:val="00992446"/>
    <w:rsid w:val="00992DF4"/>
    <w:rsid w:val="00993B6E"/>
    <w:rsid w:val="00994C4B"/>
    <w:rsid w:val="009A4550"/>
    <w:rsid w:val="009A55A0"/>
    <w:rsid w:val="009A6C79"/>
    <w:rsid w:val="009A79C9"/>
    <w:rsid w:val="009B1A38"/>
    <w:rsid w:val="009B27C2"/>
    <w:rsid w:val="009B317E"/>
    <w:rsid w:val="009B44FB"/>
    <w:rsid w:val="009B51F1"/>
    <w:rsid w:val="009B5355"/>
    <w:rsid w:val="009B6658"/>
    <w:rsid w:val="009C0F39"/>
    <w:rsid w:val="009C4C13"/>
    <w:rsid w:val="009C5DB7"/>
    <w:rsid w:val="009C659B"/>
    <w:rsid w:val="009C7BA5"/>
    <w:rsid w:val="009C7D93"/>
    <w:rsid w:val="009C7DC9"/>
    <w:rsid w:val="009C7DEE"/>
    <w:rsid w:val="009D0A74"/>
    <w:rsid w:val="009D2028"/>
    <w:rsid w:val="009D2FDB"/>
    <w:rsid w:val="009D3065"/>
    <w:rsid w:val="009D529A"/>
    <w:rsid w:val="009D568E"/>
    <w:rsid w:val="009D5AA8"/>
    <w:rsid w:val="009D64DA"/>
    <w:rsid w:val="009D6AA5"/>
    <w:rsid w:val="009D7874"/>
    <w:rsid w:val="009E06D3"/>
    <w:rsid w:val="009E0A29"/>
    <w:rsid w:val="009E29D2"/>
    <w:rsid w:val="009E2DF8"/>
    <w:rsid w:val="009E4CD5"/>
    <w:rsid w:val="009E514F"/>
    <w:rsid w:val="009E52EF"/>
    <w:rsid w:val="009E682A"/>
    <w:rsid w:val="009E78A9"/>
    <w:rsid w:val="009F099C"/>
    <w:rsid w:val="009F1521"/>
    <w:rsid w:val="009F53BE"/>
    <w:rsid w:val="009F62ED"/>
    <w:rsid w:val="009F7D1A"/>
    <w:rsid w:val="00A0237F"/>
    <w:rsid w:val="00A0457A"/>
    <w:rsid w:val="00A06C5D"/>
    <w:rsid w:val="00A06F5F"/>
    <w:rsid w:val="00A10412"/>
    <w:rsid w:val="00A12994"/>
    <w:rsid w:val="00A14AF2"/>
    <w:rsid w:val="00A14DAF"/>
    <w:rsid w:val="00A154A2"/>
    <w:rsid w:val="00A15BFF"/>
    <w:rsid w:val="00A20D0C"/>
    <w:rsid w:val="00A2260D"/>
    <w:rsid w:val="00A228CB"/>
    <w:rsid w:val="00A2471B"/>
    <w:rsid w:val="00A25C34"/>
    <w:rsid w:val="00A26E67"/>
    <w:rsid w:val="00A270D1"/>
    <w:rsid w:val="00A2725A"/>
    <w:rsid w:val="00A27E83"/>
    <w:rsid w:val="00A27EF4"/>
    <w:rsid w:val="00A30288"/>
    <w:rsid w:val="00A3093D"/>
    <w:rsid w:val="00A359D0"/>
    <w:rsid w:val="00A40365"/>
    <w:rsid w:val="00A433CA"/>
    <w:rsid w:val="00A4592C"/>
    <w:rsid w:val="00A47D6D"/>
    <w:rsid w:val="00A51963"/>
    <w:rsid w:val="00A53214"/>
    <w:rsid w:val="00A555E8"/>
    <w:rsid w:val="00A56566"/>
    <w:rsid w:val="00A6064E"/>
    <w:rsid w:val="00A62B51"/>
    <w:rsid w:val="00A63921"/>
    <w:rsid w:val="00A63941"/>
    <w:rsid w:val="00A64BB7"/>
    <w:rsid w:val="00A6582D"/>
    <w:rsid w:val="00A65B44"/>
    <w:rsid w:val="00A717F7"/>
    <w:rsid w:val="00A72B6E"/>
    <w:rsid w:val="00A72CDD"/>
    <w:rsid w:val="00A74132"/>
    <w:rsid w:val="00A76438"/>
    <w:rsid w:val="00A76B25"/>
    <w:rsid w:val="00A76F41"/>
    <w:rsid w:val="00A77ACD"/>
    <w:rsid w:val="00A829CE"/>
    <w:rsid w:val="00A8443C"/>
    <w:rsid w:val="00A85FB4"/>
    <w:rsid w:val="00A8676F"/>
    <w:rsid w:val="00A86C6A"/>
    <w:rsid w:val="00A872BB"/>
    <w:rsid w:val="00A92FCB"/>
    <w:rsid w:val="00A93B3A"/>
    <w:rsid w:val="00A9401C"/>
    <w:rsid w:val="00A94492"/>
    <w:rsid w:val="00A94526"/>
    <w:rsid w:val="00A9650E"/>
    <w:rsid w:val="00AA09B8"/>
    <w:rsid w:val="00AA607B"/>
    <w:rsid w:val="00AA6090"/>
    <w:rsid w:val="00AA60C5"/>
    <w:rsid w:val="00AA6A1F"/>
    <w:rsid w:val="00AA6EAE"/>
    <w:rsid w:val="00AA72CA"/>
    <w:rsid w:val="00AB171C"/>
    <w:rsid w:val="00AB1BF2"/>
    <w:rsid w:val="00AB5F06"/>
    <w:rsid w:val="00AB6A12"/>
    <w:rsid w:val="00AC0ABE"/>
    <w:rsid w:val="00AC0B87"/>
    <w:rsid w:val="00AC1696"/>
    <w:rsid w:val="00AC428E"/>
    <w:rsid w:val="00AC4798"/>
    <w:rsid w:val="00AC533A"/>
    <w:rsid w:val="00AC559B"/>
    <w:rsid w:val="00AC7F4C"/>
    <w:rsid w:val="00AD00B1"/>
    <w:rsid w:val="00AD18DC"/>
    <w:rsid w:val="00AD1D58"/>
    <w:rsid w:val="00AD2357"/>
    <w:rsid w:val="00AD2546"/>
    <w:rsid w:val="00AD3740"/>
    <w:rsid w:val="00AD39A3"/>
    <w:rsid w:val="00AD61F4"/>
    <w:rsid w:val="00AD77C5"/>
    <w:rsid w:val="00AE1019"/>
    <w:rsid w:val="00AE16D4"/>
    <w:rsid w:val="00AE3840"/>
    <w:rsid w:val="00AE5DB0"/>
    <w:rsid w:val="00AE5FE1"/>
    <w:rsid w:val="00AE71D9"/>
    <w:rsid w:val="00AF06F1"/>
    <w:rsid w:val="00AF18AE"/>
    <w:rsid w:val="00AF5CED"/>
    <w:rsid w:val="00B004BD"/>
    <w:rsid w:val="00B011DE"/>
    <w:rsid w:val="00B04B14"/>
    <w:rsid w:val="00B061F5"/>
    <w:rsid w:val="00B06EEB"/>
    <w:rsid w:val="00B0738D"/>
    <w:rsid w:val="00B110BA"/>
    <w:rsid w:val="00B1140A"/>
    <w:rsid w:val="00B11C2B"/>
    <w:rsid w:val="00B12262"/>
    <w:rsid w:val="00B12CC6"/>
    <w:rsid w:val="00B13D6D"/>
    <w:rsid w:val="00B17535"/>
    <w:rsid w:val="00B2067F"/>
    <w:rsid w:val="00B2136A"/>
    <w:rsid w:val="00B21845"/>
    <w:rsid w:val="00B228AF"/>
    <w:rsid w:val="00B23BC3"/>
    <w:rsid w:val="00B240E5"/>
    <w:rsid w:val="00B255B2"/>
    <w:rsid w:val="00B266EF"/>
    <w:rsid w:val="00B32F7E"/>
    <w:rsid w:val="00B3354A"/>
    <w:rsid w:val="00B34871"/>
    <w:rsid w:val="00B352FD"/>
    <w:rsid w:val="00B365AB"/>
    <w:rsid w:val="00B36950"/>
    <w:rsid w:val="00B403D8"/>
    <w:rsid w:val="00B40964"/>
    <w:rsid w:val="00B4111F"/>
    <w:rsid w:val="00B41436"/>
    <w:rsid w:val="00B43E8E"/>
    <w:rsid w:val="00B44BB3"/>
    <w:rsid w:val="00B47396"/>
    <w:rsid w:val="00B50851"/>
    <w:rsid w:val="00B54830"/>
    <w:rsid w:val="00B55FF7"/>
    <w:rsid w:val="00B56D5D"/>
    <w:rsid w:val="00B61D18"/>
    <w:rsid w:val="00B62393"/>
    <w:rsid w:val="00B63219"/>
    <w:rsid w:val="00B63F4B"/>
    <w:rsid w:val="00B65A9B"/>
    <w:rsid w:val="00B664A5"/>
    <w:rsid w:val="00B74D39"/>
    <w:rsid w:val="00B7541D"/>
    <w:rsid w:val="00B75C0A"/>
    <w:rsid w:val="00B7662A"/>
    <w:rsid w:val="00B76B3B"/>
    <w:rsid w:val="00B773C7"/>
    <w:rsid w:val="00B77AF5"/>
    <w:rsid w:val="00B77C44"/>
    <w:rsid w:val="00B82A9E"/>
    <w:rsid w:val="00B8324A"/>
    <w:rsid w:val="00B83F83"/>
    <w:rsid w:val="00B84266"/>
    <w:rsid w:val="00B873B7"/>
    <w:rsid w:val="00B878C9"/>
    <w:rsid w:val="00B87F77"/>
    <w:rsid w:val="00B904FF"/>
    <w:rsid w:val="00B90A2C"/>
    <w:rsid w:val="00B93032"/>
    <w:rsid w:val="00B937EE"/>
    <w:rsid w:val="00B9411B"/>
    <w:rsid w:val="00B94D5C"/>
    <w:rsid w:val="00BA03A4"/>
    <w:rsid w:val="00BA08C4"/>
    <w:rsid w:val="00BA1964"/>
    <w:rsid w:val="00BA2C51"/>
    <w:rsid w:val="00BA301E"/>
    <w:rsid w:val="00BA3407"/>
    <w:rsid w:val="00BA7F00"/>
    <w:rsid w:val="00BB136A"/>
    <w:rsid w:val="00BB250C"/>
    <w:rsid w:val="00BB3B5D"/>
    <w:rsid w:val="00BB4968"/>
    <w:rsid w:val="00BB5F6A"/>
    <w:rsid w:val="00BB722E"/>
    <w:rsid w:val="00BB7C1F"/>
    <w:rsid w:val="00BC09F6"/>
    <w:rsid w:val="00BC374B"/>
    <w:rsid w:val="00BC4502"/>
    <w:rsid w:val="00BC456B"/>
    <w:rsid w:val="00BC57B2"/>
    <w:rsid w:val="00BC67BD"/>
    <w:rsid w:val="00BC6F78"/>
    <w:rsid w:val="00BD1280"/>
    <w:rsid w:val="00BD18DA"/>
    <w:rsid w:val="00BD2CC2"/>
    <w:rsid w:val="00BE4275"/>
    <w:rsid w:val="00BE491D"/>
    <w:rsid w:val="00BF0046"/>
    <w:rsid w:val="00BF0BAF"/>
    <w:rsid w:val="00BF15C0"/>
    <w:rsid w:val="00BF3B20"/>
    <w:rsid w:val="00BF41C7"/>
    <w:rsid w:val="00BF4FCC"/>
    <w:rsid w:val="00BF5620"/>
    <w:rsid w:val="00C002FD"/>
    <w:rsid w:val="00C00E56"/>
    <w:rsid w:val="00C0175E"/>
    <w:rsid w:val="00C0395D"/>
    <w:rsid w:val="00C03EB4"/>
    <w:rsid w:val="00C05949"/>
    <w:rsid w:val="00C05E64"/>
    <w:rsid w:val="00C07D22"/>
    <w:rsid w:val="00C11FEE"/>
    <w:rsid w:val="00C12F4F"/>
    <w:rsid w:val="00C16029"/>
    <w:rsid w:val="00C16FA0"/>
    <w:rsid w:val="00C200C8"/>
    <w:rsid w:val="00C20820"/>
    <w:rsid w:val="00C21F30"/>
    <w:rsid w:val="00C22FAC"/>
    <w:rsid w:val="00C238D1"/>
    <w:rsid w:val="00C26002"/>
    <w:rsid w:val="00C2619E"/>
    <w:rsid w:val="00C26615"/>
    <w:rsid w:val="00C27020"/>
    <w:rsid w:val="00C27614"/>
    <w:rsid w:val="00C27AD5"/>
    <w:rsid w:val="00C301C3"/>
    <w:rsid w:val="00C30917"/>
    <w:rsid w:val="00C30B82"/>
    <w:rsid w:val="00C374CA"/>
    <w:rsid w:val="00C4013F"/>
    <w:rsid w:val="00C40143"/>
    <w:rsid w:val="00C402E2"/>
    <w:rsid w:val="00C42F87"/>
    <w:rsid w:val="00C434E4"/>
    <w:rsid w:val="00C46C0B"/>
    <w:rsid w:val="00C47838"/>
    <w:rsid w:val="00C5088C"/>
    <w:rsid w:val="00C50987"/>
    <w:rsid w:val="00C5173C"/>
    <w:rsid w:val="00C521A0"/>
    <w:rsid w:val="00C5332F"/>
    <w:rsid w:val="00C539FA"/>
    <w:rsid w:val="00C56106"/>
    <w:rsid w:val="00C569DC"/>
    <w:rsid w:val="00C56E39"/>
    <w:rsid w:val="00C575C7"/>
    <w:rsid w:val="00C60768"/>
    <w:rsid w:val="00C60B79"/>
    <w:rsid w:val="00C64C65"/>
    <w:rsid w:val="00C64F7C"/>
    <w:rsid w:val="00C67187"/>
    <w:rsid w:val="00C70F92"/>
    <w:rsid w:val="00C71724"/>
    <w:rsid w:val="00C740A4"/>
    <w:rsid w:val="00C74BCD"/>
    <w:rsid w:val="00C7627B"/>
    <w:rsid w:val="00C765AF"/>
    <w:rsid w:val="00C81635"/>
    <w:rsid w:val="00C82778"/>
    <w:rsid w:val="00C85CA2"/>
    <w:rsid w:val="00C90DA2"/>
    <w:rsid w:val="00C916F5"/>
    <w:rsid w:val="00C91C3B"/>
    <w:rsid w:val="00C91FF6"/>
    <w:rsid w:val="00C940F5"/>
    <w:rsid w:val="00C947C9"/>
    <w:rsid w:val="00C9770C"/>
    <w:rsid w:val="00CA0BD6"/>
    <w:rsid w:val="00CA1367"/>
    <w:rsid w:val="00CA2354"/>
    <w:rsid w:val="00CB1AF3"/>
    <w:rsid w:val="00CB1C29"/>
    <w:rsid w:val="00CB2EE6"/>
    <w:rsid w:val="00CB33B3"/>
    <w:rsid w:val="00CB3AD1"/>
    <w:rsid w:val="00CB546A"/>
    <w:rsid w:val="00CB5669"/>
    <w:rsid w:val="00CB65FE"/>
    <w:rsid w:val="00CC1233"/>
    <w:rsid w:val="00CC44E7"/>
    <w:rsid w:val="00CC59C8"/>
    <w:rsid w:val="00CC6926"/>
    <w:rsid w:val="00CD2C24"/>
    <w:rsid w:val="00CD3C66"/>
    <w:rsid w:val="00CD3D70"/>
    <w:rsid w:val="00CD675E"/>
    <w:rsid w:val="00CD7738"/>
    <w:rsid w:val="00CE0677"/>
    <w:rsid w:val="00CE08A9"/>
    <w:rsid w:val="00CE2FAF"/>
    <w:rsid w:val="00CE5B01"/>
    <w:rsid w:val="00CE697B"/>
    <w:rsid w:val="00CE7108"/>
    <w:rsid w:val="00CE79EA"/>
    <w:rsid w:val="00CE7D77"/>
    <w:rsid w:val="00CF0F21"/>
    <w:rsid w:val="00CF2171"/>
    <w:rsid w:val="00CF2FEC"/>
    <w:rsid w:val="00CF447B"/>
    <w:rsid w:val="00CF6200"/>
    <w:rsid w:val="00D025B9"/>
    <w:rsid w:val="00D027F9"/>
    <w:rsid w:val="00D03574"/>
    <w:rsid w:val="00D06522"/>
    <w:rsid w:val="00D065B1"/>
    <w:rsid w:val="00D13F8A"/>
    <w:rsid w:val="00D14071"/>
    <w:rsid w:val="00D157E2"/>
    <w:rsid w:val="00D15E3C"/>
    <w:rsid w:val="00D1633D"/>
    <w:rsid w:val="00D22955"/>
    <w:rsid w:val="00D23114"/>
    <w:rsid w:val="00D246E4"/>
    <w:rsid w:val="00D266E5"/>
    <w:rsid w:val="00D306C3"/>
    <w:rsid w:val="00D309D2"/>
    <w:rsid w:val="00D32765"/>
    <w:rsid w:val="00D35651"/>
    <w:rsid w:val="00D35F33"/>
    <w:rsid w:val="00D37C7B"/>
    <w:rsid w:val="00D4155E"/>
    <w:rsid w:val="00D41863"/>
    <w:rsid w:val="00D43D33"/>
    <w:rsid w:val="00D44112"/>
    <w:rsid w:val="00D45998"/>
    <w:rsid w:val="00D45E1F"/>
    <w:rsid w:val="00D47741"/>
    <w:rsid w:val="00D5451B"/>
    <w:rsid w:val="00D551DD"/>
    <w:rsid w:val="00D551E4"/>
    <w:rsid w:val="00D6004D"/>
    <w:rsid w:val="00D63710"/>
    <w:rsid w:val="00D63C98"/>
    <w:rsid w:val="00D702AE"/>
    <w:rsid w:val="00D7053C"/>
    <w:rsid w:val="00D7129B"/>
    <w:rsid w:val="00D728CB"/>
    <w:rsid w:val="00D75281"/>
    <w:rsid w:val="00D812E1"/>
    <w:rsid w:val="00D8177F"/>
    <w:rsid w:val="00D82B8A"/>
    <w:rsid w:val="00D84A06"/>
    <w:rsid w:val="00D84FB2"/>
    <w:rsid w:val="00D930B6"/>
    <w:rsid w:val="00D94D1A"/>
    <w:rsid w:val="00D97921"/>
    <w:rsid w:val="00D97993"/>
    <w:rsid w:val="00DA0FC5"/>
    <w:rsid w:val="00DA1BE1"/>
    <w:rsid w:val="00DA26E1"/>
    <w:rsid w:val="00DA3008"/>
    <w:rsid w:val="00DA42E4"/>
    <w:rsid w:val="00DA61C9"/>
    <w:rsid w:val="00DA7363"/>
    <w:rsid w:val="00DA73F9"/>
    <w:rsid w:val="00DA77B5"/>
    <w:rsid w:val="00DB17E2"/>
    <w:rsid w:val="00DB2E97"/>
    <w:rsid w:val="00DB3C91"/>
    <w:rsid w:val="00DB7DB5"/>
    <w:rsid w:val="00DC037D"/>
    <w:rsid w:val="00DC0604"/>
    <w:rsid w:val="00DC4E0E"/>
    <w:rsid w:val="00DC66C1"/>
    <w:rsid w:val="00DC7A90"/>
    <w:rsid w:val="00DD21BF"/>
    <w:rsid w:val="00DD4468"/>
    <w:rsid w:val="00DD4862"/>
    <w:rsid w:val="00DD56CE"/>
    <w:rsid w:val="00DD6A4B"/>
    <w:rsid w:val="00DD6F34"/>
    <w:rsid w:val="00DE06CE"/>
    <w:rsid w:val="00DE1C87"/>
    <w:rsid w:val="00DE3C34"/>
    <w:rsid w:val="00DE3FA4"/>
    <w:rsid w:val="00DE4EA0"/>
    <w:rsid w:val="00DF052F"/>
    <w:rsid w:val="00DF4839"/>
    <w:rsid w:val="00DF688D"/>
    <w:rsid w:val="00DF6F65"/>
    <w:rsid w:val="00E0142C"/>
    <w:rsid w:val="00E05B2B"/>
    <w:rsid w:val="00E06ABF"/>
    <w:rsid w:val="00E079A8"/>
    <w:rsid w:val="00E12EC2"/>
    <w:rsid w:val="00E13A47"/>
    <w:rsid w:val="00E14FDF"/>
    <w:rsid w:val="00E15491"/>
    <w:rsid w:val="00E15D3B"/>
    <w:rsid w:val="00E16D2E"/>
    <w:rsid w:val="00E2129E"/>
    <w:rsid w:val="00E21510"/>
    <w:rsid w:val="00E22B55"/>
    <w:rsid w:val="00E2685F"/>
    <w:rsid w:val="00E30FD0"/>
    <w:rsid w:val="00E31578"/>
    <w:rsid w:val="00E32AE4"/>
    <w:rsid w:val="00E344C0"/>
    <w:rsid w:val="00E36F5E"/>
    <w:rsid w:val="00E4013E"/>
    <w:rsid w:val="00E4423D"/>
    <w:rsid w:val="00E442FC"/>
    <w:rsid w:val="00E4432A"/>
    <w:rsid w:val="00E4575A"/>
    <w:rsid w:val="00E47969"/>
    <w:rsid w:val="00E5075E"/>
    <w:rsid w:val="00E54B47"/>
    <w:rsid w:val="00E552FB"/>
    <w:rsid w:val="00E56421"/>
    <w:rsid w:val="00E57525"/>
    <w:rsid w:val="00E601EB"/>
    <w:rsid w:val="00E6112C"/>
    <w:rsid w:val="00E61E3D"/>
    <w:rsid w:val="00E636F4"/>
    <w:rsid w:val="00E70FCC"/>
    <w:rsid w:val="00E71B95"/>
    <w:rsid w:val="00E75D90"/>
    <w:rsid w:val="00E8433E"/>
    <w:rsid w:val="00E86EDA"/>
    <w:rsid w:val="00E91B5C"/>
    <w:rsid w:val="00E92E95"/>
    <w:rsid w:val="00E966A6"/>
    <w:rsid w:val="00E96D4C"/>
    <w:rsid w:val="00EA0BBB"/>
    <w:rsid w:val="00EA0FC5"/>
    <w:rsid w:val="00EA1233"/>
    <w:rsid w:val="00EA1875"/>
    <w:rsid w:val="00EA214D"/>
    <w:rsid w:val="00EA3254"/>
    <w:rsid w:val="00EA36BD"/>
    <w:rsid w:val="00EA6311"/>
    <w:rsid w:val="00EA7229"/>
    <w:rsid w:val="00EB00FC"/>
    <w:rsid w:val="00EB1C25"/>
    <w:rsid w:val="00EB1EBA"/>
    <w:rsid w:val="00EB2E64"/>
    <w:rsid w:val="00EB382C"/>
    <w:rsid w:val="00EB4119"/>
    <w:rsid w:val="00EB5723"/>
    <w:rsid w:val="00EB7993"/>
    <w:rsid w:val="00EC0616"/>
    <w:rsid w:val="00EC063E"/>
    <w:rsid w:val="00EC1840"/>
    <w:rsid w:val="00EC2214"/>
    <w:rsid w:val="00EC22CC"/>
    <w:rsid w:val="00EC25EB"/>
    <w:rsid w:val="00EC2708"/>
    <w:rsid w:val="00EC2F33"/>
    <w:rsid w:val="00EC2F50"/>
    <w:rsid w:val="00EC3FE3"/>
    <w:rsid w:val="00EC58FA"/>
    <w:rsid w:val="00EC7CA3"/>
    <w:rsid w:val="00ED040F"/>
    <w:rsid w:val="00ED076A"/>
    <w:rsid w:val="00ED31A6"/>
    <w:rsid w:val="00ED5BBD"/>
    <w:rsid w:val="00ED627D"/>
    <w:rsid w:val="00EE150E"/>
    <w:rsid w:val="00EE21D1"/>
    <w:rsid w:val="00EE28A5"/>
    <w:rsid w:val="00EE2B0D"/>
    <w:rsid w:val="00EE4B60"/>
    <w:rsid w:val="00EE6264"/>
    <w:rsid w:val="00EE64FB"/>
    <w:rsid w:val="00EE6DF0"/>
    <w:rsid w:val="00EF0D44"/>
    <w:rsid w:val="00EF1327"/>
    <w:rsid w:val="00EF1377"/>
    <w:rsid w:val="00EF150F"/>
    <w:rsid w:val="00EF1F9E"/>
    <w:rsid w:val="00EF4A3D"/>
    <w:rsid w:val="00EF4FA6"/>
    <w:rsid w:val="00EF50EB"/>
    <w:rsid w:val="00EF631D"/>
    <w:rsid w:val="00EF6811"/>
    <w:rsid w:val="00EF6F1A"/>
    <w:rsid w:val="00F034A2"/>
    <w:rsid w:val="00F03A05"/>
    <w:rsid w:val="00F05386"/>
    <w:rsid w:val="00F1050D"/>
    <w:rsid w:val="00F10C7A"/>
    <w:rsid w:val="00F11C0E"/>
    <w:rsid w:val="00F144DB"/>
    <w:rsid w:val="00F14B0D"/>
    <w:rsid w:val="00F14CCB"/>
    <w:rsid w:val="00F15071"/>
    <w:rsid w:val="00F2027E"/>
    <w:rsid w:val="00F24B22"/>
    <w:rsid w:val="00F264EB"/>
    <w:rsid w:val="00F26550"/>
    <w:rsid w:val="00F301B5"/>
    <w:rsid w:val="00F31B4D"/>
    <w:rsid w:val="00F339B1"/>
    <w:rsid w:val="00F347D2"/>
    <w:rsid w:val="00F35856"/>
    <w:rsid w:val="00F36288"/>
    <w:rsid w:val="00F36C5A"/>
    <w:rsid w:val="00F420A1"/>
    <w:rsid w:val="00F446EA"/>
    <w:rsid w:val="00F44720"/>
    <w:rsid w:val="00F460D1"/>
    <w:rsid w:val="00F4694B"/>
    <w:rsid w:val="00F46F07"/>
    <w:rsid w:val="00F46F3B"/>
    <w:rsid w:val="00F50562"/>
    <w:rsid w:val="00F505B0"/>
    <w:rsid w:val="00F53548"/>
    <w:rsid w:val="00F53815"/>
    <w:rsid w:val="00F5514A"/>
    <w:rsid w:val="00F558AC"/>
    <w:rsid w:val="00F55CD5"/>
    <w:rsid w:val="00F55CDC"/>
    <w:rsid w:val="00F56E18"/>
    <w:rsid w:val="00F57877"/>
    <w:rsid w:val="00F6117E"/>
    <w:rsid w:val="00F627D3"/>
    <w:rsid w:val="00F64489"/>
    <w:rsid w:val="00F64B48"/>
    <w:rsid w:val="00F65551"/>
    <w:rsid w:val="00F665B7"/>
    <w:rsid w:val="00F6745E"/>
    <w:rsid w:val="00F6778E"/>
    <w:rsid w:val="00F7289E"/>
    <w:rsid w:val="00F73459"/>
    <w:rsid w:val="00F735F5"/>
    <w:rsid w:val="00F744B1"/>
    <w:rsid w:val="00F761BA"/>
    <w:rsid w:val="00F765C9"/>
    <w:rsid w:val="00F80601"/>
    <w:rsid w:val="00F80C90"/>
    <w:rsid w:val="00F81016"/>
    <w:rsid w:val="00F826F8"/>
    <w:rsid w:val="00F82769"/>
    <w:rsid w:val="00F82A35"/>
    <w:rsid w:val="00F85800"/>
    <w:rsid w:val="00F8720A"/>
    <w:rsid w:val="00F90366"/>
    <w:rsid w:val="00F90719"/>
    <w:rsid w:val="00F91772"/>
    <w:rsid w:val="00F92964"/>
    <w:rsid w:val="00F9357C"/>
    <w:rsid w:val="00F9415D"/>
    <w:rsid w:val="00F94DD8"/>
    <w:rsid w:val="00F95440"/>
    <w:rsid w:val="00F96733"/>
    <w:rsid w:val="00F96E4B"/>
    <w:rsid w:val="00FA0141"/>
    <w:rsid w:val="00FA164C"/>
    <w:rsid w:val="00FA2CE7"/>
    <w:rsid w:val="00FA709A"/>
    <w:rsid w:val="00FB27FD"/>
    <w:rsid w:val="00FB3A07"/>
    <w:rsid w:val="00FB4837"/>
    <w:rsid w:val="00FB4C6B"/>
    <w:rsid w:val="00FB6498"/>
    <w:rsid w:val="00FB7EBF"/>
    <w:rsid w:val="00FC0841"/>
    <w:rsid w:val="00FC146C"/>
    <w:rsid w:val="00FC184F"/>
    <w:rsid w:val="00FC1B04"/>
    <w:rsid w:val="00FC245C"/>
    <w:rsid w:val="00FC268E"/>
    <w:rsid w:val="00FC296D"/>
    <w:rsid w:val="00FC30F9"/>
    <w:rsid w:val="00FC5857"/>
    <w:rsid w:val="00FC5EE6"/>
    <w:rsid w:val="00FC6A22"/>
    <w:rsid w:val="00FC72F6"/>
    <w:rsid w:val="00FC7C60"/>
    <w:rsid w:val="00FD39C2"/>
    <w:rsid w:val="00FD6371"/>
    <w:rsid w:val="00FD782C"/>
    <w:rsid w:val="00FE0019"/>
    <w:rsid w:val="00FE05E0"/>
    <w:rsid w:val="00FE063C"/>
    <w:rsid w:val="00FE18EF"/>
    <w:rsid w:val="00FE26D2"/>
    <w:rsid w:val="00FE28F1"/>
    <w:rsid w:val="00FE37F1"/>
    <w:rsid w:val="00FE705D"/>
    <w:rsid w:val="00FE7302"/>
    <w:rsid w:val="00FF1BCC"/>
    <w:rsid w:val="00FF3436"/>
    <w:rsid w:val="00FF4C98"/>
    <w:rsid w:val="00FF63BD"/>
    <w:rsid w:val="00FF776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10EB37F"/>
  <w15:chartTrackingRefBased/>
  <w15:docId w15:val="{A9CA6B5C-55A7-40D6-B453-8231BBDD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18DA"/>
    <w:rPr>
      <w:rFonts w:ascii="굴림" w:eastAsia="굴림" w:hAnsi="굴림" w:cs="굴림"/>
      <w:sz w:val="24"/>
      <w:szCs w:val="24"/>
    </w:rPr>
  </w:style>
  <w:style w:type="paragraph" w:styleId="1">
    <w:name w:val="heading 1"/>
    <w:basedOn w:val="a0"/>
    <w:next w:val="Indent"/>
    <w:qFormat/>
    <w:pPr>
      <w:keepNext/>
      <w:keepLines/>
      <w:numPr>
        <w:numId w:val="4"/>
      </w:numPr>
      <w:spacing w:before="240" w:line="240" w:lineRule="atLeast"/>
      <w:outlineLvl w:val="0"/>
    </w:pPr>
    <w:rPr>
      <w:rFonts w:ascii="Arial" w:hAnsi="Arial"/>
      <w:b/>
      <w:lang w:val="en-GB"/>
    </w:rPr>
  </w:style>
  <w:style w:type="paragraph" w:styleId="20">
    <w:name w:val="heading 2"/>
    <w:basedOn w:val="a0"/>
    <w:next w:val="Indent2"/>
    <w:qFormat/>
    <w:rsid w:val="005B1AC8"/>
    <w:pPr>
      <w:keepNext/>
      <w:keepLines/>
      <w:spacing w:before="240"/>
      <w:ind w:rightChars="100" w:right="100"/>
      <w:outlineLvl w:val="1"/>
    </w:pPr>
    <w:rPr>
      <w:rFonts w:ascii="Arial" w:hAnsi="Arial"/>
      <w:b/>
      <w:sz w:val="20"/>
    </w:rPr>
  </w:style>
  <w:style w:type="paragraph" w:styleId="3">
    <w:name w:val="heading 3"/>
    <w:basedOn w:val="a0"/>
    <w:next w:val="Indent3"/>
    <w:qFormat/>
    <w:rsid w:val="002010FA"/>
    <w:pPr>
      <w:keepNext/>
      <w:keepLines/>
      <w:spacing w:before="240"/>
      <w:outlineLvl w:val="2"/>
    </w:pPr>
    <w:rPr>
      <w:rFonts w:eastAsia="굴림체"/>
      <w:b/>
    </w:rPr>
  </w:style>
  <w:style w:type="paragraph" w:styleId="4">
    <w:name w:val="heading 4"/>
    <w:basedOn w:val="a0"/>
    <w:next w:val="Indent4"/>
    <w:qFormat/>
    <w:pPr>
      <w:keepNext/>
      <w:keepLines/>
      <w:numPr>
        <w:ilvl w:val="3"/>
        <w:numId w:val="4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본문1"/>
    <w:basedOn w:val="a0"/>
    <w:pPr>
      <w:keepLines/>
      <w:spacing w:after="120"/>
      <w:ind w:left="450"/>
    </w:pPr>
    <w:rPr>
      <w:rFonts w:ascii="Arial" w:hAnsi="Arial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pPr>
      <w:tabs>
        <w:tab w:val="center" w:pos="4320"/>
        <w:tab w:val="right" w:pos="8640"/>
      </w:tabs>
    </w:pPr>
  </w:style>
  <w:style w:type="paragraph" w:styleId="a5">
    <w:name w:val="footer"/>
    <w:aliases w:val="footer odd"/>
    <w:basedOn w:val="a0"/>
    <w:link w:val="Char"/>
    <w:uiPriority w:val="99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0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0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0"/>
    <w:pPr>
      <w:keepNext/>
      <w:spacing w:before="120"/>
      <w:ind w:left="720"/>
    </w:pPr>
  </w:style>
  <w:style w:type="paragraph" w:customStyle="1" w:styleId="blankpage">
    <w:name w:val="blank page"/>
    <w:basedOn w:val="Indent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pPr>
      <w:spacing w:after="0"/>
      <w:ind w:left="2160"/>
    </w:pPr>
  </w:style>
  <w:style w:type="paragraph" w:customStyle="1" w:styleId="TextBullet2">
    <w:name w:val="Text Bullet 2"/>
    <w:basedOn w:val="TextBullet"/>
    <w:pPr>
      <w:spacing w:after="120"/>
    </w:pPr>
  </w:style>
  <w:style w:type="paragraph" w:customStyle="1" w:styleId="Graphic">
    <w:name w:val="Graphic"/>
    <w:basedOn w:val="a0"/>
    <w:next w:val="a0"/>
    <w:pPr>
      <w:keepLines/>
      <w:spacing w:before="240" w:after="240"/>
      <w:jc w:val="center"/>
    </w:pPr>
    <w:rPr>
      <w:rFonts w:ascii="Arial" w:hAnsi="Arial"/>
    </w:rPr>
  </w:style>
  <w:style w:type="character" w:styleId="a6">
    <w:name w:val="page number"/>
    <w:basedOn w:val="a1"/>
    <w:semiHidden/>
  </w:style>
  <w:style w:type="paragraph" w:styleId="a7">
    <w:name w:val="Title"/>
    <w:basedOn w:val="1"/>
    <w:qFormat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pPr>
      <w:ind w:left="1800"/>
    </w:pPr>
  </w:style>
  <w:style w:type="paragraph" w:customStyle="1" w:styleId="Bullet3">
    <w:name w:val="Bullet3"/>
    <w:basedOn w:val="Bullet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0"/>
    <w:pPr>
      <w:spacing w:before="120"/>
    </w:pPr>
    <w:rPr>
      <w:color w:val="000000"/>
    </w:rPr>
  </w:style>
  <w:style w:type="paragraph" w:customStyle="1" w:styleId="Indent3">
    <w:name w:val="Indent3"/>
    <w:basedOn w:val="a0"/>
    <w:pPr>
      <w:spacing w:before="120"/>
      <w:ind w:left="2160"/>
    </w:pPr>
  </w:style>
  <w:style w:type="paragraph" w:customStyle="1" w:styleId="Indent4">
    <w:name w:val="Indent4"/>
    <w:basedOn w:val="a0"/>
    <w:pPr>
      <w:spacing w:before="120"/>
      <w:ind w:left="2520"/>
    </w:pPr>
    <w:rPr>
      <w:color w:val="000000"/>
    </w:rPr>
  </w:style>
  <w:style w:type="paragraph" w:customStyle="1" w:styleId="31">
    <w:name w:val="본문 31"/>
    <w:basedOn w:val="11"/>
    <w:pPr>
      <w:ind w:left="720"/>
    </w:pPr>
  </w:style>
  <w:style w:type="paragraph" w:customStyle="1" w:styleId="TitlePageMainHead">
    <w:name w:val="Title Page Main Hea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0"/>
    <w:pPr>
      <w:ind w:left="720"/>
    </w:pPr>
  </w:style>
  <w:style w:type="paragraph" w:customStyle="1" w:styleId="Normal1stindent">
    <w:name w:val="Normal 1st indent"/>
    <w:basedOn w:val="a0"/>
    <w:pPr>
      <w:ind w:left="2160"/>
    </w:pPr>
  </w:style>
  <w:style w:type="paragraph" w:customStyle="1" w:styleId="Normal2ndindent">
    <w:name w:val="Normal 2nd indent"/>
    <w:basedOn w:val="Normal1stindent"/>
    <w:pPr>
      <w:ind w:left="2880"/>
    </w:pPr>
  </w:style>
  <w:style w:type="paragraph" w:customStyle="1" w:styleId="Note">
    <w:name w:val="Note"/>
    <w:basedOn w:val="Note2"/>
    <w:pPr>
      <w:ind w:left="1440"/>
    </w:pPr>
  </w:style>
  <w:style w:type="paragraph" w:customStyle="1" w:styleId="Note2">
    <w:name w:val="Note2"/>
    <w:basedOn w:val="a0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pPr>
      <w:ind w:left="3240"/>
    </w:pPr>
  </w:style>
  <w:style w:type="paragraph" w:customStyle="1" w:styleId="Style1">
    <w:name w:val="Style1"/>
    <w:basedOn w:val="Bullet"/>
    <w:pPr>
      <w:ind w:left="2520"/>
    </w:pPr>
  </w:style>
  <w:style w:type="paragraph" w:customStyle="1" w:styleId="TableText">
    <w:name w:val="Table Text"/>
    <w:basedOn w:val="a0"/>
    <w:pPr>
      <w:spacing w:after="60"/>
    </w:pPr>
  </w:style>
  <w:style w:type="paragraph" w:customStyle="1" w:styleId="Title12">
    <w:name w:val="Title12"/>
    <w:basedOn w:val="a7"/>
    <w:pPr>
      <w:tabs>
        <w:tab w:val="left" w:pos="720"/>
      </w:tabs>
      <w:spacing w:before="240" w:after="120"/>
      <w:ind w:left="0" w:firstLine="0"/>
    </w:pPr>
    <w:rPr>
      <w:rFonts w:ascii="Arial" w:hAnsi="Arial"/>
      <w:sz w:val="24"/>
    </w:rPr>
  </w:style>
  <w:style w:type="paragraph" w:styleId="12">
    <w:name w:val="toc 1"/>
    <w:basedOn w:val="a0"/>
    <w:next w:val="a0"/>
    <w:autoRedefine/>
    <w:uiPriority w:val="39"/>
    <w:qFormat/>
    <w:rsid w:val="005D3BCA"/>
    <w:pPr>
      <w:spacing w:before="360"/>
    </w:pPr>
    <w:rPr>
      <w:rFonts w:asciiTheme="majorHAnsi" w:eastAsiaTheme="majorHAnsi"/>
      <w:b/>
      <w:bCs/>
      <w:caps/>
    </w:rPr>
  </w:style>
  <w:style w:type="paragraph" w:styleId="21">
    <w:name w:val="toc 2"/>
    <w:basedOn w:val="12"/>
    <w:next w:val="a0"/>
    <w:autoRedefine/>
    <w:uiPriority w:val="39"/>
    <w:qFormat/>
    <w:rsid w:val="00595B7E"/>
    <w:pPr>
      <w:spacing w:before="240"/>
    </w:pPr>
    <w:rPr>
      <w:rFonts w:asciiTheme="minorHAnsi" w:eastAsiaTheme="minorHAnsi"/>
      <w:caps w:val="0"/>
      <w:sz w:val="20"/>
      <w:szCs w:val="20"/>
    </w:rPr>
  </w:style>
  <w:style w:type="paragraph" w:styleId="30">
    <w:name w:val="toc 3"/>
    <w:basedOn w:val="12"/>
    <w:next w:val="a0"/>
    <w:uiPriority w:val="39"/>
    <w:qFormat/>
    <w:rsid w:val="003325B6"/>
    <w:pPr>
      <w:spacing w:before="0"/>
      <w:ind w:left="240"/>
    </w:pPr>
    <w:rPr>
      <w:rFonts w:asciiTheme="minorHAnsi" w:eastAsiaTheme="minorHAnsi"/>
      <w:b w:val="0"/>
      <w:bCs w:val="0"/>
      <w:caps w:val="0"/>
      <w:sz w:val="20"/>
      <w:szCs w:val="20"/>
    </w:rPr>
  </w:style>
  <w:style w:type="paragraph" w:styleId="40">
    <w:name w:val="toc 4"/>
    <w:basedOn w:val="12"/>
    <w:next w:val="a0"/>
    <w:uiPriority w:val="39"/>
    <w:rsid w:val="003325B6"/>
    <w:pPr>
      <w:spacing w:before="0"/>
      <w:ind w:left="480"/>
    </w:pPr>
    <w:rPr>
      <w:rFonts w:asciiTheme="minorHAnsi" w:eastAsiaTheme="minorHAnsi"/>
      <w:b w:val="0"/>
      <w:bCs w:val="0"/>
      <w:caps w:val="0"/>
      <w:sz w:val="20"/>
      <w:szCs w:val="20"/>
    </w:rPr>
  </w:style>
  <w:style w:type="paragraph" w:styleId="50">
    <w:name w:val="toc 5"/>
    <w:basedOn w:val="a0"/>
    <w:next w:val="a0"/>
    <w:semiHidden/>
    <w:pPr>
      <w:ind w:left="720"/>
    </w:pPr>
    <w:rPr>
      <w:rFonts w:asciiTheme="minorHAnsi" w:eastAsiaTheme="minorHAnsi"/>
      <w:sz w:val="20"/>
      <w:szCs w:val="20"/>
    </w:rPr>
  </w:style>
  <w:style w:type="paragraph" w:styleId="60">
    <w:name w:val="toc 6"/>
    <w:basedOn w:val="a0"/>
    <w:next w:val="a0"/>
    <w:semiHidden/>
    <w:pPr>
      <w:ind w:left="960"/>
    </w:pPr>
    <w:rPr>
      <w:rFonts w:asciiTheme="minorHAnsi" w:eastAsiaTheme="minorHAnsi"/>
      <w:sz w:val="20"/>
      <w:szCs w:val="20"/>
    </w:rPr>
  </w:style>
  <w:style w:type="paragraph" w:styleId="70">
    <w:name w:val="toc 7"/>
    <w:basedOn w:val="a0"/>
    <w:next w:val="a0"/>
    <w:semiHidden/>
    <w:pPr>
      <w:ind w:left="1200"/>
    </w:pPr>
    <w:rPr>
      <w:rFonts w:asciiTheme="minorHAnsi" w:eastAsiaTheme="minorHAnsi"/>
      <w:sz w:val="20"/>
      <w:szCs w:val="20"/>
    </w:rPr>
  </w:style>
  <w:style w:type="paragraph" w:styleId="80">
    <w:name w:val="toc 8"/>
    <w:basedOn w:val="a0"/>
    <w:next w:val="a0"/>
    <w:semiHidden/>
    <w:pPr>
      <w:ind w:left="1440"/>
    </w:pPr>
    <w:rPr>
      <w:rFonts w:asciiTheme="minorHAnsi" w:eastAsiaTheme="minorHAnsi"/>
      <w:sz w:val="20"/>
      <w:szCs w:val="20"/>
    </w:rPr>
  </w:style>
  <w:style w:type="paragraph" w:styleId="90">
    <w:name w:val="toc 9"/>
    <w:basedOn w:val="a0"/>
    <w:next w:val="a0"/>
    <w:semiHidden/>
    <w:pPr>
      <w:ind w:left="1680"/>
    </w:pPr>
    <w:rPr>
      <w:rFonts w:asciiTheme="minorHAnsi" w:eastAsiaTheme="minorHAnsi"/>
      <w:sz w:val="20"/>
      <w:szCs w:val="20"/>
    </w:rPr>
  </w:style>
  <w:style w:type="paragraph" w:customStyle="1" w:styleId="TOC1">
    <w:name w:val="TOC 제목1"/>
    <w:basedOn w:val="1"/>
    <w:next w:val="a0"/>
    <w:pPr>
      <w:spacing w:line="240" w:lineRule="auto"/>
      <w:jc w:val="center"/>
      <w:outlineLvl w:val="9"/>
    </w:pPr>
    <w:rPr>
      <w:kern w:val="28"/>
      <w:sz w:val="32"/>
      <w:lang w:val="en-US"/>
    </w:rPr>
  </w:style>
  <w:style w:type="paragraph" w:customStyle="1" w:styleId="a8">
    <w:name w:val="개요글"/>
    <w:basedOn w:val="a0"/>
    <w:pPr>
      <w:spacing w:line="260" w:lineRule="atLeast"/>
      <w:ind w:left="425"/>
    </w:pPr>
    <w:rPr>
      <w:rFonts w:ascii="바탕체"/>
    </w:rPr>
  </w:style>
  <w:style w:type="paragraph" w:customStyle="1" w:styleId="AuthorDateTitlePa">
    <w:name w:val="Author/Date Title Pa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0"/>
    <w:rPr>
      <w:rFonts w:ascii="Arial" w:hAnsi="Arial"/>
      <w:b/>
    </w:rPr>
  </w:style>
  <w:style w:type="paragraph" w:customStyle="1" w:styleId="Indent20">
    <w:name w:val="Indent 2"/>
    <w:basedOn w:val="a0"/>
    <w:next w:val="a0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pPr>
      <w:keepNext/>
      <w:spacing w:before="240"/>
      <w:jc w:val="center"/>
    </w:pPr>
    <w:rPr>
      <w:b/>
    </w:rPr>
  </w:style>
  <w:style w:type="paragraph" w:customStyle="1" w:styleId="a">
    <w:name w:val="중제목"/>
    <w:basedOn w:val="a0"/>
    <w:next w:val="a0"/>
    <w:pPr>
      <w:numPr>
        <w:numId w:val="1"/>
      </w:numPr>
      <w:tabs>
        <w:tab w:val="left" w:pos="1134"/>
      </w:tabs>
      <w:spacing w:line="260" w:lineRule="atLeast"/>
      <w:ind w:left="720" w:hanging="720"/>
    </w:pPr>
    <w:rPr>
      <w:rFonts w:ascii="Arial" w:eastAsia="돋움체"/>
      <w:sz w:val="32"/>
    </w:rPr>
  </w:style>
  <w:style w:type="paragraph" w:styleId="a9">
    <w:name w:val="Body Text"/>
    <w:basedOn w:val="a0"/>
    <w:semiHidden/>
    <w:pPr>
      <w:spacing w:after="180"/>
    </w:pPr>
  </w:style>
  <w:style w:type="paragraph" w:styleId="aa">
    <w:name w:val="Body Text First Indent"/>
    <w:aliases w:val="본문 첫 줄 들여쓰기 Char"/>
    <w:basedOn w:val="a9"/>
    <w:semiHidden/>
    <w:pPr>
      <w:ind w:firstLineChars="100" w:firstLine="210"/>
    </w:pPr>
  </w:style>
  <w:style w:type="paragraph" w:styleId="ab">
    <w:name w:val="Body Text Indent"/>
    <w:basedOn w:val="a0"/>
    <w:semiHidden/>
    <w:pPr>
      <w:spacing w:after="180"/>
      <w:ind w:leftChars="400" w:left="851"/>
    </w:pPr>
  </w:style>
  <w:style w:type="paragraph" w:styleId="22">
    <w:name w:val="Body Text First Indent 2"/>
    <w:basedOn w:val="ab"/>
    <w:semiHidden/>
    <w:pPr>
      <w:ind w:firstLineChars="100" w:firstLine="210"/>
    </w:pPr>
  </w:style>
  <w:style w:type="character" w:customStyle="1" w:styleId="CharCharChar">
    <w:name w:val="본문 첫 줄 들여쓰기 Char Char Char"/>
    <w:rPr>
      <w:rFonts w:ascii="Book Antiqua" w:eastAsia="바탕체" w:hAnsi="Book Antiqua"/>
      <w:lang w:val="en-US" w:eastAsia="ko-KR" w:bidi="ar-SA"/>
    </w:rPr>
  </w:style>
  <w:style w:type="character" w:customStyle="1" w:styleId="CharChar">
    <w:name w:val="Char Char"/>
    <w:rPr>
      <w:rFonts w:ascii="Arial" w:eastAsia="바탕체" w:hAnsi="Arial"/>
      <w:b/>
      <w:lang w:val="en-US" w:eastAsia="ko-KR" w:bidi="ar-SA"/>
    </w:rPr>
  </w:style>
  <w:style w:type="paragraph" w:styleId="2">
    <w:name w:val="List Bullet 2"/>
    <w:basedOn w:val="a0"/>
    <w:autoRedefine/>
    <w:semiHidden/>
    <w:pPr>
      <w:numPr>
        <w:numId w:val="2"/>
      </w:numPr>
    </w:pPr>
  </w:style>
  <w:style w:type="paragraph" w:customStyle="1" w:styleId="2251">
    <w:name w:val="스타일 목차 2 + 왼쪽:  2.5 글자 오른쪽:  1 글자"/>
    <w:basedOn w:val="21"/>
    <w:pPr>
      <w:ind w:leftChars="400" w:left="1120"/>
    </w:pPr>
    <w:rPr>
      <w:rFonts w:cs="바탕"/>
    </w:rPr>
  </w:style>
  <w:style w:type="paragraph" w:customStyle="1" w:styleId="111">
    <w:name w:val="스타일 목차 1 + 왼쪽:  1 글자 오른쪽:  1 글자"/>
    <w:basedOn w:val="12"/>
    <w:pPr>
      <w:ind w:left="1120" w:right="200"/>
    </w:pPr>
    <w:rPr>
      <w:rFonts w:cs="바탕"/>
      <w:bCs w:val="0"/>
    </w:rPr>
  </w:style>
  <w:style w:type="character" w:styleId="ac">
    <w:name w:val="annotation reference"/>
    <w:semiHidden/>
    <w:rPr>
      <w:sz w:val="18"/>
      <w:szCs w:val="18"/>
    </w:rPr>
  </w:style>
  <w:style w:type="paragraph" w:styleId="ad">
    <w:name w:val="annotation text"/>
    <w:basedOn w:val="a0"/>
    <w:semiHidden/>
    <w:pPr>
      <w:widowControl w:val="0"/>
      <w:spacing w:line="240" w:lineRule="atLeast"/>
    </w:pPr>
    <w:rPr>
      <w:rFonts w:ascii="Times New Roman" w:eastAsia="바탕" w:hAnsi="Times New Roman"/>
      <w:lang w:eastAsia="en-US"/>
    </w:rPr>
  </w:style>
  <w:style w:type="paragraph" w:styleId="ae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Arial16pt13pt">
    <w:name w:val="스타일 (영어) Arial (한글) 돋움체 16 pt 굵게 줄 간격: 최소 13 pt"/>
    <w:basedOn w:val="a0"/>
    <w:autoRedefine/>
    <w:pPr>
      <w:spacing w:line="260" w:lineRule="atLeast"/>
      <w:ind w:leftChars="100" w:left="1840" w:rightChars="100" w:right="100"/>
    </w:pPr>
    <w:rPr>
      <w:rFonts w:ascii="Arial" w:eastAsia="돋움체" w:cs="바탕"/>
      <w:b/>
      <w:bCs/>
      <w:sz w:val="32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10">
    <w:name w:val="유형1"/>
    <w:basedOn w:val="a0"/>
    <w:pPr>
      <w:numPr>
        <w:ilvl w:val="1"/>
        <w:numId w:val="3"/>
      </w:numPr>
      <w:spacing w:before="120"/>
    </w:pPr>
    <w:rPr>
      <w:rFonts w:ascii="Times New Roman" w:hAnsi="Times New Roman"/>
    </w:rPr>
  </w:style>
  <w:style w:type="table" w:styleId="af0">
    <w:name w:val="Table Grid"/>
    <w:basedOn w:val="a2"/>
    <w:uiPriority w:val="59"/>
    <w:rsid w:val="004C77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af2">
    <w:name w:val="활동작업 구조글"/>
    <w:basedOn w:val="a0"/>
    <w:pPr>
      <w:widowControl w:val="0"/>
      <w:wordWrap w:val="0"/>
      <w:spacing w:line="260" w:lineRule="atLeast"/>
      <w:ind w:left="425"/>
      <w:jc w:val="both"/>
    </w:pPr>
    <w:rPr>
      <w:rFonts w:ascii="바탕체" w:hAnsi="Times New Roman"/>
    </w:rPr>
  </w:style>
  <w:style w:type="paragraph" w:styleId="TOC">
    <w:name w:val="TOC Heading"/>
    <w:basedOn w:val="1"/>
    <w:next w:val="a0"/>
    <w:uiPriority w:val="39"/>
    <w:qFormat/>
    <w:rsid w:val="00F5514A"/>
    <w:pPr>
      <w:numPr>
        <w:numId w:val="0"/>
      </w:numPr>
      <w:spacing w:before="480" w:line="276" w:lineRule="auto"/>
      <w:outlineLvl w:val="9"/>
    </w:pPr>
    <w:rPr>
      <w:rFonts w:ascii="맑은 고딕" w:eastAsia="맑은 고딕" w:hAnsi="맑은 고딕" w:cs="Times New Roman"/>
      <w:bCs/>
      <w:color w:val="365F91"/>
      <w:sz w:val="28"/>
      <w:szCs w:val="28"/>
      <w:lang w:val="en-US"/>
    </w:rPr>
  </w:style>
  <w:style w:type="paragraph" w:styleId="af3">
    <w:name w:val="caption"/>
    <w:basedOn w:val="a0"/>
    <w:next w:val="a0"/>
    <w:uiPriority w:val="35"/>
    <w:qFormat/>
    <w:rsid w:val="00076660"/>
    <w:rPr>
      <w:b/>
      <w:bCs/>
    </w:rPr>
  </w:style>
  <w:style w:type="paragraph" w:styleId="af4">
    <w:name w:val="table of figures"/>
    <w:basedOn w:val="12"/>
    <w:next w:val="a0"/>
    <w:uiPriority w:val="99"/>
    <w:unhideWhenUsed/>
    <w:rsid w:val="003325B6"/>
  </w:style>
  <w:style w:type="character" w:customStyle="1" w:styleId="Char">
    <w:name w:val="바닥글 Char"/>
    <w:aliases w:val="footer odd Char"/>
    <w:link w:val="a5"/>
    <w:uiPriority w:val="99"/>
    <w:rsid w:val="00F44720"/>
    <w:rPr>
      <w:rFonts w:ascii="Book Antiqua" w:eastAsia="바탕체" w:hAnsi="Book Antiqua"/>
      <w:lang w:val="en-US" w:eastAsia="ko-KR" w:bidi="ar-SA"/>
    </w:rPr>
  </w:style>
  <w:style w:type="paragraph" w:styleId="af5">
    <w:name w:val="Normal Indent"/>
    <w:aliases w:val="Normal Indent ns"/>
    <w:basedOn w:val="a0"/>
    <w:rsid w:val="00F44720"/>
    <w:pPr>
      <w:widowControl w:val="0"/>
      <w:wordWrap w:val="0"/>
      <w:spacing w:before="240" w:line="360" w:lineRule="atLeast"/>
      <w:jc w:val="both"/>
    </w:pPr>
    <w:rPr>
      <w:rFonts w:ascii="바탕체" w:hAnsi="바탕체"/>
    </w:rPr>
  </w:style>
  <w:style w:type="character" w:styleId="HTML">
    <w:name w:val="HTML Code"/>
    <w:rsid w:val="00F44720"/>
    <w:rPr>
      <w:rFonts w:ascii="굴림체" w:eastAsia="굴림체" w:hAnsi="굴림체" w:cs="굴림체"/>
      <w:sz w:val="24"/>
      <w:szCs w:val="24"/>
    </w:rPr>
  </w:style>
  <w:style w:type="character" w:styleId="af6">
    <w:name w:val="FollowedHyperlink"/>
    <w:rsid w:val="00F44720"/>
    <w:rPr>
      <w:color w:val="800080"/>
      <w:u w:val="single"/>
    </w:rPr>
  </w:style>
  <w:style w:type="character" w:customStyle="1" w:styleId="ext-mb-text2">
    <w:name w:val="ext-mb-text2"/>
    <w:basedOn w:val="a1"/>
    <w:rsid w:val="007B195A"/>
  </w:style>
  <w:style w:type="table" w:styleId="af7">
    <w:name w:val="Light Grid"/>
    <w:basedOn w:val="a2"/>
    <w:uiPriority w:val="62"/>
    <w:rsid w:val="00AC0AB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DengXian" w:eastAsia="DengXi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DengXian" w:eastAsia="DengXian" w:hAnsi="DengXi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DengXian" w:eastAsia="DengXian" w:hAnsi="DengXian" w:cs="Times New Roman"/>
        <w:b/>
        <w:bCs/>
      </w:rPr>
    </w:tblStylePr>
    <w:tblStylePr w:type="lastCol">
      <w:rPr>
        <w:rFonts w:ascii="DengXian" w:eastAsia="DengXian" w:hAnsi="DengXi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List Paragraph"/>
    <w:basedOn w:val="a0"/>
    <w:uiPriority w:val="34"/>
    <w:qFormat/>
    <w:rsid w:val="008E1560"/>
    <w:pPr>
      <w:ind w:leftChars="400" w:left="800"/>
    </w:pPr>
  </w:style>
  <w:style w:type="paragraph" w:styleId="af9">
    <w:name w:val="Normal (Web)"/>
    <w:basedOn w:val="a0"/>
    <w:uiPriority w:val="99"/>
    <w:unhideWhenUsed/>
    <w:rsid w:val="00BD18DA"/>
    <w:pPr>
      <w:spacing w:before="100" w:beforeAutospacing="1" w:after="100" w:afterAutospacing="1"/>
    </w:pPr>
  </w:style>
  <w:style w:type="paragraph" w:customStyle="1" w:styleId="13">
    <w:name w:val="스타일1"/>
    <w:basedOn w:val="12"/>
    <w:qFormat/>
    <w:rsid w:val="005D3BCA"/>
  </w:style>
  <w:style w:type="paragraph" w:styleId="14">
    <w:name w:val="index 1"/>
    <w:basedOn w:val="a0"/>
    <w:next w:val="a0"/>
    <w:autoRedefine/>
    <w:uiPriority w:val="99"/>
    <w:unhideWhenUsed/>
    <w:rsid w:val="005D3BCA"/>
    <w:pPr>
      <w:ind w:left="240" w:hanging="240"/>
    </w:pPr>
    <w:rPr>
      <w:rFonts w:asciiTheme="minorHAnsi" w:eastAsiaTheme="minorHAnsi"/>
      <w:sz w:val="18"/>
      <w:szCs w:val="18"/>
    </w:rPr>
  </w:style>
  <w:style w:type="paragraph" w:styleId="23">
    <w:name w:val="index 2"/>
    <w:basedOn w:val="a0"/>
    <w:next w:val="a0"/>
    <w:autoRedefine/>
    <w:uiPriority w:val="99"/>
    <w:unhideWhenUsed/>
    <w:rsid w:val="005D3BCA"/>
    <w:pPr>
      <w:ind w:left="480" w:hanging="240"/>
    </w:pPr>
    <w:rPr>
      <w:rFonts w:asciiTheme="minorHAnsi" w:eastAsiaTheme="minorHAnsi"/>
      <w:sz w:val="18"/>
      <w:szCs w:val="18"/>
    </w:rPr>
  </w:style>
  <w:style w:type="paragraph" w:styleId="32">
    <w:name w:val="index 3"/>
    <w:basedOn w:val="a0"/>
    <w:next w:val="a0"/>
    <w:autoRedefine/>
    <w:uiPriority w:val="99"/>
    <w:unhideWhenUsed/>
    <w:rsid w:val="005D3BCA"/>
    <w:pPr>
      <w:ind w:left="720" w:hanging="240"/>
    </w:pPr>
    <w:rPr>
      <w:rFonts w:asciiTheme="minorHAnsi" w:eastAsiaTheme="minorHAnsi"/>
      <w:sz w:val="18"/>
      <w:szCs w:val="18"/>
    </w:rPr>
  </w:style>
  <w:style w:type="paragraph" w:styleId="41">
    <w:name w:val="index 4"/>
    <w:basedOn w:val="a0"/>
    <w:next w:val="a0"/>
    <w:autoRedefine/>
    <w:uiPriority w:val="99"/>
    <w:unhideWhenUsed/>
    <w:rsid w:val="005D3BCA"/>
    <w:pPr>
      <w:ind w:left="960" w:hanging="240"/>
    </w:pPr>
    <w:rPr>
      <w:rFonts w:asciiTheme="minorHAnsi" w:eastAsiaTheme="minorHAnsi"/>
      <w:sz w:val="18"/>
      <w:szCs w:val="18"/>
    </w:rPr>
  </w:style>
  <w:style w:type="paragraph" w:styleId="51">
    <w:name w:val="index 5"/>
    <w:basedOn w:val="a0"/>
    <w:next w:val="a0"/>
    <w:autoRedefine/>
    <w:uiPriority w:val="99"/>
    <w:unhideWhenUsed/>
    <w:rsid w:val="005D3BCA"/>
    <w:pPr>
      <w:ind w:left="1200" w:hanging="240"/>
    </w:pPr>
    <w:rPr>
      <w:rFonts w:asciiTheme="minorHAnsi" w:eastAsiaTheme="minorHAnsi"/>
      <w:sz w:val="18"/>
      <w:szCs w:val="18"/>
    </w:rPr>
  </w:style>
  <w:style w:type="paragraph" w:styleId="61">
    <w:name w:val="index 6"/>
    <w:basedOn w:val="a0"/>
    <w:next w:val="a0"/>
    <w:autoRedefine/>
    <w:uiPriority w:val="99"/>
    <w:unhideWhenUsed/>
    <w:rsid w:val="005D3BCA"/>
    <w:pPr>
      <w:ind w:left="1440" w:hanging="240"/>
    </w:pPr>
    <w:rPr>
      <w:rFonts w:asciiTheme="minorHAnsi" w:eastAsiaTheme="minorHAnsi"/>
      <w:sz w:val="18"/>
      <w:szCs w:val="18"/>
    </w:rPr>
  </w:style>
  <w:style w:type="paragraph" w:styleId="71">
    <w:name w:val="index 7"/>
    <w:basedOn w:val="a0"/>
    <w:next w:val="a0"/>
    <w:autoRedefine/>
    <w:uiPriority w:val="99"/>
    <w:unhideWhenUsed/>
    <w:rsid w:val="005D3BCA"/>
    <w:pPr>
      <w:ind w:left="1680" w:hanging="240"/>
    </w:pPr>
    <w:rPr>
      <w:rFonts w:asciiTheme="minorHAnsi" w:eastAsiaTheme="minorHAnsi"/>
      <w:sz w:val="18"/>
      <w:szCs w:val="18"/>
    </w:rPr>
  </w:style>
  <w:style w:type="paragraph" w:styleId="81">
    <w:name w:val="index 8"/>
    <w:basedOn w:val="a0"/>
    <w:next w:val="a0"/>
    <w:autoRedefine/>
    <w:uiPriority w:val="99"/>
    <w:unhideWhenUsed/>
    <w:rsid w:val="005D3BCA"/>
    <w:pPr>
      <w:ind w:left="1920" w:hanging="240"/>
    </w:pPr>
    <w:rPr>
      <w:rFonts w:asciiTheme="minorHAnsi" w:eastAsiaTheme="minorHAnsi"/>
      <w:sz w:val="18"/>
      <w:szCs w:val="18"/>
    </w:rPr>
  </w:style>
  <w:style w:type="paragraph" w:styleId="91">
    <w:name w:val="index 9"/>
    <w:basedOn w:val="a0"/>
    <w:next w:val="a0"/>
    <w:autoRedefine/>
    <w:uiPriority w:val="99"/>
    <w:unhideWhenUsed/>
    <w:rsid w:val="005D3BCA"/>
    <w:pPr>
      <w:ind w:left="2160" w:hanging="240"/>
    </w:pPr>
    <w:rPr>
      <w:rFonts w:asciiTheme="minorHAnsi" w:eastAsiaTheme="minorHAnsi"/>
      <w:sz w:val="18"/>
      <w:szCs w:val="18"/>
    </w:rPr>
  </w:style>
  <w:style w:type="paragraph" w:styleId="afa">
    <w:name w:val="index heading"/>
    <w:basedOn w:val="a0"/>
    <w:next w:val="14"/>
    <w:uiPriority w:val="99"/>
    <w:unhideWhenUsed/>
    <w:rsid w:val="005D3BCA"/>
    <w:pPr>
      <w:spacing w:before="240" w:after="120"/>
      <w:jc w:val="center"/>
    </w:pPr>
    <w:rPr>
      <w:rFonts w:asciiTheme="minorHAnsi" w:eastAsiaTheme="minorHAnsi"/>
      <w:b/>
      <w:bCs/>
      <w:sz w:val="26"/>
      <w:szCs w:val="26"/>
    </w:rPr>
  </w:style>
  <w:style w:type="paragraph" w:styleId="afb">
    <w:name w:val="No Spacing"/>
    <w:link w:val="Char0"/>
    <w:uiPriority w:val="1"/>
    <w:qFormat/>
    <w:rsid w:val="00391F5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0">
    <w:name w:val="간격 없음 Char"/>
    <w:basedOn w:val="a1"/>
    <w:link w:val="afb"/>
    <w:uiPriority w:val="1"/>
    <w:rsid w:val="00391F5A"/>
    <w:rPr>
      <w:rFonts w:asciiTheme="minorHAnsi" w:eastAsiaTheme="minorEastAsia" w:hAnsiTheme="minorHAnsi" w:cstheme="minorBidi"/>
      <w:sz w:val="22"/>
      <w:szCs w:val="22"/>
    </w:rPr>
  </w:style>
  <w:style w:type="paragraph" w:styleId="afc">
    <w:name w:val="endnote text"/>
    <w:basedOn w:val="a0"/>
    <w:link w:val="Char1"/>
    <w:uiPriority w:val="99"/>
    <w:semiHidden/>
    <w:unhideWhenUsed/>
    <w:rsid w:val="00B75C0A"/>
    <w:pPr>
      <w:snapToGrid w:val="0"/>
    </w:pPr>
  </w:style>
  <w:style w:type="character" w:customStyle="1" w:styleId="Char1">
    <w:name w:val="미주 텍스트 Char"/>
    <w:basedOn w:val="a1"/>
    <w:link w:val="afc"/>
    <w:uiPriority w:val="99"/>
    <w:semiHidden/>
    <w:rsid w:val="00B75C0A"/>
    <w:rPr>
      <w:rFonts w:ascii="굴림" w:eastAsia="굴림" w:hAnsi="굴림" w:cs="굴림"/>
      <w:sz w:val="24"/>
      <w:szCs w:val="24"/>
    </w:rPr>
  </w:style>
  <w:style w:type="character" w:styleId="afd">
    <w:name w:val="endnote reference"/>
    <w:basedOn w:val="a1"/>
    <w:uiPriority w:val="99"/>
    <w:semiHidden/>
    <w:unhideWhenUsed/>
    <w:rsid w:val="00B75C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myweb/users/terry" TargetMode="External"/><Relationship Id="rId26" Type="http://schemas.openxmlformats.org/officeDocument/2006/relationships/image" Target="media/image11.png"/><Relationship Id="rId21" Type="http://schemas.openxmlformats.org/officeDocument/2006/relationships/image" Target="media/image6.png"/><Relationship Id="rId34" Type="http://schemas.openxmlformats.org/officeDocument/2006/relationships/hyperlink" Target="https://www.slideshare.net/Dreamyn/ss-55676843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myweb/users/terry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bcho.tistory.com/321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myweb/users/terry" TargetMode="External"/><Relationship Id="rId20" Type="http://schemas.openxmlformats.org/officeDocument/2006/relationships/hyperlink" Target="http://myweb/users/" TargetMode="External"/><Relationship Id="rId29" Type="http://schemas.openxmlformats.org/officeDocument/2006/relationships/hyperlink" Target="http://jizard.tistory.com/9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yunalee.tistory.com/1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aws.amazon.com/ko/what-is-aws/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myweb/users/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bcho.tistory.com/953?category=252770" TargetMode="External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myweb/users?method=update&amp;id=terry" TargetMode="External"/><Relationship Id="rId31" Type="http://schemas.openxmlformats.org/officeDocument/2006/relationships/hyperlink" Target="https://ko.wikipedia.org/wiki/%EC%95%84%ED%8B%80%EB%9D%BC%EC%8B%9C%EC%95%88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hyperlink" Target="http://joonyon.tistory.com/13" TargetMode="External"/><Relationship Id="rId30" Type="http://schemas.openxmlformats.org/officeDocument/2006/relationships/hyperlink" Target="http://blog.naver.com/PostView.nhn?blogId=complusblog&amp;logNo=220986337770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5CCD2B-DB70-401F-BED5-7D0BA388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</Template>
  <TotalTime>543</TotalTime>
  <Pages>11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RESTful API</vt:lpstr>
    </vt:vector>
  </TitlesOfParts>
  <Manager>QA</Manager>
  <Company>SK C&amp;C</Company>
  <LinksUpToDate>false</LinksUpToDate>
  <CharactersWithSpaces>6657</CharactersWithSpaces>
  <SharedDoc>false</SharedDoc>
  <HLinks>
    <vt:vector size="36" baseType="variant">
      <vt:variant>
        <vt:i4>1572926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_Toc408214399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_Toc408214399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_Toc408214399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_Toc408214398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_Toc408214397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_Toc408214396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RESTful API</dc:title>
  <dc:subject>Representational State Transfer</dc:subject>
  <dc:creator>인턴 김 지 영</dc:creator>
  <cp:keywords/>
  <cp:lastModifiedBy>R-INTERN-01</cp:lastModifiedBy>
  <cp:revision>158</cp:revision>
  <cp:lastPrinted>2008-11-26T10:30:00Z</cp:lastPrinted>
  <dcterms:created xsi:type="dcterms:W3CDTF">2018-09-13T00:16:00Z</dcterms:created>
  <dcterms:modified xsi:type="dcterms:W3CDTF">2018-09-18T00:23:00Z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작성일">
    <vt:lpwstr>{YYYY/MM/DD}</vt:lpwstr>
  </property>
  <property fmtid="{D5CDD505-2E9C-101B-9397-08002B2CF9AE}" pid="3" name="버전">
    <vt:lpwstr>{X.X}</vt:lpwstr>
  </property>
  <property fmtid="{D5CDD505-2E9C-101B-9397-08002B2CF9AE}" pid="4" name="단계">
    <vt:lpwstr>{단계}</vt:lpwstr>
  </property>
  <property fmtid="{D5CDD505-2E9C-101B-9397-08002B2CF9AE}" pid="5" name="문서번호">
    <vt:lpwstr>{문서번호}</vt:lpwstr>
  </property>
</Properties>
</file>