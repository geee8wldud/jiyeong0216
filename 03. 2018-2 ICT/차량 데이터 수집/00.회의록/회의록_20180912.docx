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02" w:rsidRPr="00A21BCE" w:rsidRDefault="006C3702" w:rsidP="00006186">
      <w:pPr>
        <w:wordWrap w:val="0"/>
        <w:ind w:left="0" w:firstLine="0"/>
        <w:rPr>
          <w:rFonts w:ascii="굴림체" w:eastAsia="굴림체" w:hAnsi="굴림체"/>
        </w:rPr>
      </w:pPr>
    </w:p>
    <w:tbl>
      <w:tblPr>
        <w:tblW w:w="501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27"/>
        <w:gridCol w:w="882"/>
        <w:gridCol w:w="1201"/>
        <w:gridCol w:w="752"/>
        <w:gridCol w:w="935"/>
        <w:gridCol w:w="489"/>
        <w:gridCol w:w="1841"/>
        <w:gridCol w:w="184"/>
        <w:gridCol w:w="668"/>
        <w:gridCol w:w="560"/>
        <w:gridCol w:w="850"/>
      </w:tblGrid>
      <w:tr w:rsidR="00542054" w:rsidRPr="00A21BCE" w:rsidTr="00692013">
        <w:trPr>
          <w:trHeight w:val="326"/>
        </w:trPr>
        <w:tc>
          <w:tcPr>
            <w:tcW w:w="5000" w:type="pct"/>
            <w:gridSpan w:val="11"/>
            <w:shd w:val="pct15" w:color="auto" w:fill="auto"/>
            <w:vAlign w:val="center"/>
          </w:tcPr>
          <w:p w:rsidR="00542054" w:rsidRPr="00A21BCE" w:rsidRDefault="00542054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</w:rPr>
            </w:pPr>
            <w:r w:rsidRPr="00A21BCE">
              <w:rPr>
                <w:rFonts w:ascii="굴림체" w:eastAsia="굴림체" w:hAnsi="굴림체" w:hint="eastAsia"/>
              </w:rPr>
              <w:t>회의록</w:t>
            </w:r>
          </w:p>
        </w:tc>
      </w:tr>
      <w:tr w:rsidR="004B3A5F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회의제목</w:t>
            </w:r>
          </w:p>
        </w:tc>
        <w:tc>
          <w:tcPr>
            <w:tcW w:w="4228" w:type="pct"/>
            <w:gridSpan w:val="10"/>
            <w:tcBorders>
              <w:bottom w:val="single" w:sz="4" w:space="0" w:color="auto"/>
            </w:tcBorders>
            <w:vAlign w:val="center"/>
          </w:tcPr>
          <w:p w:rsidR="004B3A5F" w:rsidRPr="00A21BCE" w:rsidRDefault="00322B26" w:rsidP="00006186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차량 데이터 수집</w:t>
            </w:r>
            <w:r w:rsidR="00CA4CC7">
              <w:rPr>
                <w:rFonts w:ascii="굴림체" w:eastAsia="굴림체" w:hAnsi="굴림체" w:hint="eastAsia"/>
              </w:rPr>
              <w:t xml:space="preserve"> 팀 업무</w:t>
            </w:r>
            <w:r w:rsidR="00E67DDC">
              <w:rPr>
                <w:rFonts w:ascii="굴림체" w:eastAsia="굴림체" w:hAnsi="굴림체" w:hint="eastAsia"/>
              </w:rPr>
              <w:t xml:space="preserve"> </w:t>
            </w:r>
            <w:r w:rsidR="00CA4CC7">
              <w:rPr>
                <w:rFonts w:ascii="굴림체" w:eastAsia="굴림체" w:hAnsi="굴림체" w:hint="eastAsia"/>
              </w:rPr>
              <w:t>할당</w:t>
            </w:r>
          </w:p>
        </w:tc>
      </w:tr>
      <w:tr w:rsidR="00692013" w:rsidRPr="00A21BCE" w:rsidTr="0025097B">
        <w:trPr>
          <w:trHeight w:val="391"/>
        </w:trPr>
        <w:tc>
          <w:tcPr>
            <w:tcW w:w="772" w:type="pct"/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일    시</w:t>
            </w:r>
          </w:p>
        </w:tc>
        <w:tc>
          <w:tcPr>
            <w:tcW w:w="2153" w:type="pct"/>
            <w:gridSpan w:val="5"/>
            <w:tcBorders>
              <w:bottom w:val="single" w:sz="4" w:space="0" w:color="000000"/>
            </w:tcBorders>
            <w:vAlign w:val="center"/>
          </w:tcPr>
          <w:p w:rsidR="00FC5099" w:rsidRPr="00A21BCE" w:rsidRDefault="009E3473" w:rsidP="00CA4CC7">
            <w:pPr>
              <w:wordWrap w:val="0"/>
              <w:ind w:left="1600" w:hangingChars="800" w:hanging="1600"/>
              <w:rPr>
                <w:rFonts w:ascii="굴림체" w:eastAsia="굴림체" w:hAnsi="굴림체"/>
                <w:kern w:val="2"/>
              </w:rPr>
            </w:pPr>
            <w:r w:rsidRPr="00A21BCE">
              <w:rPr>
                <w:rFonts w:ascii="굴림체" w:eastAsia="굴림체" w:hAnsi="굴림체" w:hint="eastAsia"/>
                <w:kern w:val="2"/>
              </w:rPr>
              <w:t>201</w:t>
            </w:r>
            <w:r w:rsidR="00CA4CC7">
              <w:rPr>
                <w:rFonts w:ascii="굴림체" w:eastAsia="굴림체" w:hAnsi="굴림체"/>
                <w:kern w:val="2"/>
              </w:rPr>
              <w:t>8</w:t>
            </w:r>
            <w:r w:rsidRPr="00A21BCE">
              <w:rPr>
                <w:rFonts w:ascii="굴림체" w:eastAsia="굴림체" w:hAnsi="굴림체" w:hint="eastAsia"/>
                <w:kern w:val="2"/>
              </w:rPr>
              <w:t>년</w:t>
            </w:r>
            <w:r w:rsidR="000A6F4C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7F5641">
              <w:rPr>
                <w:rFonts w:ascii="굴림체" w:eastAsia="굴림체" w:hAnsi="굴림체" w:hint="eastAsia"/>
                <w:kern w:val="2"/>
              </w:rPr>
              <w:t>9</w:t>
            </w:r>
            <w:r w:rsidR="003C05ED">
              <w:rPr>
                <w:rFonts w:ascii="굴림체" w:eastAsia="굴림체" w:hAnsi="굴림체" w:hint="eastAsia"/>
                <w:kern w:val="2"/>
              </w:rPr>
              <w:t>월</w:t>
            </w:r>
            <w:r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F74272">
              <w:rPr>
                <w:rFonts w:ascii="굴림체" w:eastAsia="굴림체" w:hAnsi="굴림체" w:hint="eastAsia"/>
                <w:kern w:val="2"/>
              </w:rPr>
              <w:t>12</w:t>
            </w:r>
            <w:r w:rsidR="00A85843">
              <w:rPr>
                <w:rFonts w:ascii="굴림체" w:eastAsia="굴림체" w:hAnsi="굴림체" w:hint="eastAsia"/>
                <w:kern w:val="2"/>
              </w:rPr>
              <w:t>일</w:t>
            </w:r>
            <w:r w:rsidR="007C1027">
              <w:rPr>
                <w:rFonts w:ascii="굴림체" w:eastAsia="굴림체" w:hAnsi="굴림체" w:hint="eastAsia"/>
                <w:kern w:val="2"/>
              </w:rPr>
              <w:t>(</w:t>
            </w:r>
            <w:r w:rsidR="00CA4CC7">
              <w:rPr>
                <w:rFonts w:ascii="굴림체" w:eastAsia="굴림체" w:hAnsi="굴림체" w:hint="eastAsia"/>
                <w:kern w:val="2"/>
              </w:rPr>
              <w:t>1</w:t>
            </w:r>
            <w:r w:rsidR="00CA4CC7">
              <w:rPr>
                <w:rFonts w:ascii="굴림체" w:eastAsia="굴림체" w:hAnsi="굴림체"/>
                <w:kern w:val="2"/>
              </w:rPr>
              <w:t>5</w:t>
            </w:r>
            <w:r w:rsidR="0025097B">
              <w:rPr>
                <w:rFonts w:ascii="굴림체" w:eastAsia="굴림체" w:hAnsi="굴림체" w:hint="eastAsia"/>
                <w:kern w:val="2"/>
              </w:rPr>
              <w:t>:</w:t>
            </w:r>
            <w:r w:rsidR="00CA4CC7">
              <w:rPr>
                <w:rFonts w:ascii="굴림체" w:eastAsia="굴림체" w:hAnsi="굴림체" w:hint="eastAsia"/>
                <w:kern w:val="2"/>
              </w:rPr>
              <w:t>4</w:t>
            </w:r>
            <w:r w:rsidR="007F5641">
              <w:rPr>
                <w:rFonts w:ascii="굴림체" w:eastAsia="굴림체" w:hAnsi="굴림체" w:hint="eastAsia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 xml:space="preserve"> ~</w:t>
            </w:r>
            <w:r w:rsidR="0085206D" w:rsidRPr="00A21BCE">
              <w:rPr>
                <w:rFonts w:ascii="굴림체" w:eastAsia="굴림체" w:hAnsi="굴림체" w:hint="eastAsia"/>
                <w:kern w:val="2"/>
              </w:rPr>
              <w:t xml:space="preserve"> </w:t>
            </w:r>
            <w:r w:rsidR="00CA4CC7">
              <w:rPr>
                <w:rFonts w:ascii="굴림체" w:eastAsia="굴림체" w:hAnsi="굴림체" w:hint="eastAsia"/>
                <w:kern w:val="2"/>
              </w:rPr>
              <w:t>16</w:t>
            </w:r>
            <w:r w:rsidR="00F74272">
              <w:rPr>
                <w:rFonts w:ascii="굴림체" w:eastAsia="굴림체" w:hAnsi="굴림체" w:hint="eastAsia"/>
                <w:kern w:val="2"/>
              </w:rPr>
              <w:t>:2</w:t>
            </w:r>
            <w:r w:rsidR="001929F5">
              <w:rPr>
                <w:rFonts w:ascii="굴림체" w:eastAsia="굴림체" w:hAnsi="굴림체" w:hint="eastAsia"/>
                <w:kern w:val="2"/>
              </w:rPr>
              <w:t>0</w:t>
            </w:r>
            <w:r w:rsidR="00102B0E" w:rsidRPr="00A21BCE">
              <w:rPr>
                <w:rFonts w:ascii="굴림체" w:eastAsia="굴림체" w:hAnsi="굴림체" w:hint="eastAsia"/>
                <w:kern w:val="2"/>
              </w:rPr>
              <w:t>)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4B3A5F" w:rsidRPr="00A21BCE" w:rsidRDefault="004B3A5F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장 소</w:t>
            </w:r>
          </w:p>
        </w:tc>
        <w:tc>
          <w:tcPr>
            <w:tcW w:w="1144" w:type="pct"/>
            <w:gridSpan w:val="4"/>
            <w:tcBorders>
              <w:bottom w:val="single" w:sz="4" w:space="0" w:color="000000"/>
            </w:tcBorders>
            <w:vAlign w:val="center"/>
          </w:tcPr>
          <w:p w:rsidR="00F623AA" w:rsidRPr="00A21BCE" w:rsidRDefault="00CA4CC7" w:rsidP="003871CE">
            <w:pPr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10층 </w:t>
            </w:r>
            <w:r w:rsidR="00AC2C70">
              <w:rPr>
                <w:rFonts w:ascii="굴림체" w:eastAsia="굴림체" w:hAnsi="굴림체" w:hint="eastAsia"/>
              </w:rPr>
              <w:t>회의실</w:t>
            </w:r>
          </w:p>
        </w:tc>
      </w:tr>
      <w:tr w:rsidR="001929F5" w:rsidRPr="00537949" w:rsidTr="0025097B">
        <w:trPr>
          <w:trHeight w:val="391"/>
        </w:trPr>
        <w:tc>
          <w:tcPr>
            <w:tcW w:w="772" w:type="pct"/>
            <w:vMerge w:val="restart"/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참 석 자</w:t>
            </w:r>
          </w:p>
        </w:tc>
        <w:tc>
          <w:tcPr>
            <w:tcW w:w="105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380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20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성명</w:t>
            </w:r>
          </w:p>
        </w:tc>
        <w:tc>
          <w:tcPr>
            <w:tcW w:w="931" w:type="pct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 w:rsidRPr="00537949">
              <w:rPr>
                <w:rFonts w:ascii="돋움체" w:eastAsia="돋움체" w:hAnsi="돋움체" w:hint="eastAsia"/>
                <w:b/>
              </w:rPr>
              <w:t>소속</w:t>
            </w:r>
          </w:p>
        </w:tc>
        <w:tc>
          <w:tcPr>
            <w:tcW w:w="431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직급</w:t>
            </w:r>
          </w:p>
        </w:tc>
        <w:tc>
          <w:tcPr>
            <w:tcW w:w="713" w:type="pct"/>
            <w:gridSpan w:val="2"/>
            <w:tcBorders>
              <w:bottom w:val="single" w:sz="4" w:space="0" w:color="000000"/>
            </w:tcBorders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  <w:r>
              <w:rPr>
                <w:rFonts w:ascii="돋움체" w:eastAsia="돋움체" w:hAnsi="돋움체" w:hint="eastAsia"/>
                <w:b/>
              </w:rPr>
              <w:t>성</w:t>
            </w:r>
            <w:r w:rsidRPr="00537949">
              <w:rPr>
                <w:rFonts w:ascii="돋움체" w:eastAsia="돋움체" w:hAnsi="돋움체" w:hint="eastAsia"/>
                <w:b/>
              </w:rPr>
              <w:t>명</w:t>
            </w:r>
          </w:p>
        </w:tc>
      </w:tr>
      <w:tr w:rsidR="00F74272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F74272" w:rsidRPr="00537949" w:rsidRDefault="00F74272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4272" w:rsidRPr="00C41EFB" w:rsidRDefault="00F74272" w:rsidP="00E07F62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74272" w:rsidRDefault="00CA4CC7" w:rsidP="00E07F62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차</w:t>
            </w:r>
            <w:r w:rsidR="00F74272">
              <w:rPr>
                <w:rFonts w:ascii="돋움체" w:eastAsia="돋움체" w:hAnsi="돋움체" w:hint="eastAsia"/>
              </w:rPr>
              <w:t>장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74272" w:rsidRDefault="00CA4CC7" w:rsidP="00E07F62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이승환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74272" w:rsidRPr="00C41EFB" w:rsidRDefault="00F74272" w:rsidP="00E07F62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74272" w:rsidRDefault="00CA4CC7" w:rsidP="00E07F62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과장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74272" w:rsidRPr="00C41EFB" w:rsidRDefault="00CA4CC7" w:rsidP="00E07F62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박지훈</w:t>
            </w:r>
          </w:p>
        </w:tc>
      </w:tr>
      <w:tr w:rsidR="00F74272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F74272" w:rsidRPr="00537949" w:rsidRDefault="00F74272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74272" w:rsidRPr="00C41EFB" w:rsidRDefault="00F74272" w:rsidP="002417D6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74272" w:rsidRPr="00537949" w:rsidRDefault="00CA4CC7" w:rsidP="002417D6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74272" w:rsidRPr="00537949" w:rsidRDefault="00CA4CC7" w:rsidP="002417D6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김지윤</w:t>
            </w: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74272" w:rsidRDefault="00F74272" w:rsidP="00E07F62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KCC정보통신</w:t>
            </w: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74272" w:rsidRDefault="00F74272" w:rsidP="00E07F62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인턴</w:t>
            </w: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F74272" w:rsidRDefault="00CA4CC7" w:rsidP="00E07F62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  <w:r>
              <w:rPr>
                <w:rFonts w:ascii="돋움체" w:eastAsia="돋움체" w:hAnsi="돋움체" w:hint="eastAsia"/>
              </w:rPr>
              <w:t>이다솔</w:t>
            </w:r>
          </w:p>
        </w:tc>
      </w:tr>
      <w:tr w:rsidR="001929F5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29F5" w:rsidRPr="00C41EFB" w:rsidRDefault="001929F5" w:rsidP="002417D6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929F5" w:rsidRDefault="001929F5" w:rsidP="002417D6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929F5" w:rsidRPr="00C41EFB" w:rsidRDefault="001929F5" w:rsidP="002417D6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929F5" w:rsidRDefault="001929F5" w:rsidP="002417D6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929F5" w:rsidRDefault="001929F5" w:rsidP="002417D6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929F5" w:rsidRDefault="001929F5" w:rsidP="002417D6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1929F5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29F5" w:rsidRDefault="001929F5" w:rsidP="002417D6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929F5" w:rsidRDefault="001929F5" w:rsidP="002417D6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929F5" w:rsidRDefault="001929F5" w:rsidP="002417D6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929F5" w:rsidRDefault="001929F5" w:rsidP="005C49CF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929F5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929F5" w:rsidRDefault="001929F5" w:rsidP="001929F5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1929F5" w:rsidRPr="00537949" w:rsidTr="0025097B">
        <w:trPr>
          <w:trHeight w:val="391"/>
        </w:trPr>
        <w:tc>
          <w:tcPr>
            <w:tcW w:w="772" w:type="pct"/>
            <w:vMerge/>
            <w:shd w:val="pct15" w:color="auto" w:fill="auto"/>
            <w:vAlign w:val="center"/>
          </w:tcPr>
          <w:p w:rsidR="001929F5" w:rsidRPr="00537949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  <w:b/>
              </w:rPr>
            </w:pPr>
          </w:p>
        </w:tc>
        <w:tc>
          <w:tcPr>
            <w:tcW w:w="1053" w:type="pct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1929F5" w:rsidRDefault="001929F5" w:rsidP="008A612A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380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929F5" w:rsidRDefault="001929F5" w:rsidP="008A612A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20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929F5" w:rsidRDefault="001929F5" w:rsidP="008A612A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931" w:type="pct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929F5" w:rsidRDefault="001929F5" w:rsidP="005C49CF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431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929F5" w:rsidRDefault="001929F5" w:rsidP="00006186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  <w:tc>
          <w:tcPr>
            <w:tcW w:w="713" w:type="pct"/>
            <w:gridSpan w:val="2"/>
            <w:tcBorders>
              <w:top w:val="single" w:sz="4" w:space="0" w:color="000000"/>
            </w:tcBorders>
            <w:shd w:val="clear" w:color="auto" w:fill="auto"/>
            <w:vAlign w:val="center"/>
          </w:tcPr>
          <w:p w:rsidR="001929F5" w:rsidRDefault="001929F5" w:rsidP="001929F5">
            <w:pPr>
              <w:wordWrap w:val="0"/>
              <w:ind w:left="0" w:firstLine="0"/>
              <w:jc w:val="center"/>
              <w:rPr>
                <w:rFonts w:ascii="돋움체" w:eastAsia="돋움체" w:hAnsi="돋움체"/>
              </w:rPr>
            </w:pPr>
          </w:p>
        </w:tc>
      </w:tr>
      <w:tr w:rsidR="001929F5" w:rsidRPr="00A21BCE" w:rsidTr="00BF5953">
        <w:trPr>
          <w:trHeight w:val="391"/>
        </w:trPr>
        <w:tc>
          <w:tcPr>
            <w:tcW w:w="4570" w:type="pct"/>
            <w:gridSpan w:val="10"/>
            <w:shd w:val="pct15" w:color="auto" w:fill="auto"/>
            <w:vAlign w:val="center"/>
          </w:tcPr>
          <w:p w:rsidR="001929F5" w:rsidRPr="00A21BCE" w:rsidRDefault="001929F5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주 요 내 용</w:t>
            </w:r>
          </w:p>
        </w:tc>
        <w:tc>
          <w:tcPr>
            <w:tcW w:w="430" w:type="pct"/>
            <w:shd w:val="pct15" w:color="auto" w:fill="auto"/>
            <w:vAlign w:val="center"/>
          </w:tcPr>
          <w:p w:rsidR="001929F5" w:rsidRPr="00A21BCE" w:rsidRDefault="001929F5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비고</w:t>
            </w:r>
          </w:p>
        </w:tc>
      </w:tr>
      <w:tr w:rsidR="001929F5" w:rsidRPr="00A21BCE" w:rsidTr="00BF5953">
        <w:trPr>
          <w:trHeight w:val="441"/>
        </w:trPr>
        <w:tc>
          <w:tcPr>
            <w:tcW w:w="772" w:type="pct"/>
            <w:shd w:val="clear" w:color="auto" w:fill="auto"/>
            <w:vAlign w:val="center"/>
          </w:tcPr>
          <w:p w:rsidR="001929F5" w:rsidRPr="00A21BCE" w:rsidRDefault="001929F5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회의안건</w:t>
            </w:r>
          </w:p>
        </w:tc>
        <w:tc>
          <w:tcPr>
            <w:tcW w:w="3798" w:type="pct"/>
            <w:gridSpan w:val="9"/>
            <w:shd w:val="clear" w:color="auto" w:fill="auto"/>
            <w:vAlign w:val="center"/>
          </w:tcPr>
          <w:p w:rsidR="001929F5" w:rsidRPr="0025097B" w:rsidRDefault="00CA4CC7" w:rsidP="0025097B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차량 샘플데이터를 생성할 시뮬레이터 개발 계획</w:t>
            </w:r>
          </w:p>
        </w:tc>
        <w:tc>
          <w:tcPr>
            <w:tcW w:w="430" w:type="pct"/>
            <w:shd w:val="clear" w:color="auto" w:fill="auto"/>
            <w:vAlign w:val="center"/>
          </w:tcPr>
          <w:p w:rsidR="001929F5" w:rsidRPr="00A21BCE" w:rsidRDefault="001929F5" w:rsidP="00006186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1929F5" w:rsidRPr="00A21BCE" w:rsidTr="00BF5953">
        <w:trPr>
          <w:trHeight w:val="391"/>
        </w:trPr>
        <w:tc>
          <w:tcPr>
            <w:tcW w:w="772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929F5" w:rsidRPr="00A21BCE" w:rsidRDefault="001929F5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회의내용</w:t>
            </w:r>
          </w:p>
        </w:tc>
        <w:tc>
          <w:tcPr>
            <w:tcW w:w="3798" w:type="pct"/>
            <w:gridSpan w:val="9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755FF7" w:rsidRDefault="00755FF7" w:rsidP="009C0B6A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[개발 계획]</w:t>
            </w:r>
          </w:p>
          <w:p w:rsidR="00755FF7" w:rsidRDefault="00755FF7" w:rsidP="009C0B6A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/>
              </w:rPr>
              <w:t xml:space="preserve">1. </w:t>
            </w:r>
            <w:r>
              <w:rPr>
                <w:rFonts w:ascii="굴림체" w:eastAsia="굴림체" w:hAnsi="굴림체" w:hint="eastAsia"/>
              </w:rPr>
              <w:t>다량의 차량 샘플데이터를 생성하기 위한 시뮬레이터 개발</w:t>
            </w:r>
          </w:p>
          <w:p w:rsidR="009C0B6A" w:rsidRDefault="00755FF7" w:rsidP="009C0B6A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2. </w:t>
            </w:r>
            <w:r w:rsidR="009C0B6A">
              <w:rPr>
                <w:rFonts w:ascii="굴림체" w:eastAsia="굴림체" w:hAnsi="굴림체" w:hint="eastAsia"/>
              </w:rPr>
              <w:t>기</w:t>
            </w:r>
            <w:r>
              <w:rPr>
                <w:rFonts w:ascii="굴림체" w:eastAsia="굴림체" w:hAnsi="굴림체" w:hint="eastAsia"/>
              </w:rPr>
              <w:t>간</w:t>
            </w:r>
            <w:r w:rsidR="009C0B6A">
              <w:rPr>
                <w:rFonts w:ascii="굴림체" w:eastAsia="굴림체" w:hAnsi="굴림체" w:hint="eastAsia"/>
              </w:rPr>
              <w:t xml:space="preserve"> </w:t>
            </w:r>
            <w:r w:rsidR="009C0B6A">
              <w:rPr>
                <w:rFonts w:ascii="굴림체" w:eastAsia="굴림체" w:hAnsi="굴림체"/>
              </w:rPr>
              <w:t>: 2</w:t>
            </w:r>
            <w:r w:rsidR="009C0B6A">
              <w:rPr>
                <w:rFonts w:ascii="굴림체" w:eastAsia="굴림체" w:hAnsi="굴림체" w:hint="eastAsia"/>
              </w:rPr>
              <w:t>달</w:t>
            </w:r>
          </w:p>
          <w:p w:rsidR="009C0B6A" w:rsidRDefault="00755FF7" w:rsidP="009C0B6A">
            <w:pPr>
              <w:tabs>
                <w:tab w:val="left" w:pos="318"/>
              </w:tabs>
              <w:wordWrap w:val="0"/>
              <w:ind w:left="800" w:hangingChars="400" w:hanging="80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3</w:t>
            </w:r>
            <w:r>
              <w:rPr>
                <w:rFonts w:ascii="굴림체" w:eastAsia="굴림체" w:hAnsi="굴림체"/>
              </w:rPr>
              <w:t xml:space="preserve">. </w:t>
            </w:r>
            <w:r>
              <w:rPr>
                <w:rFonts w:ascii="굴림체" w:eastAsia="굴림체" w:hAnsi="굴림체" w:hint="eastAsia"/>
              </w:rPr>
              <w:t xml:space="preserve">필수 </w:t>
            </w:r>
            <w:r w:rsidR="009C0B6A">
              <w:rPr>
                <w:rFonts w:ascii="굴림체" w:eastAsia="굴림체" w:hAnsi="굴림체" w:hint="eastAsia"/>
              </w:rPr>
              <w:t>기능</w:t>
            </w:r>
          </w:p>
          <w:p w:rsidR="009C0B6A" w:rsidRPr="009C0B6A" w:rsidRDefault="009C0B6A" w:rsidP="009C0B6A">
            <w:pPr>
              <w:pStyle w:val="af5"/>
              <w:numPr>
                <w:ilvl w:val="0"/>
                <w:numId w:val="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데이터 설정 화면은 웹으로 표시</w:t>
            </w:r>
          </w:p>
          <w:p w:rsidR="009C0B6A" w:rsidRDefault="009C0B6A" w:rsidP="009C0B6A">
            <w:pPr>
              <w:pStyle w:val="af5"/>
              <w:numPr>
                <w:ilvl w:val="0"/>
                <w:numId w:val="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 w:rsidRPr="009C0B6A">
              <w:rPr>
                <w:rFonts w:ascii="굴림체" w:eastAsia="굴림체" w:hAnsi="굴림체" w:hint="eastAsia"/>
              </w:rPr>
              <w:t>차량 등록</w:t>
            </w:r>
          </w:p>
          <w:p w:rsidR="009C0B6A" w:rsidRDefault="009C0B6A" w:rsidP="009C0B6A">
            <w:pPr>
              <w:pStyle w:val="af5"/>
              <w:numPr>
                <w:ilvl w:val="0"/>
                <w:numId w:val="6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랜덤으로 한 </w:t>
            </w:r>
            <w:r>
              <w:rPr>
                <w:rFonts w:ascii="굴림체" w:eastAsia="굴림체" w:hAnsi="굴림체"/>
              </w:rPr>
              <w:t>trip</w:t>
            </w:r>
            <w:r>
              <w:rPr>
                <w:rFonts w:ascii="굴림체" w:eastAsia="굴림체" w:hAnsi="굴림체" w:hint="eastAsia"/>
              </w:rPr>
              <w:t>씩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데이터 생성</w:t>
            </w:r>
          </w:p>
          <w:p w:rsidR="009C0B6A" w:rsidRDefault="00755FF7" w:rsidP="009C0B6A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4. </w:t>
            </w:r>
            <w:r w:rsidR="009C0B6A">
              <w:rPr>
                <w:rFonts w:ascii="굴림체" w:eastAsia="굴림체" w:hAnsi="굴림체" w:hint="eastAsia"/>
              </w:rPr>
              <w:t>추가 기능</w:t>
            </w:r>
          </w:p>
          <w:p w:rsidR="009C0B6A" w:rsidRDefault="009C0B6A" w:rsidP="009C0B6A">
            <w:pPr>
              <w:pStyle w:val="af5"/>
              <w:numPr>
                <w:ilvl w:val="0"/>
                <w:numId w:val="7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급가속,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>급정거 등의 이벤트 횟수를 지정하여 데이터 생성</w:t>
            </w:r>
          </w:p>
          <w:p w:rsidR="00560701" w:rsidRDefault="00560701" w:rsidP="00560701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5. 기타</w:t>
            </w:r>
          </w:p>
          <w:p w:rsidR="00560701" w:rsidRDefault="00560701" w:rsidP="00560701">
            <w:pPr>
              <w:pStyle w:val="af5"/>
              <w:numPr>
                <w:ilvl w:val="0"/>
                <w:numId w:val="7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멀티쓰레드 프로그래밍 필요 (</w:t>
            </w:r>
            <w:r w:rsidR="00EA2024">
              <w:rPr>
                <w:rFonts w:ascii="굴림체" w:eastAsia="굴림체" w:hAnsi="굴림체" w:hint="eastAsia"/>
              </w:rPr>
              <w:t>WAS</w:t>
            </w:r>
            <w:bookmarkStart w:id="0" w:name="_GoBack"/>
            <w:bookmarkEnd w:id="0"/>
            <w:r>
              <w:rPr>
                <w:rFonts w:ascii="굴림체" w:eastAsia="굴림체" w:hAnsi="굴림체" w:hint="eastAsia"/>
              </w:rPr>
              <w:t xml:space="preserve"> 사용 추천)</w:t>
            </w:r>
            <w:r w:rsidRPr="00560701">
              <w:rPr>
                <w:rFonts w:ascii="굴림체" w:eastAsia="굴림체" w:hAnsi="굴림체" w:hint="eastAsia"/>
              </w:rPr>
              <w:t xml:space="preserve"> </w:t>
            </w:r>
          </w:p>
          <w:p w:rsidR="00560701" w:rsidRDefault="00560701" w:rsidP="00560701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</w:p>
          <w:p w:rsidR="009C0B6A" w:rsidRPr="00560701" w:rsidRDefault="00CE195B" w:rsidP="00560701">
            <w:pPr>
              <w:tabs>
                <w:tab w:val="left" w:pos="318"/>
              </w:tabs>
              <w:wordWrap w:val="0"/>
              <w:ind w:left="0" w:firstLine="0"/>
              <w:rPr>
                <w:rFonts w:ascii="굴림체" w:eastAsia="굴림체" w:hAnsi="굴림체"/>
              </w:rPr>
            </w:pPr>
            <w:r w:rsidRPr="00560701">
              <w:rPr>
                <w:rFonts w:ascii="굴림체" w:eastAsia="굴림체" w:hAnsi="굴림체" w:hint="eastAsia"/>
              </w:rPr>
              <w:t>[향후 일정]</w:t>
            </w:r>
          </w:p>
          <w:p w:rsidR="00F74272" w:rsidRDefault="00755FF7" w:rsidP="009C0B6A">
            <w:pPr>
              <w:pStyle w:val="af5"/>
              <w:numPr>
                <w:ilvl w:val="0"/>
                <w:numId w:val="7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분석 후 </w:t>
            </w:r>
            <w:r w:rsidR="009C0B6A" w:rsidRPr="009C0B6A">
              <w:rPr>
                <w:rFonts w:ascii="굴림체" w:eastAsia="굴림체" w:hAnsi="굴림체" w:hint="eastAsia"/>
              </w:rPr>
              <w:t>일정을 계획하여 최대한 빠른 시일 내에 보고</w:t>
            </w:r>
          </w:p>
          <w:p w:rsidR="009C0B6A" w:rsidRPr="009C0B6A" w:rsidRDefault="009C0B6A" w:rsidP="009C0B6A">
            <w:pPr>
              <w:pStyle w:val="af5"/>
              <w:numPr>
                <w:ilvl w:val="0"/>
                <w:numId w:val="7"/>
              </w:numPr>
              <w:tabs>
                <w:tab w:val="left" w:pos="318"/>
              </w:tabs>
              <w:wordWrap w:val="0"/>
              <w:ind w:leftChars="0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SK</w:t>
            </w:r>
            <w:r>
              <w:rPr>
                <w:rFonts w:ascii="굴림체" w:eastAsia="굴림체" w:hAnsi="굴림체"/>
              </w:rPr>
              <w:t xml:space="preserve"> </w:t>
            </w:r>
            <w:r>
              <w:rPr>
                <w:rFonts w:ascii="굴림체" w:eastAsia="굴림체" w:hAnsi="굴림체" w:hint="eastAsia"/>
              </w:rPr>
              <w:t xml:space="preserve">측에 </w:t>
            </w:r>
            <w:r>
              <w:rPr>
                <w:rFonts w:ascii="굴림체" w:eastAsia="굴림체" w:hAnsi="굴림체"/>
              </w:rPr>
              <w:t xml:space="preserve">OBD </w:t>
            </w:r>
            <w:r>
              <w:rPr>
                <w:rFonts w:ascii="굴림체" w:eastAsia="굴림체" w:hAnsi="굴림체" w:hint="eastAsia"/>
              </w:rPr>
              <w:t>테스트용 단말 강제 등록 요청</w:t>
            </w:r>
          </w:p>
        </w:tc>
        <w:tc>
          <w:tcPr>
            <w:tcW w:w="430" w:type="pc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929F5" w:rsidRPr="0050639F" w:rsidRDefault="001929F5" w:rsidP="00AC2C70">
            <w:pPr>
              <w:wordWrap w:val="0"/>
              <w:ind w:left="0" w:firstLine="0"/>
              <w:rPr>
                <w:rFonts w:ascii="굴림체" w:eastAsia="굴림체" w:hAnsi="굴림체"/>
                <w:b/>
              </w:rPr>
            </w:pPr>
          </w:p>
        </w:tc>
      </w:tr>
      <w:tr w:rsidR="001929F5" w:rsidRPr="00A21BCE" w:rsidTr="0025097B">
        <w:trPr>
          <w:trHeight w:val="433"/>
        </w:trPr>
        <w:tc>
          <w:tcPr>
            <w:tcW w:w="2678" w:type="pct"/>
            <w:gridSpan w:val="5"/>
            <w:shd w:val="pct15" w:color="auto" w:fill="auto"/>
            <w:vAlign w:val="center"/>
          </w:tcPr>
          <w:p w:rsidR="001929F5" w:rsidRPr="00A21BCE" w:rsidRDefault="001929F5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KCC정보통신</w:t>
            </w:r>
          </w:p>
        </w:tc>
        <w:tc>
          <w:tcPr>
            <w:tcW w:w="2322" w:type="pct"/>
            <w:gridSpan w:val="6"/>
            <w:shd w:val="pct15" w:color="auto" w:fill="auto"/>
            <w:vAlign w:val="center"/>
          </w:tcPr>
          <w:p w:rsidR="001929F5" w:rsidRPr="00A21BCE" w:rsidRDefault="001929F5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1929F5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1929F5" w:rsidRPr="00A21BCE" w:rsidRDefault="001929F5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1929F5" w:rsidRPr="00A21BCE" w:rsidRDefault="001929F5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1929F5" w:rsidRPr="00A21BCE" w:rsidRDefault="001929F5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승인자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1929F5" w:rsidRPr="00A21BCE" w:rsidRDefault="001929F5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  <w:tr w:rsidR="001929F5" w:rsidRPr="00A21BCE" w:rsidTr="0025097B">
        <w:trPr>
          <w:trHeight w:val="433"/>
        </w:trPr>
        <w:tc>
          <w:tcPr>
            <w:tcW w:w="1218" w:type="pct"/>
            <w:gridSpan w:val="2"/>
            <w:shd w:val="pct15" w:color="auto" w:fill="auto"/>
            <w:vAlign w:val="center"/>
          </w:tcPr>
          <w:p w:rsidR="001929F5" w:rsidRPr="00A21BCE" w:rsidRDefault="001929F5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460" w:type="pct"/>
            <w:gridSpan w:val="3"/>
            <w:shd w:val="clear" w:color="auto" w:fill="auto"/>
            <w:vAlign w:val="center"/>
          </w:tcPr>
          <w:p w:rsidR="001929F5" w:rsidRPr="00A21BCE" w:rsidRDefault="001929F5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  <w:tc>
          <w:tcPr>
            <w:tcW w:w="1271" w:type="pct"/>
            <w:gridSpan w:val="3"/>
            <w:shd w:val="pct15" w:color="auto" w:fill="auto"/>
            <w:vAlign w:val="center"/>
          </w:tcPr>
          <w:p w:rsidR="001929F5" w:rsidRPr="00A21BCE" w:rsidRDefault="001929F5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  <w:r w:rsidRPr="00A21BCE">
              <w:rPr>
                <w:rFonts w:ascii="굴림체" w:eastAsia="굴림체" w:hAnsi="굴림체" w:hint="eastAsia"/>
                <w:b/>
              </w:rPr>
              <w:t>승인일</w:t>
            </w:r>
          </w:p>
        </w:tc>
        <w:tc>
          <w:tcPr>
            <w:tcW w:w="1051" w:type="pct"/>
            <w:gridSpan w:val="3"/>
            <w:shd w:val="clear" w:color="auto" w:fill="auto"/>
            <w:vAlign w:val="center"/>
          </w:tcPr>
          <w:p w:rsidR="001929F5" w:rsidRPr="00A21BCE" w:rsidRDefault="001929F5" w:rsidP="00006186">
            <w:pPr>
              <w:wordWrap w:val="0"/>
              <w:ind w:left="0" w:firstLine="0"/>
              <w:jc w:val="center"/>
              <w:rPr>
                <w:rFonts w:ascii="굴림체" w:eastAsia="굴림체" w:hAnsi="굴림체"/>
                <w:b/>
              </w:rPr>
            </w:pPr>
          </w:p>
        </w:tc>
      </w:tr>
    </w:tbl>
    <w:p w:rsidR="008A0E48" w:rsidRPr="00EA06AB" w:rsidRDefault="008A0E48" w:rsidP="00006186">
      <w:pPr>
        <w:wordWrap w:val="0"/>
        <w:ind w:left="0" w:firstLine="0"/>
        <w:rPr>
          <w:rFonts w:ascii="굴림체" w:eastAsia="굴림체" w:hAnsi="굴림체"/>
        </w:rPr>
      </w:pPr>
    </w:p>
    <w:sectPr w:rsidR="008A0E48" w:rsidRPr="00EA06AB" w:rsidSect="00030380">
      <w:headerReference w:type="default" r:id="rId8"/>
      <w:footerReference w:type="even" r:id="rId9"/>
      <w:footerReference w:type="default" r:id="rId10"/>
      <w:pgSz w:w="11907" w:h="16840" w:code="9"/>
      <w:pgMar w:top="1134" w:right="1134" w:bottom="1134" w:left="1134" w:header="720" w:footer="624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665" w:rsidRDefault="00B33665">
      <w:r>
        <w:separator/>
      </w:r>
    </w:p>
  </w:endnote>
  <w:endnote w:type="continuationSeparator" w:id="0">
    <w:p w:rsidR="00B33665" w:rsidRDefault="00B336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Default="00105132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i</w:t>
    </w:r>
    <w:r>
      <w:rPr>
        <w:rStyle w:val="a6"/>
      </w:rPr>
      <w:fldChar w:fldCharType="end"/>
    </w:r>
  </w:p>
  <w:p w:rsidR="00105132" w:rsidRDefault="0010513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5132" w:rsidRPr="00506E78" w:rsidRDefault="00105132">
    <w:pPr>
      <w:pStyle w:val="a5"/>
      <w:tabs>
        <w:tab w:val="clear" w:pos="8640"/>
        <w:tab w:val="right" w:pos="9000"/>
        <w:tab w:val="right" w:pos="9180"/>
      </w:tabs>
      <w:ind w:left="0" w:right="360" w:firstLine="0"/>
      <w:jc w:val="center"/>
      <w:rPr>
        <w:rFonts w:ascii="Times New Roman" w:hAnsi="Times New Roman"/>
        <w:sz w:val="16"/>
      </w:rPr>
    </w:pPr>
    <w:r>
      <w:rPr>
        <w:rFonts w:ascii="Times New Roman" w:hAnsi="Times New Roman"/>
        <w:noProof/>
        <w:sz w:val="16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-3175</wp:posOffset>
              </wp:positionH>
              <wp:positionV relativeFrom="paragraph">
                <wp:posOffset>-99696</wp:posOffset>
              </wp:positionV>
              <wp:extent cx="6120130" cy="0"/>
              <wp:effectExtent l="0" t="0" r="13970" b="19050"/>
              <wp:wrapNone/>
              <wp:docPr id="1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F5E0CF" id="Line 17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25pt,-7.85pt" to="481.6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4lvEg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" strokeweight="1.5pt"/>
          </w:pict>
        </mc:Fallback>
      </mc:AlternateContent>
    </w:r>
    <w:r w:rsidR="00B33665">
      <w:rPr>
        <w:rFonts w:ascii="Times New Roman" w:hAnsi="Times New Roman"/>
        <w:noProof/>
        <w:sz w:val="16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left:0;text-align:left;margin-left:389.6pt;margin-top:-3.3pt;width:100pt;height:18pt;z-index:251657216;mso-wrap-style:none;mso-position-horizontal-relative:text;mso-position-vertical-relative:text;v-text-anchor:middle" o:userdrawn="t" fillcolor="#618ffd">
          <v:fill o:detectmouseclick="t"/>
          <v:imagedata r:id="rId1" o:title="" chromakey="white"/>
          <v:shadow color="#919191"/>
          <o:lock v:ext="edit" aspectratio="f"/>
        </v:shape>
        <o:OLEObject Type="Embed" ProgID="Unknown" ShapeID="_x0000_s2064" DrawAspect="Content" ObjectID="_1598276788" r:id="rId2"/>
      </w:object>
    </w:r>
    <w:r w:rsidRPr="00506E78">
      <w:rPr>
        <w:rFonts w:ascii="Times New Roman" w:hAnsi="Times New Roman"/>
        <w:sz w:val="16"/>
      </w:rPr>
      <w:t xml:space="preserve">Page </w:t>
    </w:r>
    <w:r w:rsidRPr="00506E78">
      <w:rPr>
        <w:rFonts w:ascii="Times New Roman" w:hAnsi="Times New Roman"/>
        <w:sz w:val="16"/>
      </w:rPr>
      <w:fldChar w:fldCharType="begin"/>
    </w:r>
    <w:r w:rsidRPr="00506E78">
      <w:rPr>
        <w:rFonts w:ascii="Times New Roman" w:hAnsi="Times New Roman"/>
        <w:sz w:val="16"/>
      </w:rPr>
      <w:instrText xml:space="preserve"> PAGE  \* Arabic  \* MERGEFORMAT </w:instrText>
    </w:r>
    <w:r w:rsidRPr="00506E78">
      <w:rPr>
        <w:rFonts w:ascii="Times New Roman" w:hAnsi="Times New Roman"/>
        <w:sz w:val="16"/>
      </w:rPr>
      <w:fldChar w:fldCharType="separate"/>
    </w:r>
    <w:r w:rsidR="00EA2024">
      <w:rPr>
        <w:rFonts w:ascii="Times New Roman" w:hAnsi="Times New Roman"/>
        <w:noProof/>
        <w:sz w:val="16"/>
      </w:rPr>
      <w:t>1</w:t>
    </w:r>
    <w:r w:rsidRPr="00506E78">
      <w:rPr>
        <w:rFonts w:ascii="Times New Roman" w:hAnsi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665" w:rsidRDefault="00B33665">
      <w:r>
        <w:separator/>
      </w:r>
    </w:p>
  </w:footnote>
  <w:footnote w:type="continuationSeparator" w:id="0">
    <w:p w:rsidR="00B33665" w:rsidRDefault="00B336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5" w:type="dxa"/>
      <w:tblInd w:w="-4" w:type="dxa"/>
      <w:tblBorders>
        <w:top w:val="single" w:sz="12" w:space="0" w:color="auto"/>
        <w:left w:val="single" w:sz="12" w:space="0" w:color="auto"/>
        <w:right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2522"/>
      <w:gridCol w:w="2268"/>
      <w:gridCol w:w="5065"/>
    </w:tblGrid>
    <w:tr w:rsidR="00105132" w:rsidTr="00030380">
      <w:trPr>
        <w:cantSplit/>
      </w:trPr>
      <w:tc>
        <w:tcPr>
          <w:tcW w:w="2522" w:type="dxa"/>
          <w:vMerge w:val="restart"/>
          <w:tcBorders>
            <w:top w:val="single" w:sz="12" w:space="0" w:color="auto"/>
            <w:left w:val="single" w:sz="8" w:space="0" w:color="auto"/>
            <w:right w:val="single" w:sz="6" w:space="0" w:color="auto"/>
          </w:tcBorders>
          <w:vAlign w:val="center"/>
        </w:tcPr>
        <w:p w:rsidR="00105132" w:rsidRDefault="00BF5953" w:rsidP="007F5641">
          <w:pPr>
            <w:pStyle w:val="a4"/>
            <w:spacing w:before="40" w:after="40"/>
            <w:ind w:leftChars="-71" w:left="-139" w:rightChars="-54" w:right="-108" w:hangingChars="2" w:hanging="3"/>
            <w:jc w:val="center"/>
            <w:rPr>
              <w:sz w:val="16"/>
            </w:rPr>
          </w:pPr>
          <w:r>
            <w:rPr>
              <w:rFonts w:hint="eastAsia"/>
              <w:sz w:val="16"/>
            </w:rPr>
            <w:t xml:space="preserve">New </w:t>
          </w:r>
          <w:r w:rsidR="007F5641">
            <w:rPr>
              <w:rFonts w:hint="eastAsia"/>
              <w:sz w:val="16"/>
            </w:rPr>
            <w:t>A</w:t>
          </w:r>
          <w:r w:rsidR="007F5641" w:rsidRPr="007F5641">
            <w:rPr>
              <w:sz w:val="16"/>
            </w:rPr>
            <w:t>rchitecture</w:t>
          </w:r>
          <w:r>
            <w:rPr>
              <w:rFonts w:hint="eastAsia"/>
              <w:sz w:val="16"/>
            </w:rPr>
            <w:t xml:space="preserve"> Team</w:t>
          </w:r>
        </w:p>
      </w:tc>
      <w:tc>
        <w:tcPr>
          <w:tcW w:w="7333" w:type="dxa"/>
          <w:gridSpan w:val="2"/>
          <w:tcBorders>
            <w:top w:val="single" w:sz="12" w:space="0" w:color="auto"/>
            <w:left w:val="nil"/>
            <w:bottom w:val="nil"/>
          </w:tcBorders>
        </w:tcPr>
        <w:p w:rsidR="00105132" w:rsidRPr="006436B3" w:rsidRDefault="00105132" w:rsidP="00A433CA">
          <w:pPr>
            <w:pStyle w:val="a4"/>
            <w:tabs>
              <w:tab w:val="left" w:pos="1135"/>
            </w:tabs>
            <w:ind w:left="720" w:right="72"/>
            <w:rPr>
              <w:rFonts w:ascii="Times New Roman" w:hAnsi="Times New Roman"/>
              <w:b/>
              <w:sz w:val="16"/>
            </w:rPr>
          </w:pPr>
          <w:r w:rsidRPr="006436B3">
            <w:rPr>
              <w:rFonts w:ascii="Times New Roman" w:hAnsi="Times New Roman"/>
              <w:sz w:val="16"/>
            </w:rPr>
            <w:t>Title</w:t>
          </w:r>
        </w:p>
      </w:tc>
    </w:tr>
    <w:tr w:rsidR="00105132" w:rsidTr="00030380">
      <w:trPr>
        <w:cantSplit/>
      </w:trPr>
      <w:tc>
        <w:tcPr>
          <w:tcW w:w="2522" w:type="dxa"/>
          <w:vMerge/>
          <w:tcBorders>
            <w:left w:val="single" w:sz="8" w:space="0" w:color="auto"/>
            <w:bottom w:val="single" w:sz="6" w:space="0" w:color="auto"/>
            <w:right w:val="single" w:sz="6" w:space="0" w:color="auto"/>
          </w:tcBorders>
        </w:tcPr>
        <w:p w:rsidR="00105132" w:rsidRDefault="00105132" w:rsidP="00A433CA">
          <w:pPr>
            <w:pStyle w:val="a4"/>
            <w:spacing w:before="40" w:after="40"/>
            <w:ind w:right="68"/>
            <w:jc w:val="center"/>
          </w:pPr>
        </w:p>
      </w:tc>
      <w:tc>
        <w:tcPr>
          <w:tcW w:w="7333" w:type="dxa"/>
          <w:gridSpan w:val="2"/>
          <w:tcBorders>
            <w:top w:val="nil"/>
            <w:left w:val="nil"/>
            <w:bottom w:val="single" w:sz="6" w:space="0" w:color="auto"/>
          </w:tcBorders>
          <w:vAlign w:val="center"/>
        </w:tcPr>
        <w:p w:rsidR="00105132" w:rsidRPr="00DF2FEB" w:rsidRDefault="00105132" w:rsidP="00EA5C13">
          <w:pPr>
            <w:pStyle w:val="a4"/>
            <w:tabs>
              <w:tab w:val="clear" w:pos="4320"/>
              <w:tab w:val="center" w:pos="7547"/>
            </w:tabs>
            <w:ind w:leftChars="-54" w:left="-108" w:rightChars="-54" w:right="-108" w:firstLine="0"/>
            <w:jc w:val="center"/>
            <w:rPr>
              <w:rFonts w:eastAsia="굴림체"/>
              <w:b/>
              <w:sz w:val="36"/>
              <w:szCs w:val="36"/>
            </w:rPr>
          </w:pPr>
          <w:r>
            <w:rPr>
              <w:rFonts w:ascii="굴림체" w:eastAsia="굴림체" w:hAnsi="굴림체" w:hint="eastAsia"/>
              <w:b/>
              <w:bCs/>
              <w:sz w:val="36"/>
              <w:szCs w:val="36"/>
            </w:rPr>
            <w:t>업무협의</w:t>
          </w:r>
          <w:r w:rsidRPr="00DF2FEB">
            <w:rPr>
              <w:rFonts w:ascii="굴림체" w:eastAsia="굴림체" w:hAnsi="굴림체" w:hint="eastAsia"/>
              <w:b/>
              <w:bCs/>
              <w:sz w:val="36"/>
              <w:szCs w:val="36"/>
            </w:rPr>
            <w:t xml:space="preserve"> 회의록</w:t>
          </w:r>
        </w:p>
        <w:p w:rsidR="00105132" w:rsidRPr="006315EF" w:rsidRDefault="00BF5953" w:rsidP="00EA5C13">
          <w:pPr>
            <w:pStyle w:val="a4"/>
            <w:tabs>
              <w:tab w:val="clear" w:pos="4320"/>
              <w:tab w:val="center" w:pos="7547"/>
            </w:tabs>
            <w:ind w:leftChars="-54" w:left="-108" w:rightChars="-54" w:right="-108" w:firstLine="0"/>
            <w:jc w:val="center"/>
            <w:rPr>
              <w:rFonts w:ascii="Times New Roman" w:eastAsia="굴림체" w:hAnsi="Times New Roman"/>
            </w:rPr>
          </w:pPr>
          <w:r>
            <w:rPr>
              <w:rFonts w:ascii="Times New Roman" w:eastAsia="굴림체" w:hAnsi="Times New Roman" w:hint="eastAsia"/>
            </w:rPr>
            <w:t xml:space="preserve">New </w:t>
          </w:r>
          <w:r w:rsidR="007F5641">
            <w:rPr>
              <w:rFonts w:ascii="Times New Roman" w:eastAsia="굴림체" w:hAnsi="Times New Roman" w:hint="eastAsia"/>
            </w:rPr>
            <w:t>A</w:t>
          </w:r>
          <w:r w:rsidR="007F5641" w:rsidRPr="007F5641">
            <w:rPr>
              <w:rFonts w:ascii="Times New Roman" w:eastAsia="굴림체" w:hAnsi="Times New Roman"/>
            </w:rPr>
            <w:t>rchitecture</w:t>
          </w:r>
          <w:r>
            <w:rPr>
              <w:rFonts w:ascii="Times New Roman" w:eastAsia="굴림체" w:hAnsi="Times New Roman" w:hint="eastAsia"/>
            </w:rPr>
            <w:t xml:space="preserve"> Team</w:t>
          </w:r>
        </w:p>
      </w:tc>
    </w:tr>
    <w:tr w:rsidR="00105132" w:rsidTr="00030380">
      <w:trPr>
        <w:cantSplit/>
      </w:trPr>
      <w:tc>
        <w:tcPr>
          <w:tcW w:w="4790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</w:tcPr>
        <w:p w:rsidR="00105132" w:rsidRPr="007B22F2" w:rsidRDefault="00105132" w:rsidP="003E6F47">
          <w:pPr>
            <w:pStyle w:val="a4"/>
            <w:tabs>
              <w:tab w:val="left" w:pos="1134"/>
            </w:tabs>
            <w:spacing w:before="60"/>
            <w:ind w:left="4" w:right="74" w:hanging="4"/>
            <w:rPr>
              <w:rFonts w:ascii="굴림체" w:eastAsia="굴림체" w:hAnsi="굴림체"/>
              <w:sz w:val="16"/>
            </w:rPr>
          </w:pPr>
          <w:r>
            <w:rPr>
              <w:rFonts w:ascii="굴림체" w:eastAsia="굴림체" w:hAnsi="굴림체" w:hint="eastAsia"/>
              <w:sz w:val="16"/>
            </w:rPr>
            <w:t xml:space="preserve">작성자 : </w:t>
          </w:r>
          <w:r w:rsidR="00CA4CC7">
            <w:rPr>
              <w:rFonts w:ascii="굴림체" w:eastAsia="굴림체" w:hAnsi="굴림체" w:hint="eastAsia"/>
              <w:sz w:val="16"/>
            </w:rPr>
            <w:t>김지윤</w:t>
          </w:r>
        </w:p>
      </w:tc>
      <w:tc>
        <w:tcPr>
          <w:tcW w:w="5065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</w:tcPr>
        <w:p w:rsidR="00105132" w:rsidRPr="00DA73F9" w:rsidRDefault="00105132" w:rsidP="00CA4CC7">
          <w:pPr>
            <w:pStyle w:val="a4"/>
            <w:tabs>
              <w:tab w:val="left" w:pos="1134"/>
            </w:tabs>
            <w:spacing w:before="60"/>
            <w:ind w:leftChars="-54" w:left="-108" w:rightChars="-54" w:right="-108" w:firstLine="0"/>
            <w:jc w:val="center"/>
            <w:rPr>
              <w:rFonts w:ascii="Times New Roman" w:eastAsia="굴림체" w:hAnsi="Times New Roman"/>
              <w:sz w:val="16"/>
              <w:szCs w:val="16"/>
            </w:rPr>
          </w:pPr>
          <w:r w:rsidRPr="00DA73F9">
            <w:rPr>
              <w:rFonts w:ascii="Times New Roman" w:eastAsia="굴림체" w:hAnsi="Times New Roman"/>
              <w:sz w:val="16"/>
              <w:szCs w:val="16"/>
            </w:rPr>
            <w:t>Issue Date:</w:t>
          </w:r>
          <w:r>
            <w:rPr>
              <w:rFonts w:ascii="Times New Roman" w:eastAsia="굴림체" w:hAnsi="Times New Roman" w:hint="eastAsia"/>
              <w:sz w:val="16"/>
              <w:szCs w:val="16"/>
            </w:rPr>
            <w:t xml:space="preserve"> 201</w:t>
          </w:r>
          <w:r w:rsidR="00CA4CC7">
            <w:rPr>
              <w:rFonts w:ascii="Times New Roman" w:eastAsia="굴림체" w:hAnsi="Times New Roman"/>
              <w:sz w:val="16"/>
              <w:szCs w:val="16"/>
            </w:rPr>
            <w:t>80912</w:t>
          </w:r>
        </w:p>
      </w:tc>
    </w:tr>
  </w:tbl>
  <w:p w:rsidR="00105132" w:rsidRDefault="00105132">
    <w:pPr>
      <w:pStyle w:val="a4"/>
      <w:rPr>
        <w:rFonts w:ascii="Times New Roman" w:eastAsia="굴림체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80557E"/>
    <w:lvl w:ilvl="0">
      <w:start w:val="1"/>
      <w:numFmt w:val="bullet"/>
      <w:pStyle w:val="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DFB00B9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720" w:hanging="720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0"/>
        </w:tabs>
        <w:ind w:left="1440" w:hanging="72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0"/>
        </w:tabs>
        <w:ind w:left="216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0"/>
        </w:tabs>
        <w:ind w:left="288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0"/>
        </w:tabs>
        <w:ind w:left="3600" w:hanging="720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0"/>
        </w:tabs>
        <w:ind w:left="4320" w:hanging="720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0"/>
        </w:tabs>
        <w:ind w:left="5040" w:hanging="720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0"/>
        </w:tabs>
        <w:ind w:left="5760" w:hanging="72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6480" w:hanging="720"/>
      </w:pPr>
      <w:rPr>
        <w:rFonts w:hint="eastAsia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pStyle w:val="a"/>
      <w:lvlText w:val="*"/>
      <w:lvlJc w:val="left"/>
    </w:lvl>
  </w:abstractNum>
  <w:abstractNum w:abstractNumId="3" w15:restartNumberingAfterBreak="0">
    <w:nsid w:val="18437571"/>
    <w:multiLevelType w:val="hybridMultilevel"/>
    <w:tmpl w:val="049E7C72"/>
    <w:lvl w:ilvl="0" w:tplc="EC46F14E">
      <w:numFmt w:val="bullet"/>
      <w:lvlText w:val="-"/>
      <w:lvlJc w:val="left"/>
      <w:pPr>
        <w:ind w:left="6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60560488"/>
    <w:multiLevelType w:val="hybridMultilevel"/>
    <w:tmpl w:val="578643D4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37114B4"/>
    <w:multiLevelType w:val="hybridMultilevel"/>
    <w:tmpl w:val="7D3ABEEE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FFFFFFFF">
      <w:start w:val="1"/>
      <w:numFmt w:val="bullet"/>
      <w:pStyle w:val="10"/>
      <w:lvlText w:val="☞"/>
      <w:lvlJc w:val="left"/>
      <w:pPr>
        <w:tabs>
          <w:tab w:val="num" w:pos="397"/>
        </w:tabs>
        <w:ind w:left="397" w:hanging="397"/>
      </w:pPr>
      <w:rPr>
        <w:rFonts w:ascii="굴림" w:eastAsia="굴림" w:hAnsi="Wingdings" w:cs="Times New Roman" w:hint="eastAsia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7B0B240A"/>
    <w:multiLevelType w:val="hybridMultilevel"/>
    <w:tmpl w:val="42040DB2"/>
    <w:lvl w:ilvl="0" w:tplc="996C7134">
      <w:start w:val="2017"/>
      <w:numFmt w:val="bullet"/>
      <w:lvlText w:val="-"/>
      <w:lvlJc w:val="left"/>
      <w:pPr>
        <w:ind w:left="800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  <w:lvlOverride w:ilvl="0">
      <w:lvl w:ilvl="0">
        <w:start w:val="1"/>
        <w:numFmt w:val="bullet"/>
        <w:pStyle w:val="a"/>
        <w:lvlText w:val=""/>
        <w:legacy w:legacy="1" w:legacySpace="0" w:legacyIndent="425"/>
        <w:lvlJc w:val="left"/>
        <w:pPr>
          <w:ind w:left="425" w:hanging="425"/>
        </w:pPr>
        <w:rPr>
          <w:rFonts w:ascii="Wingdings" w:hAnsi="Wingdings" w:hint="default"/>
        </w:rPr>
      </w:lvl>
    </w:lvlOverride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attachedTemplate r:id="rId1"/>
  <w:defaultTabStop w:val="720"/>
  <w:drawingGridHorizontalSpacing w:val="100"/>
  <w:drawingGridVerticalSpacing w:val="120"/>
  <w:displayHorizontalDrawingGridEvery w:val="0"/>
  <w:displayVerticalDrawingGridEvery w:val="0"/>
  <w:noPunctuationKerning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0D7"/>
    <w:rsid w:val="000024F9"/>
    <w:rsid w:val="0000256B"/>
    <w:rsid w:val="00006186"/>
    <w:rsid w:val="00011B7C"/>
    <w:rsid w:val="0001277C"/>
    <w:rsid w:val="00014395"/>
    <w:rsid w:val="00016BE3"/>
    <w:rsid w:val="000202FF"/>
    <w:rsid w:val="00022ABF"/>
    <w:rsid w:val="0002365C"/>
    <w:rsid w:val="0002714C"/>
    <w:rsid w:val="0002797D"/>
    <w:rsid w:val="00030053"/>
    <w:rsid w:val="00030380"/>
    <w:rsid w:val="0003144A"/>
    <w:rsid w:val="00032B26"/>
    <w:rsid w:val="0003453F"/>
    <w:rsid w:val="0003618F"/>
    <w:rsid w:val="00040EED"/>
    <w:rsid w:val="000428AC"/>
    <w:rsid w:val="00042EFB"/>
    <w:rsid w:val="000439EB"/>
    <w:rsid w:val="000441C0"/>
    <w:rsid w:val="00045D9E"/>
    <w:rsid w:val="000510B8"/>
    <w:rsid w:val="0005355E"/>
    <w:rsid w:val="00053AB7"/>
    <w:rsid w:val="000544F5"/>
    <w:rsid w:val="00054C82"/>
    <w:rsid w:val="0006051C"/>
    <w:rsid w:val="00061EAB"/>
    <w:rsid w:val="000624BA"/>
    <w:rsid w:val="00062661"/>
    <w:rsid w:val="00065A6C"/>
    <w:rsid w:val="00066B9A"/>
    <w:rsid w:val="00070C34"/>
    <w:rsid w:val="00070F2B"/>
    <w:rsid w:val="0007139A"/>
    <w:rsid w:val="000726D5"/>
    <w:rsid w:val="00072F90"/>
    <w:rsid w:val="00074035"/>
    <w:rsid w:val="0007560E"/>
    <w:rsid w:val="000758AD"/>
    <w:rsid w:val="0007603C"/>
    <w:rsid w:val="000760B0"/>
    <w:rsid w:val="00076660"/>
    <w:rsid w:val="00076E50"/>
    <w:rsid w:val="00082127"/>
    <w:rsid w:val="00083532"/>
    <w:rsid w:val="00091995"/>
    <w:rsid w:val="00092E91"/>
    <w:rsid w:val="00093DB3"/>
    <w:rsid w:val="00096731"/>
    <w:rsid w:val="000A14D1"/>
    <w:rsid w:val="000A22E2"/>
    <w:rsid w:val="000A47BA"/>
    <w:rsid w:val="000A58D8"/>
    <w:rsid w:val="000A5F65"/>
    <w:rsid w:val="000A6F4C"/>
    <w:rsid w:val="000B00E1"/>
    <w:rsid w:val="000B0815"/>
    <w:rsid w:val="000B28FB"/>
    <w:rsid w:val="000B3F87"/>
    <w:rsid w:val="000B4D65"/>
    <w:rsid w:val="000B5B18"/>
    <w:rsid w:val="000B632E"/>
    <w:rsid w:val="000B7F5C"/>
    <w:rsid w:val="000C1FEE"/>
    <w:rsid w:val="000C3971"/>
    <w:rsid w:val="000C3CD9"/>
    <w:rsid w:val="000C5B14"/>
    <w:rsid w:val="000C5C7C"/>
    <w:rsid w:val="000C76DE"/>
    <w:rsid w:val="000C796A"/>
    <w:rsid w:val="000C7A10"/>
    <w:rsid w:val="000D35B5"/>
    <w:rsid w:val="000D3C1D"/>
    <w:rsid w:val="000D4C0B"/>
    <w:rsid w:val="000D61E2"/>
    <w:rsid w:val="000D7426"/>
    <w:rsid w:val="000D7477"/>
    <w:rsid w:val="000E0A11"/>
    <w:rsid w:val="000E302C"/>
    <w:rsid w:val="000E4013"/>
    <w:rsid w:val="000E46C1"/>
    <w:rsid w:val="000E60D2"/>
    <w:rsid w:val="000F09F1"/>
    <w:rsid w:val="000F6589"/>
    <w:rsid w:val="0010027A"/>
    <w:rsid w:val="00100FBB"/>
    <w:rsid w:val="00101587"/>
    <w:rsid w:val="00102453"/>
    <w:rsid w:val="00102B0E"/>
    <w:rsid w:val="001031D5"/>
    <w:rsid w:val="00105132"/>
    <w:rsid w:val="001058FD"/>
    <w:rsid w:val="001064B5"/>
    <w:rsid w:val="00106B0C"/>
    <w:rsid w:val="00110B5C"/>
    <w:rsid w:val="00111548"/>
    <w:rsid w:val="00111B06"/>
    <w:rsid w:val="00112C51"/>
    <w:rsid w:val="00114A9B"/>
    <w:rsid w:val="00117963"/>
    <w:rsid w:val="00120829"/>
    <w:rsid w:val="001212EF"/>
    <w:rsid w:val="00122719"/>
    <w:rsid w:val="001237C7"/>
    <w:rsid w:val="00125368"/>
    <w:rsid w:val="00125694"/>
    <w:rsid w:val="0013565C"/>
    <w:rsid w:val="0013710B"/>
    <w:rsid w:val="00141532"/>
    <w:rsid w:val="0014336C"/>
    <w:rsid w:val="001436F9"/>
    <w:rsid w:val="00145710"/>
    <w:rsid w:val="00145C48"/>
    <w:rsid w:val="00153419"/>
    <w:rsid w:val="00155BCF"/>
    <w:rsid w:val="00161942"/>
    <w:rsid w:val="00167682"/>
    <w:rsid w:val="00171612"/>
    <w:rsid w:val="001720F7"/>
    <w:rsid w:val="001738CD"/>
    <w:rsid w:val="0018242D"/>
    <w:rsid w:val="001848E5"/>
    <w:rsid w:val="00184F7C"/>
    <w:rsid w:val="00185338"/>
    <w:rsid w:val="0018772E"/>
    <w:rsid w:val="00190B90"/>
    <w:rsid w:val="00190E51"/>
    <w:rsid w:val="001929F5"/>
    <w:rsid w:val="001960F7"/>
    <w:rsid w:val="001A05B5"/>
    <w:rsid w:val="001A1E8E"/>
    <w:rsid w:val="001A215D"/>
    <w:rsid w:val="001A514D"/>
    <w:rsid w:val="001A641E"/>
    <w:rsid w:val="001A6C1F"/>
    <w:rsid w:val="001B2C2C"/>
    <w:rsid w:val="001B422A"/>
    <w:rsid w:val="001B43B5"/>
    <w:rsid w:val="001B6AC5"/>
    <w:rsid w:val="001C0ED5"/>
    <w:rsid w:val="001C22B3"/>
    <w:rsid w:val="001C3755"/>
    <w:rsid w:val="001C4547"/>
    <w:rsid w:val="001D1AFF"/>
    <w:rsid w:val="001D1D6F"/>
    <w:rsid w:val="001D3327"/>
    <w:rsid w:val="001D5AFB"/>
    <w:rsid w:val="001D6522"/>
    <w:rsid w:val="001E137A"/>
    <w:rsid w:val="001E3F14"/>
    <w:rsid w:val="001F5AAC"/>
    <w:rsid w:val="001F5B4B"/>
    <w:rsid w:val="001F6522"/>
    <w:rsid w:val="001F78F1"/>
    <w:rsid w:val="001F7911"/>
    <w:rsid w:val="002035AD"/>
    <w:rsid w:val="00207515"/>
    <w:rsid w:val="0021248E"/>
    <w:rsid w:val="00213CC6"/>
    <w:rsid w:val="00213F98"/>
    <w:rsid w:val="00215676"/>
    <w:rsid w:val="002164BC"/>
    <w:rsid w:val="00220F51"/>
    <w:rsid w:val="00221219"/>
    <w:rsid w:val="00222757"/>
    <w:rsid w:val="002249B6"/>
    <w:rsid w:val="00224FB6"/>
    <w:rsid w:val="002304C0"/>
    <w:rsid w:val="0023579B"/>
    <w:rsid w:val="00235A19"/>
    <w:rsid w:val="002414EB"/>
    <w:rsid w:val="0024199C"/>
    <w:rsid w:val="0024204E"/>
    <w:rsid w:val="00242209"/>
    <w:rsid w:val="00243B9B"/>
    <w:rsid w:val="002442FD"/>
    <w:rsid w:val="0024434A"/>
    <w:rsid w:val="0024448C"/>
    <w:rsid w:val="002449B9"/>
    <w:rsid w:val="002450F8"/>
    <w:rsid w:val="00245D53"/>
    <w:rsid w:val="0024758D"/>
    <w:rsid w:val="0025097B"/>
    <w:rsid w:val="00250E2B"/>
    <w:rsid w:val="002527E0"/>
    <w:rsid w:val="002543BF"/>
    <w:rsid w:val="002565D6"/>
    <w:rsid w:val="00257C11"/>
    <w:rsid w:val="0026020D"/>
    <w:rsid w:val="0026315D"/>
    <w:rsid w:val="0026349D"/>
    <w:rsid w:val="00263C3E"/>
    <w:rsid w:val="00266BAD"/>
    <w:rsid w:val="00266BD3"/>
    <w:rsid w:val="00267EF6"/>
    <w:rsid w:val="002739A2"/>
    <w:rsid w:val="00277F7F"/>
    <w:rsid w:val="00281891"/>
    <w:rsid w:val="00281C4E"/>
    <w:rsid w:val="00282DAA"/>
    <w:rsid w:val="002849EF"/>
    <w:rsid w:val="00287089"/>
    <w:rsid w:val="00291FAB"/>
    <w:rsid w:val="00293F1B"/>
    <w:rsid w:val="00296E14"/>
    <w:rsid w:val="00297BF7"/>
    <w:rsid w:val="002A06E6"/>
    <w:rsid w:val="002A0FB0"/>
    <w:rsid w:val="002A1962"/>
    <w:rsid w:val="002A2756"/>
    <w:rsid w:val="002A2D0E"/>
    <w:rsid w:val="002A3936"/>
    <w:rsid w:val="002A5789"/>
    <w:rsid w:val="002A5B14"/>
    <w:rsid w:val="002A6099"/>
    <w:rsid w:val="002A7C4B"/>
    <w:rsid w:val="002B11A5"/>
    <w:rsid w:val="002B17E8"/>
    <w:rsid w:val="002B371C"/>
    <w:rsid w:val="002B4058"/>
    <w:rsid w:val="002C038E"/>
    <w:rsid w:val="002C2D49"/>
    <w:rsid w:val="002C3D79"/>
    <w:rsid w:val="002C685A"/>
    <w:rsid w:val="002C6FCA"/>
    <w:rsid w:val="002C7292"/>
    <w:rsid w:val="002D0409"/>
    <w:rsid w:val="002D07DD"/>
    <w:rsid w:val="002D0968"/>
    <w:rsid w:val="002D0DC8"/>
    <w:rsid w:val="002D1E4C"/>
    <w:rsid w:val="002D5797"/>
    <w:rsid w:val="002D79EF"/>
    <w:rsid w:val="002E066A"/>
    <w:rsid w:val="002E1DC6"/>
    <w:rsid w:val="002E45F1"/>
    <w:rsid w:val="002E6FC5"/>
    <w:rsid w:val="002F054A"/>
    <w:rsid w:val="002F4917"/>
    <w:rsid w:val="002F58AF"/>
    <w:rsid w:val="002F7597"/>
    <w:rsid w:val="00301C94"/>
    <w:rsid w:val="00302292"/>
    <w:rsid w:val="0030282E"/>
    <w:rsid w:val="00302D47"/>
    <w:rsid w:val="00304D82"/>
    <w:rsid w:val="003112DD"/>
    <w:rsid w:val="00311704"/>
    <w:rsid w:val="00315047"/>
    <w:rsid w:val="003166BF"/>
    <w:rsid w:val="00321AC8"/>
    <w:rsid w:val="003221FF"/>
    <w:rsid w:val="00322B26"/>
    <w:rsid w:val="00323E8A"/>
    <w:rsid w:val="00324398"/>
    <w:rsid w:val="0032700B"/>
    <w:rsid w:val="0033083D"/>
    <w:rsid w:val="00331314"/>
    <w:rsid w:val="003325B6"/>
    <w:rsid w:val="0033274C"/>
    <w:rsid w:val="00341323"/>
    <w:rsid w:val="00341F3E"/>
    <w:rsid w:val="00342645"/>
    <w:rsid w:val="0034617E"/>
    <w:rsid w:val="00352CE4"/>
    <w:rsid w:val="00354B83"/>
    <w:rsid w:val="0035583F"/>
    <w:rsid w:val="00356225"/>
    <w:rsid w:val="00363E25"/>
    <w:rsid w:val="0036528D"/>
    <w:rsid w:val="003656E2"/>
    <w:rsid w:val="00365D13"/>
    <w:rsid w:val="00365F1F"/>
    <w:rsid w:val="0036701F"/>
    <w:rsid w:val="00371F65"/>
    <w:rsid w:val="00376E64"/>
    <w:rsid w:val="00380A76"/>
    <w:rsid w:val="00380F34"/>
    <w:rsid w:val="00382F72"/>
    <w:rsid w:val="003871CE"/>
    <w:rsid w:val="00387536"/>
    <w:rsid w:val="00387F5A"/>
    <w:rsid w:val="0039122B"/>
    <w:rsid w:val="00396A91"/>
    <w:rsid w:val="00397FE7"/>
    <w:rsid w:val="003A1EBA"/>
    <w:rsid w:val="003A384F"/>
    <w:rsid w:val="003A3E14"/>
    <w:rsid w:val="003A5C67"/>
    <w:rsid w:val="003A5E5A"/>
    <w:rsid w:val="003A5F0C"/>
    <w:rsid w:val="003A70AD"/>
    <w:rsid w:val="003B0F16"/>
    <w:rsid w:val="003B2B76"/>
    <w:rsid w:val="003B39F0"/>
    <w:rsid w:val="003B6C8B"/>
    <w:rsid w:val="003C05ED"/>
    <w:rsid w:val="003C2318"/>
    <w:rsid w:val="003C2AAA"/>
    <w:rsid w:val="003C32DE"/>
    <w:rsid w:val="003C76F8"/>
    <w:rsid w:val="003C7828"/>
    <w:rsid w:val="003C7F3B"/>
    <w:rsid w:val="003D005C"/>
    <w:rsid w:val="003D1947"/>
    <w:rsid w:val="003D1A91"/>
    <w:rsid w:val="003D1BA3"/>
    <w:rsid w:val="003D62F5"/>
    <w:rsid w:val="003E0167"/>
    <w:rsid w:val="003E0756"/>
    <w:rsid w:val="003E3E39"/>
    <w:rsid w:val="003E6BE2"/>
    <w:rsid w:val="003E6F47"/>
    <w:rsid w:val="003F2B00"/>
    <w:rsid w:val="003F47EE"/>
    <w:rsid w:val="0040191C"/>
    <w:rsid w:val="00401A32"/>
    <w:rsid w:val="004022B3"/>
    <w:rsid w:val="00402A42"/>
    <w:rsid w:val="00402A51"/>
    <w:rsid w:val="00404837"/>
    <w:rsid w:val="00405160"/>
    <w:rsid w:val="00407D98"/>
    <w:rsid w:val="0041149E"/>
    <w:rsid w:val="00412C6F"/>
    <w:rsid w:val="004167C5"/>
    <w:rsid w:val="0041772A"/>
    <w:rsid w:val="00420E79"/>
    <w:rsid w:val="00421816"/>
    <w:rsid w:val="00422C14"/>
    <w:rsid w:val="00427398"/>
    <w:rsid w:val="004313C1"/>
    <w:rsid w:val="00433BBC"/>
    <w:rsid w:val="00434842"/>
    <w:rsid w:val="00435B2B"/>
    <w:rsid w:val="004401A0"/>
    <w:rsid w:val="004407EB"/>
    <w:rsid w:val="00440A97"/>
    <w:rsid w:val="004444EB"/>
    <w:rsid w:val="00444A3A"/>
    <w:rsid w:val="00444BBD"/>
    <w:rsid w:val="0044517C"/>
    <w:rsid w:val="00446199"/>
    <w:rsid w:val="00446F21"/>
    <w:rsid w:val="00446FE9"/>
    <w:rsid w:val="00453801"/>
    <w:rsid w:val="00454BF5"/>
    <w:rsid w:val="0045537A"/>
    <w:rsid w:val="00456F8E"/>
    <w:rsid w:val="0046265B"/>
    <w:rsid w:val="004641EB"/>
    <w:rsid w:val="00465206"/>
    <w:rsid w:val="00466522"/>
    <w:rsid w:val="00471DC2"/>
    <w:rsid w:val="00472096"/>
    <w:rsid w:val="0047234A"/>
    <w:rsid w:val="00473DB2"/>
    <w:rsid w:val="004829D2"/>
    <w:rsid w:val="00483410"/>
    <w:rsid w:val="004850A2"/>
    <w:rsid w:val="00492620"/>
    <w:rsid w:val="0049340F"/>
    <w:rsid w:val="004956A0"/>
    <w:rsid w:val="00497872"/>
    <w:rsid w:val="004A104E"/>
    <w:rsid w:val="004A1B2E"/>
    <w:rsid w:val="004A2C92"/>
    <w:rsid w:val="004A2E58"/>
    <w:rsid w:val="004A731E"/>
    <w:rsid w:val="004A7466"/>
    <w:rsid w:val="004B0B59"/>
    <w:rsid w:val="004B307C"/>
    <w:rsid w:val="004B3A5F"/>
    <w:rsid w:val="004B6A7A"/>
    <w:rsid w:val="004C2D18"/>
    <w:rsid w:val="004C38BE"/>
    <w:rsid w:val="004C3AEE"/>
    <w:rsid w:val="004C773A"/>
    <w:rsid w:val="004D52CA"/>
    <w:rsid w:val="004D5C28"/>
    <w:rsid w:val="004D77C6"/>
    <w:rsid w:val="004D7AB8"/>
    <w:rsid w:val="004E01D2"/>
    <w:rsid w:val="004E4678"/>
    <w:rsid w:val="004E4BDB"/>
    <w:rsid w:val="004E5D09"/>
    <w:rsid w:val="004E6376"/>
    <w:rsid w:val="004E6C89"/>
    <w:rsid w:val="004F3F2B"/>
    <w:rsid w:val="004F49E5"/>
    <w:rsid w:val="004F53A1"/>
    <w:rsid w:val="004F5B1F"/>
    <w:rsid w:val="004F5E51"/>
    <w:rsid w:val="004F75AE"/>
    <w:rsid w:val="00502034"/>
    <w:rsid w:val="005025B7"/>
    <w:rsid w:val="0050639F"/>
    <w:rsid w:val="00506E78"/>
    <w:rsid w:val="00511F48"/>
    <w:rsid w:val="00512DFD"/>
    <w:rsid w:val="005132AF"/>
    <w:rsid w:val="0051437A"/>
    <w:rsid w:val="005148D3"/>
    <w:rsid w:val="00514F84"/>
    <w:rsid w:val="00515BAD"/>
    <w:rsid w:val="00521CCF"/>
    <w:rsid w:val="00522887"/>
    <w:rsid w:val="005242CD"/>
    <w:rsid w:val="005260C1"/>
    <w:rsid w:val="00527D74"/>
    <w:rsid w:val="00530342"/>
    <w:rsid w:val="00532235"/>
    <w:rsid w:val="00540C4C"/>
    <w:rsid w:val="00542054"/>
    <w:rsid w:val="00542828"/>
    <w:rsid w:val="005452B4"/>
    <w:rsid w:val="00546D22"/>
    <w:rsid w:val="005472B7"/>
    <w:rsid w:val="00551775"/>
    <w:rsid w:val="00551EFE"/>
    <w:rsid w:val="00552E67"/>
    <w:rsid w:val="00553628"/>
    <w:rsid w:val="00553FF0"/>
    <w:rsid w:val="00557097"/>
    <w:rsid w:val="00557AA6"/>
    <w:rsid w:val="00560701"/>
    <w:rsid w:val="0056090D"/>
    <w:rsid w:val="00570DED"/>
    <w:rsid w:val="00574880"/>
    <w:rsid w:val="00574B68"/>
    <w:rsid w:val="005805A8"/>
    <w:rsid w:val="0058187A"/>
    <w:rsid w:val="005859BB"/>
    <w:rsid w:val="00586754"/>
    <w:rsid w:val="00586E24"/>
    <w:rsid w:val="00587525"/>
    <w:rsid w:val="00590391"/>
    <w:rsid w:val="005920BC"/>
    <w:rsid w:val="00593AE3"/>
    <w:rsid w:val="00593D43"/>
    <w:rsid w:val="005970F9"/>
    <w:rsid w:val="005A0C21"/>
    <w:rsid w:val="005A2348"/>
    <w:rsid w:val="005A33DC"/>
    <w:rsid w:val="005A34E8"/>
    <w:rsid w:val="005A3E7F"/>
    <w:rsid w:val="005A6086"/>
    <w:rsid w:val="005A752B"/>
    <w:rsid w:val="005B03E2"/>
    <w:rsid w:val="005B06A7"/>
    <w:rsid w:val="005B1AEC"/>
    <w:rsid w:val="005B3B6A"/>
    <w:rsid w:val="005B487F"/>
    <w:rsid w:val="005B4C57"/>
    <w:rsid w:val="005B6114"/>
    <w:rsid w:val="005B638A"/>
    <w:rsid w:val="005B6C82"/>
    <w:rsid w:val="005C1DA0"/>
    <w:rsid w:val="005C41DB"/>
    <w:rsid w:val="005C4961"/>
    <w:rsid w:val="005C5E07"/>
    <w:rsid w:val="005D1271"/>
    <w:rsid w:val="005D4932"/>
    <w:rsid w:val="005D7F4B"/>
    <w:rsid w:val="005E04EE"/>
    <w:rsid w:val="005E095B"/>
    <w:rsid w:val="005E47C8"/>
    <w:rsid w:val="005E4F19"/>
    <w:rsid w:val="005E5550"/>
    <w:rsid w:val="005E55FA"/>
    <w:rsid w:val="005E602A"/>
    <w:rsid w:val="005E7439"/>
    <w:rsid w:val="005E74F7"/>
    <w:rsid w:val="005E77B6"/>
    <w:rsid w:val="005F00CF"/>
    <w:rsid w:val="005F1AAC"/>
    <w:rsid w:val="005F372C"/>
    <w:rsid w:val="005F5380"/>
    <w:rsid w:val="005F6737"/>
    <w:rsid w:val="005F6BA8"/>
    <w:rsid w:val="005F7D33"/>
    <w:rsid w:val="00600B74"/>
    <w:rsid w:val="00604F33"/>
    <w:rsid w:val="00605F44"/>
    <w:rsid w:val="00605FC1"/>
    <w:rsid w:val="006061BD"/>
    <w:rsid w:val="00606A6F"/>
    <w:rsid w:val="00607A15"/>
    <w:rsid w:val="00610496"/>
    <w:rsid w:val="00611FE2"/>
    <w:rsid w:val="0061235F"/>
    <w:rsid w:val="00613F57"/>
    <w:rsid w:val="00621547"/>
    <w:rsid w:val="00623073"/>
    <w:rsid w:val="0062343B"/>
    <w:rsid w:val="00630AB4"/>
    <w:rsid w:val="00630C05"/>
    <w:rsid w:val="006315EF"/>
    <w:rsid w:val="00632725"/>
    <w:rsid w:val="0063431C"/>
    <w:rsid w:val="00637292"/>
    <w:rsid w:val="006436B3"/>
    <w:rsid w:val="00644D9E"/>
    <w:rsid w:val="00646CF3"/>
    <w:rsid w:val="00651708"/>
    <w:rsid w:val="00653382"/>
    <w:rsid w:val="0065507C"/>
    <w:rsid w:val="006555A7"/>
    <w:rsid w:val="00660262"/>
    <w:rsid w:val="00663F7A"/>
    <w:rsid w:val="0066425E"/>
    <w:rsid w:val="00665EAA"/>
    <w:rsid w:val="00672BBC"/>
    <w:rsid w:val="00674D9D"/>
    <w:rsid w:val="0067756A"/>
    <w:rsid w:val="0068042B"/>
    <w:rsid w:val="00683663"/>
    <w:rsid w:val="006879A3"/>
    <w:rsid w:val="00690A05"/>
    <w:rsid w:val="00691709"/>
    <w:rsid w:val="00691D4D"/>
    <w:rsid w:val="00692013"/>
    <w:rsid w:val="0069278D"/>
    <w:rsid w:val="006A06A7"/>
    <w:rsid w:val="006A0BA5"/>
    <w:rsid w:val="006A5E2D"/>
    <w:rsid w:val="006B486A"/>
    <w:rsid w:val="006B4E00"/>
    <w:rsid w:val="006B5F4A"/>
    <w:rsid w:val="006B6737"/>
    <w:rsid w:val="006B6A74"/>
    <w:rsid w:val="006C1A80"/>
    <w:rsid w:val="006C249A"/>
    <w:rsid w:val="006C3702"/>
    <w:rsid w:val="006C4D38"/>
    <w:rsid w:val="006C76D4"/>
    <w:rsid w:val="006D0C0A"/>
    <w:rsid w:val="006D172E"/>
    <w:rsid w:val="006D203A"/>
    <w:rsid w:val="006D2113"/>
    <w:rsid w:val="006D21A5"/>
    <w:rsid w:val="006D4271"/>
    <w:rsid w:val="006D4392"/>
    <w:rsid w:val="006D48F1"/>
    <w:rsid w:val="006D571E"/>
    <w:rsid w:val="006D5D80"/>
    <w:rsid w:val="006D614B"/>
    <w:rsid w:val="006D6540"/>
    <w:rsid w:val="006E0E7E"/>
    <w:rsid w:val="006E6FF2"/>
    <w:rsid w:val="006F22F0"/>
    <w:rsid w:val="006F338E"/>
    <w:rsid w:val="006F4BFA"/>
    <w:rsid w:val="006F64DE"/>
    <w:rsid w:val="006F6BA9"/>
    <w:rsid w:val="006F6CC7"/>
    <w:rsid w:val="006F70D7"/>
    <w:rsid w:val="006F7778"/>
    <w:rsid w:val="00701E27"/>
    <w:rsid w:val="00703287"/>
    <w:rsid w:val="00703DB7"/>
    <w:rsid w:val="007050D5"/>
    <w:rsid w:val="0070749A"/>
    <w:rsid w:val="007074CB"/>
    <w:rsid w:val="00714361"/>
    <w:rsid w:val="007145D5"/>
    <w:rsid w:val="00716B36"/>
    <w:rsid w:val="00720CB7"/>
    <w:rsid w:val="007211D2"/>
    <w:rsid w:val="007212C0"/>
    <w:rsid w:val="00722319"/>
    <w:rsid w:val="0072291E"/>
    <w:rsid w:val="0072310E"/>
    <w:rsid w:val="0072410A"/>
    <w:rsid w:val="00726E36"/>
    <w:rsid w:val="00733E3B"/>
    <w:rsid w:val="00733EC3"/>
    <w:rsid w:val="0073506F"/>
    <w:rsid w:val="00735FB2"/>
    <w:rsid w:val="00736BF2"/>
    <w:rsid w:val="00740734"/>
    <w:rsid w:val="00740E3D"/>
    <w:rsid w:val="00745635"/>
    <w:rsid w:val="00754076"/>
    <w:rsid w:val="00755FF7"/>
    <w:rsid w:val="00757EC0"/>
    <w:rsid w:val="00761C3B"/>
    <w:rsid w:val="00761E0A"/>
    <w:rsid w:val="007622D5"/>
    <w:rsid w:val="0076709E"/>
    <w:rsid w:val="00770162"/>
    <w:rsid w:val="0077246A"/>
    <w:rsid w:val="00773433"/>
    <w:rsid w:val="0077405A"/>
    <w:rsid w:val="00774DE5"/>
    <w:rsid w:val="00776894"/>
    <w:rsid w:val="00780AD6"/>
    <w:rsid w:val="007834D6"/>
    <w:rsid w:val="00783F70"/>
    <w:rsid w:val="007853B6"/>
    <w:rsid w:val="00785491"/>
    <w:rsid w:val="00792341"/>
    <w:rsid w:val="007928B9"/>
    <w:rsid w:val="007939A8"/>
    <w:rsid w:val="00793A48"/>
    <w:rsid w:val="00794872"/>
    <w:rsid w:val="007956D0"/>
    <w:rsid w:val="007A3819"/>
    <w:rsid w:val="007A5B3C"/>
    <w:rsid w:val="007A721E"/>
    <w:rsid w:val="007B22F2"/>
    <w:rsid w:val="007B4287"/>
    <w:rsid w:val="007B53BB"/>
    <w:rsid w:val="007C1027"/>
    <w:rsid w:val="007C16C3"/>
    <w:rsid w:val="007C28A7"/>
    <w:rsid w:val="007C6AFB"/>
    <w:rsid w:val="007D088B"/>
    <w:rsid w:val="007D2E6D"/>
    <w:rsid w:val="007D4C41"/>
    <w:rsid w:val="007D5C50"/>
    <w:rsid w:val="007D7436"/>
    <w:rsid w:val="007E0A1C"/>
    <w:rsid w:val="007E234F"/>
    <w:rsid w:val="007E421B"/>
    <w:rsid w:val="007E4C40"/>
    <w:rsid w:val="007E7AE7"/>
    <w:rsid w:val="007F063A"/>
    <w:rsid w:val="007F28DF"/>
    <w:rsid w:val="007F3C91"/>
    <w:rsid w:val="007F4B06"/>
    <w:rsid w:val="007F5641"/>
    <w:rsid w:val="007F69AC"/>
    <w:rsid w:val="0080142D"/>
    <w:rsid w:val="00805081"/>
    <w:rsid w:val="00805F90"/>
    <w:rsid w:val="008064C6"/>
    <w:rsid w:val="00812D69"/>
    <w:rsid w:val="0081364C"/>
    <w:rsid w:val="00820680"/>
    <w:rsid w:val="00823C7F"/>
    <w:rsid w:val="00825E44"/>
    <w:rsid w:val="00826505"/>
    <w:rsid w:val="00833F9F"/>
    <w:rsid w:val="00836589"/>
    <w:rsid w:val="00840E82"/>
    <w:rsid w:val="00840F44"/>
    <w:rsid w:val="0084283A"/>
    <w:rsid w:val="00843AB6"/>
    <w:rsid w:val="00843B4E"/>
    <w:rsid w:val="00843F52"/>
    <w:rsid w:val="00847DAC"/>
    <w:rsid w:val="0085206D"/>
    <w:rsid w:val="00860626"/>
    <w:rsid w:val="00860FCE"/>
    <w:rsid w:val="0086141C"/>
    <w:rsid w:val="00861557"/>
    <w:rsid w:val="0086168A"/>
    <w:rsid w:val="00862320"/>
    <w:rsid w:val="00864E4E"/>
    <w:rsid w:val="0086680A"/>
    <w:rsid w:val="00867CE9"/>
    <w:rsid w:val="0087069C"/>
    <w:rsid w:val="008725B9"/>
    <w:rsid w:val="00872A01"/>
    <w:rsid w:val="00874160"/>
    <w:rsid w:val="008779F7"/>
    <w:rsid w:val="008801C4"/>
    <w:rsid w:val="00880278"/>
    <w:rsid w:val="00881EA2"/>
    <w:rsid w:val="00881F0F"/>
    <w:rsid w:val="0088246A"/>
    <w:rsid w:val="00883207"/>
    <w:rsid w:val="008832AC"/>
    <w:rsid w:val="00884384"/>
    <w:rsid w:val="00891C17"/>
    <w:rsid w:val="00891E59"/>
    <w:rsid w:val="008924E6"/>
    <w:rsid w:val="008925B0"/>
    <w:rsid w:val="0089555D"/>
    <w:rsid w:val="0089778B"/>
    <w:rsid w:val="008A0E48"/>
    <w:rsid w:val="008A47CC"/>
    <w:rsid w:val="008A6055"/>
    <w:rsid w:val="008A6D2A"/>
    <w:rsid w:val="008B0BBD"/>
    <w:rsid w:val="008B16C9"/>
    <w:rsid w:val="008B1E6D"/>
    <w:rsid w:val="008B6AF6"/>
    <w:rsid w:val="008B7202"/>
    <w:rsid w:val="008C0295"/>
    <w:rsid w:val="008C23FB"/>
    <w:rsid w:val="008C2468"/>
    <w:rsid w:val="008C4737"/>
    <w:rsid w:val="008C5903"/>
    <w:rsid w:val="008C59C0"/>
    <w:rsid w:val="008C79DA"/>
    <w:rsid w:val="008C7B33"/>
    <w:rsid w:val="008D0230"/>
    <w:rsid w:val="008D2043"/>
    <w:rsid w:val="008D4378"/>
    <w:rsid w:val="008E135E"/>
    <w:rsid w:val="008E1C89"/>
    <w:rsid w:val="008E4B2A"/>
    <w:rsid w:val="008E524D"/>
    <w:rsid w:val="008E6F90"/>
    <w:rsid w:val="008F3F48"/>
    <w:rsid w:val="008F57A1"/>
    <w:rsid w:val="008F74C3"/>
    <w:rsid w:val="008F7ED1"/>
    <w:rsid w:val="009009A8"/>
    <w:rsid w:val="009015BF"/>
    <w:rsid w:val="0090308D"/>
    <w:rsid w:val="009066BB"/>
    <w:rsid w:val="00912917"/>
    <w:rsid w:val="009131F0"/>
    <w:rsid w:val="009155F5"/>
    <w:rsid w:val="009158F2"/>
    <w:rsid w:val="00916018"/>
    <w:rsid w:val="00916116"/>
    <w:rsid w:val="009201CA"/>
    <w:rsid w:val="00920382"/>
    <w:rsid w:val="00923697"/>
    <w:rsid w:val="0092719A"/>
    <w:rsid w:val="00930682"/>
    <w:rsid w:val="00932812"/>
    <w:rsid w:val="00935B0B"/>
    <w:rsid w:val="009374D3"/>
    <w:rsid w:val="0094163B"/>
    <w:rsid w:val="00943084"/>
    <w:rsid w:val="0094323D"/>
    <w:rsid w:val="0094599C"/>
    <w:rsid w:val="00950B83"/>
    <w:rsid w:val="00952481"/>
    <w:rsid w:val="00952B6B"/>
    <w:rsid w:val="009536D8"/>
    <w:rsid w:val="00954FFF"/>
    <w:rsid w:val="00963913"/>
    <w:rsid w:val="00965974"/>
    <w:rsid w:val="009676B1"/>
    <w:rsid w:val="0097031F"/>
    <w:rsid w:val="00973C01"/>
    <w:rsid w:val="0097797E"/>
    <w:rsid w:val="009814A4"/>
    <w:rsid w:val="0098514F"/>
    <w:rsid w:val="0098636B"/>
    <w:rsid w:val="009904EB"/>
    <w:rsid w:val="00990B51"/>
    <w:rsid w:val="00990C46"/>
    <w:rsid w:val="00992055"/>
    <w:rsid w:val="009960D5"/>
    <w:rsid w:val="009A16CF"/>
    <w:rsid w:val="009A450A"/>
    <w:rsid w:val="009A5863"/>
    <w:rsid w:val="009A5C04"/>
    <w:rsid w:val="009A7F1F"/>
    <w:rsid w:val="009A7F4B"/>
    <w:rsid w:val="009B22C5"/>
    <w:rsid w:val="009B57B0"/>
    <w:rsid w:val="009B629E"/>
    <w:rsid w:val="009C0B6A"/>
    <w:rsid w:val="009C1731"/>
    <w:rsid w:val="009C1945"/>
    <w:rsid w:val="009C5731"/>
    <w:rsid w:val="009D00B4"/>
    <w:rsid w:val="009D480C"/>
    <w:rsid w:val="009D64DA"/>
    <w:rsid w:val="009D7606"/>
    <w:rsid w:val="009E0206"/>
    <w:rsid w:val="009E0C38"/>
    <w:rsid w:val="009E17BD"/>
    <w:rsid w:val="009E33B7"/>
    <w:rsid w:val="009E3473"/>
    <w:rsid w:val="009F08C6"/>
    <w:rsid w:val="009F16CB"/>
    <w:rsid w:val="009F3123"/>
    <w:rsid w:val="009F4605"/>
    <w:rsid w:val="00A01C7E"/>
    <w:rsid w:val="00A02BD3"/>
    <w:rsid w:val="00A04883"/>
    <w:rsid w:val="00A06427"/>
    <w:rsid w:val="00A06A0F"/>
    <w:rsid w:val="00A06F06"/>
    <w:rsid w:val="00A07189"/>
    <w:rsid w:val="00A11D8A"/>
    <w:rsid w:val="00A123A3"/>
    <w:rsid w:val="00A208AF"/>
    <w:rsid w:val="00A21BCE"/>
    <w:rsid w:val="00A23150"/>
    <w:rsid w:val="00A232CB"/>
    <w:rsid w:val="00A23B56"/>
    <w:rsid w:val="00A24945"/>
    <w:rsid w:val="00A24EDE"/>
    <w:rsid w:val="00A24EF7"/>
    <w:rsid w:val="00A27B5E"/>
    <w:rsid w:val="00A3229B"/>
    <w:rsid w:val="00A323CB"/>
    <w:rsid w:val="00A33536"/>
    <w:rsid w:val="00A34479"/>
    <w:rsid w:val="00A36AA0"/>
    <w:rsid w:val="00A37216"/>
    <w:rsid w:val="00A3764C"/>
    <w:rsid w:val="00A41ED2"/>
    <w:rsid w:val="00A42431"/>
    <w:rsid w:val="00A433CA"/>
    <w:rsid w:val="00A44060"/>
    <w:rsid w:val="00A45991"/>
    <w:rsid w:val="00A509C7"/>
    <w:rsid w:val="00A5182D"/>
    <w:rsid w:val="00A51EA1"/>
    <w:rsid w:val="00A539F7"/>
    <w:rsid w:val="00A57EA6"/>
    <w:rsid w:val="00A61CA1"/>
    <w:rsid w:val="00A63A18"/>
    <w:rsid w:val="00A63FDE"/>
    <w:rsid w:val="00A65D67"/>
    <w:rsid w:val="00A706B5"/>
    <w:rsid w:val="00A71BA5"/>
    <w:rsid w:val="00A72316"/>
    <w:rsid w:val="00A7306B"/>
    <w:rsid w:val="00A744A2"/>
    <w:rsid w:val="00A76ADD"/>
    <w:rsid w:val="00A77433"/>
    <w:rsid w:val="00A80EC8"/>
    <w:rsid w:val="00A824C7"/>
    <w:rsid w:val="00A82A45"/>
    <w:rsid w:val="00A85843"/>
    <w:rsid w:val="00A85C37"/>
    <w:rsid w:val="00A8728B"/>
    <w:rsid w:val="00A872BB"/>
    <w:rsid w:val="00A87355"/>
    <w:rsid w:val="00A92607"/>
    <w:rsid w:val="00A928A0"/>
    <w:rsid w:val="00A92F61"/>
    <w:rsid w:val="00A9417C"/>
    <w:rsid w:val="00A95730"/>
    <w:rsid w:val="00AA008D"/>
    <w:rsid w:val="00AA306F"/>
    <w:rsid w:val="00AA43E0"/>
    <w:rsid w:val="00AA749D"/>
    <w:rsid w:val="00AA7871"/>
    <w:rsid w:val="00AB0384"/>
    <w:rsid w:val="00AB0A32"/>
    <w:rsid w:val="00AB2600"/>
    <w:rsid w:val="00AB5A1C"/>
    <w:rsid w:val="00AB5ADF"/>
    <w:rsid w:val="00AC1D0C"/>
    <w:rsid w:val="00AC2C70"/>
    <w:rsid w:val="00AC41FC"/>
    <w:rsid w:val="00AC4BC3"/>
    <w:rsid w:val="00AC6A39"/>
    <w:rsid w:val="00AC6AB5"/>
    <w:rsid w:val="00AC73E4"/>
    <w:rsid w:val="00AD131F"/>
    <w:rsid w:val="00AD15A7"/>
    <w:rsid w:val="00AD1856"/>
    <w:rsid w:val="00AD2839"/>
    <w:rsid w:val="00AD38A1"/>
    <w:rsid w:val="00AD5428"/>
    <w:rsid w:val="00AD560C"/>
    <w:rsid w:val="00AE3840"/>
    <w:rsid w:val="00AE521D"/>
    <w:rsid w:val="00AE5A38"/>
    <w:rsid w:val="00AE670B"/>
    <w:rsid w:val="00AE6BF3"/>
    <w:rsid w:val="00AE6FEE"/>
    <w:rsid w:val="00AF045F"/>
    <w:rsid w:val="00AF3203"/>
    <w:rsid w:val="00AF3E95"/>
    <w:rsid w:val="00AF4AAF"/>
    <w:rsid w:val="00AF5F5A"/>
    <w:rsid w:val="00B00B48"/>
    <w:rsid w:val="00B00C1E"/>
    <w:rsid w:val="00B0329B"/>
    <w:rsid w:val="00B05744"/>
    <w:rsid w:val="00B0635A"/>
    <w:rsid w:val="00B06B93"/>
    <w:rsid w:val="00B110BA"/>
    <w:rsid w:val="00B137AE"/>
    <w:rsid w:val="00B13A80"/>
    <w:rsid w:val="00B1663B"/>
    <w:rsid w:val="00B170A3"/>
    <w:rsid w:val="00B2116F"/>
    <w:rsid w:val="00B228AF"/>
    <w:rsid w:val="00B22C6F"/>
    <w:rsid w:val="00B22F25"/>
    <w:rsid w:val="00B2372C"/>
    <w:rsid w:val="00B26BEC"/>
    <w:rsid w:val="00B3008B"/>
    <w:rsid w:val="00B30133"/>
    <w:rsid w:val="00B33454"/>
    <w:rsid w:val="00B33665"/>
    <w:rsid w:val="00B3438E"/>
    <w:rsid w:val="00B348FA"/>
    <w:rsid w:val="00B4182C"/>
    <w:rsid w:val="00B44A28"/>
    <w:rsid w:val="00B46205"/>
    <w:rsid w:val="00B465C9"/>
    <w:rsid w:val="00B500C2"/>
    <w:rsid w:val="00B5092D"/>
    <w:rsid w:val="00B52BEC"/>
    <w:rsid w:val="00B5376B"/>
    <w:rsid w:val="00B5421F"/>
    <w:rsid w:val="00B5674F"/>
    <w:rsid w:val="00B60130"/>
    <w:rsid w:val="00B6135F"/>
    <w:rsid w:val="00B61609"/>
    <w:rsid w:val="00B6222C"/>
    <w:rsid w:val="00B64BAB"/>
    <w:rsid w:val="00B653B4"/>
    <w:rsid w:val="00B66A95"/>
    <w:rsid w:val="00B672D8"/>
    <w:rsid w:val="00B70ECE"/>
    <w:rsid w:val="00B7170A"/>
    <w:rsid w:val="00B71AF7"/>
    <w:rsid w:val="00B74024"/>
    <w:rsid w:val="00B8215A"/>
    <w:rsid w:val="00B82D40"/>
    <w:rsid w:val="00B82F17"/>
    <w:rsid w:val="00B836D3"/>
    <w:rsid w:val="00B85951"/>
    <w:rsid w:val="00B916A8"/>
    <w:rsid w:val="00BA1964"/>
    <w:rsid w:val="00BA30B5"/>
    <w:rsid w:val="00BA3389"/>
    <w:rsid w:val="00BA5C97"/>
    <w:rsid w:val="00BA6502"/>
    <w:rsid w:val="00BB10D1"/>
    <w:rsid w:val="00BB36FA"/>
    <w:rsid w:val="00BB4E82"/>
    <w:rsid w:val="00BB71DE"/>
    <w:rsid w:val="00BC093C"/>
    <w:rsid w:val="00BC456B"/>
    <w:rsid w:val="00BC4B72"/>
    <w:rsid w:val="00BD04DF"/>
    <w:rsid w:val="00BD14D3"/>
    <w:rsid w:val="00BD392C"/>
    <w:rsid w:val="00BD44F1"/>
    <w:rsid w:val="00BD5D45"/>
    <w:rsid w:val="00BE1E12"/>
    <w:rsid w:val="00BE7605"/>
    <w:rsid w:val="00BE7C55"/>
    <w:rsid w:val="00BF0BAF"/>
    <w:rsid w:val="00BF299C"/>
    <w:rsid w:val="00BF4CF8"/>
    <w:rsid w:val="00BF5953"/>
    <w:rsid w:val="00C0037C"/>
    <w:rsid w:val="00C01448"/>
    <w:rsid w:val="00C027DA"/>
    <w:rsid w:val="00C0303C"/>
    <w:rsid w:val="00C111CE"/>
    <w:rsid w:val="00C11AFC"/>
    <w:rsid w:val="00C125AE"/>
    <w:rsid w:val="00C17345"/>
    <w:rsid w:val="00C17C51"/>
    <w:rsid w:val="00C17F1F"/>
    <w:rsid w:val="00C20CB9"/>
    <w:rsid w:val="00C210E9"/>
    <w:rsid w:val="00C22C30"/>
    <w:rsid w:val="00C24DC4"/>
    <w:rsid w:val="00C26002"/>
    <w:rsid w:val="00C30E3F"/>
    <w:rsid w:val="00C339B1"/>
    <w:rsid w:val="00C3537C"/>
    <w:rsid w:val="00C35C0A"/>
    <w:rsid w:val="00C41EFB"/>
    <w:rsid w:val="00C426ED"/>
    <w:rsid w:val="00C42A6C"/>
    <w:rsid w:val="00C42EA8"/>
    <w:rsid w:val="00C4423D"/>
    <w:rsid w:val="00C459C5"/>
    <w:rsid w:val="00C508CD"/>
    <w:rsid w:val="00C5137F"/>
    <w:rsid w:val="00C51512"/>
    <w:rsid w:val="00C522A2"/>
    <w:rsid w:val="00C52E73"/>
    <w:rsid w:val="00C53844"/>
    <w:rsid w:val="00C539FA"/>
    <w:rsid w:val="00C55DCA"/>
    <w:rsid w:val="00C60F5C"/>
    <w:rsid w:val="00C61090"/>
    <w:rsid w:val="00C61F77"/>
    <w:rsid w:val="00C62836"/>
    <w:rsid w:val="00C64E27"/>
    <w:rsid w:val="00C65E90"/>
    <w:rsid w:val="00C66A8C"/>
    <w:rsid w:val="00C67731"/>
    <w:rsid w:val="00C67B91"/>
    <w:rsid w:val="00C72738"/>
    <w:rsid w:val="00C72BC1"/>
    <w:rsid w:val="00C744B4"/>
    <w:rsid w:val="00C77618"/>
    <w:rsid w:val="00C80ABF"/>
    <w:rsid w:val="00C8221C"/>
    <w:rsid w:val="00C90238"/>
    <w:rsid w:val="00C93B02"/>
    <w:rsid w:val="00CA0DA5"/>
    <w:rsid w:val="00CA4CC7"/>
    <w:rsid w:val="00CA4D1F"/>
    <w:rsid w:val="00CA7130"/>
    <w:rsid w:val="00CA78BA"/>
    <w:rsid w:val="00CB0666"/>
    <w:rsid w:val="00CB1C29"/>
    <w:rsid w:val="00CB42BB"/>
    <w:rsid w:val="00CB5FBD"/>
    <w:rsid w:val="00CB65FE"/>
    <w:rsid w:val="00CC2EE7"/>
    <w:rsid w:val="00CC4315"/>
    <w:rsid w:val="00CD29E6"/>
    <w:rsid w:val="00CD3CD4"/>
    <w:rsid w:val="00CD3D70"/>
    <w:rsid w:val="00CD4594"/>
    <w:rsid w:val="00CE0134"/>
    <w:rsid w:val="00CE0FD6"/>
    <w:rsid w:val="00CE154F"/>
    <w:rsid w:val="00CE195B"/>
    <w:rsid w:val="00CE2FAF"/>
    <w:rsid w:val="00CE4822"/>
    <w:rsid w:val="00CF1BDC"/>
    <w:rsid w:val="00CF3866"/>
    <w:rsid w:val="00CF3E9D"/>
    <w:rsid w:val="00D014E6"/>
    <w:rsid w:val="00D02A70"/>
    <w:rsid w:val="00D04410"/>
    <w:rsid w:val="00D105B0"/>
    <w:rsid w:val="00D11599"/>
    <w:rsid w:val="00D12E3C"/>
    <w:rsid w:val="00D14896"/>
    <w:rsid w:val="00D149ED"/>
    <w:rsid w:val="00D157E2"/>
    <w:rsid w:val="00D164A2"/>
    <w:rsid w:val="00D16888"/>
    <w:rsid w:val="00D2490F"/>
    <w:rsid w:val="00D25312"/>
    <w:rsid w:val="00D30728"/>
    <w:rsid w:val="00D32A2A"/>
    <w:rsid w:val="00D337F2"/>
    <w:rsid w:val="00D33EA1"/>
    <w:rsid w:val="00D342DC"/>
    <w:rsid w:val="00D4080D"/>
    <w:rsid w:val="00D42258"/>
    <w:rsid w:val="00D43D33"/>
    <w:rsid w:val="00D4505C"/>
    <w:rsid w:val="00D454F4"/>
    <w:rsid w:val="00D46B76"/>
    <w:rsid w:val="00D50923"/>
    <w:rsid w:val="00D50C18"/>
    <w:rsid w:val="00D51028"/>
    <w:rsid w:val="00D52503"/>
    <w:rsid w:val="00D53C6D"/>
    <w:rsid w:val="00D5476A"/>
    <w:rsid w:val="00D551DD"/>
    <w:rsid w:val="00D613E5"/>
    <w:rsid w:val="00D63726"/>
    <w:rsid w:val="00D6492E"/>
    <w:rsid w:val="00D664E1"/>
    <w:rsid w:val="00D71997"/>
    <w:rsid w:val="00D729E0"/>
    <w:rsid w:val="00D75E6B"/>
    <w:rsid w:val="00D77243"/>
    <w:rsid w:val="00D77746"/>
    <w:rsid w:val="00D82EF0"/>
    <w:rsid w:val="00D9177E"/>
    <w:rsid w:val="00D91F19"/>
    <w:rsid w:val="00D9395D"/>
    <w:rsid w:val="00D94D1A"/>
    <w:rsid w:val="00D96630"/>
    <w:rsid w:val="00D97179"/>
    <w:rsid w:val="00D97195"/>
    <w:rsid w:val="00DA1F00"/>
    <w:rsid w:val="00DA49EB"/>
    <w:rsid w:val="00DA73F9"/>
    <w:rsid w:val="00DB15E4"/>
    <w:rsid w:val="00DB408D"/>
    <w:rsid w:val="00DC09FA"/>
    <w:rsid w:val="00DC122F"/>
    <w:rsid w:val="00DC2BCC"/>
    <w:rsid w:val="00DC3170"/>
    <w:rsid w:val="00DC4C41"/>
    <w:rsid w:val="00DC6B1E"/>
    <w:rsid w:val="00DD09F3"/>
    <w:rsid w:val="00DD21BF"/>
    <w:rsid w:val="00DD26E6"/>
    <w:rsid w:val="00DD55BC"/>
    <w:rsid w:val="00DE3FA4"/>
    <w:rsid w:val="00DE607D"/>
    <w:rsid w:val="00DE7125"/>
    <w:rsid w:val="00DF1500"/>
    <w:rsid w:val="00DF1A61"/>
    <w:rsid w:val="00DF2FEB"/>
    <w:rsid w:val="00DF44EB"/>
    <w:rsid w:val="00DF536C"/>
    <w:rsid w:val="00DF6D7A"/>
    <w:rsid w:val="00DF7927"/>
    <w:rsid w:val="00DF7AF2"/>
    <w:rsid w:val="00DF7D92"/>
    <w:rsid w:val="00E00FB9"/>
    <w:rsid w:val="00E01A0E"/>
    <w:rsid w:val="00E1793D"/>
    <w:rsid w:val="00E22040"/>
    <w:rsid w:val="00E2434F"/>
    <w:rsid w:val="00E24904"/>
    <w:rsid w:val="00E24BC3"/>
    <w:rsid w:val="00E2602C"/>
    <w:rsid w:val="00E26EB7"/>
    <w:rsid w:val="00E348FE"/>
    <w:rsid w:val="00E4025F"/>
    <w:rsid w:val="00E4145B"/>
    <w:rsid w:val="00E4150F"/>
    <w:rsid w:val="00E41A67"/>
    <w:rsid w:val="00E41E19"/>
    <w:rsid w:val="00E4370D"/>
    <w:rsid w:val="00E4432A"/>
    <w:rsid w:val="00E47CFA"/>
    <w:rsid w:val="00E552FB"/>
    <w:rsid w:val="00E5554D"/>
    <w:rsid w:val="00E607E4"/>
    <w:rsid w:val="00E60A11"/>
    <w:rsid w:val="00E617BA"/>
    <w:rsid w:val="00E636F4"/>
    <w:rsid w:val="00E644BA"/>
    <w:rsid w:val="00E66CB6"/>
    <w:rsid w:val="00E67DDC"/>
    <w:rsid w:val="00E72097"/>
    <w:rsid w:val="00E73578"/>
    <w:rsid w:val="00E75A81"/>
    <w:rsid w:val="00E7713C"/>
    <w:rsid w:val="00E77406"/>
    <w:rsid w:val="00E77AAC"/>
    <w:rsid w:val="00E77CE4"/>
    <w:rsid w:val="00E80E91"/>
    <w:rsid w:val="00E82562"/>
    <w:rsid w:val="00E908D6"/>
    <w:rsid w:val="00E90A06"/>
    <w:rsid w:val="00E91A1F"/>
    <w:rsid w:val="00E9597E"/>
    <w:rsid w:val="00E97EC5"/>
    <w:rsid w:val="00EA06AB"/>
    <w:rsid w:val="00EA1B58"/>
    <w:rsid w:val="00EA2024"/>
    <w:rsid w:val="00EA3E52"/>
    <w:rsid w:val="00EA4E98"/>
    <w:rsid w:val="00EA53F6"/>
    <w:rsid w:val="00EA5C13"/>
    <w:rsid w:val="00EB037F"/>
    <w:rsid w:val="00EB1C7F"/>
    <w:rsid w:val="00EB3B9E"/>
    <w:rsid w:val="00EC4F2C"/>
    <w:rsid w:val="00EC5625"/>
    <w:rsid w:val="00ED24F9"/>
    <w:rsid w:val="00ED38B9"/>
    <w:rsid w:val="00ED5D06"/>
    <w:rsid w:val="00ED6E72"/>
    <w:rsid w:val="00ED6E8A"/>
    <w:rsid w:val="00EE150E"/>
    <w:rsid w:val="00EE199A"/>
    <w:rsid w:val="00EE3A7F"/>
    <w:rsid w:val="00EE3E74"/>
    <w:rsid w:val="00EE41BC"/>
    <w:rsid w:val="00EE44C7"/>
    <w:rsid w:val="00EE60DB"/>
    <w:rsid w:val="00EE6C7D"/>
    <w:rsid w:val="00EF0CCF"/>
    <w:rsid w:val="00EF2467"/>
    <w:rsid w:val="00EF61C8"/>
    <w:rsid w:val="00EF631D"/>
    <w:rsid w:val="00EF708C"/>
    <w:rsid w:val="00EF7BD7"/>
    <w:rsid w:val="00F04516"/>
    <w:rsid w:val="00F05194"/>
    <w:rsid w:val="00F061C8"/>
    <w:rsid w:val="00F07AD2"/>
    <w:rsid w:val="00F07BE0"/>
    <w:rsid w:val="00F07D59"/>
    <w:rsid w:val="00F10EA4"/>
    <w:rsid w:val="00F11884"/>
    <w:rsid w:val="00F1322E"/>
    <w:rsid w:val="00F14DCA"/>
    <w:rsid w:val="00F15B0A"/>
    <w:rsid w:val="00F25C1F"/>
    <w:rsid w:val="00F26896"/>
    <w:rsid w:val="00F27A28"/>
    <w:rsid w:val="00F30148"/>
    <w:rsid w:val="00F30D64"/>
    <w:rsid w:val="00F31B28"/>
    <w:rsid w:val="00F31B4D"/>
    <w:rsid w:val="00F34004"/>
    <w:rsid w:val="00F35C1C"/>
    <w:rsid w:val="00F4298B"/>
    <w:rsid w:val="00F446EA"/>
    <w:rsid w:val="00F46FF0"/>
    <w:rsid w:val="00F505B0"/>
    <w:rsid w:val="00F536C1"/>
    <w:rsid w:val="00F54676"/>
    <w:rsid w:val="00F54D36"/>
    <w:rsid w:val="00F5514A"/>
    <w:rsid w:val="00F56BCA"/>
    <w:rsid w:val="00F5711E"/>
    <w:rsid w:val="00F619ED"/>
    <w:rsid w:val="00F623AA"/>
    <w:rsid w:val="00F62847"/>
    <w:rsid w:val="00F66179"/>
    <w:rsid w:val="00F67792"/>
    <w:rsid w:val="00F67CAF"/>
    <w:rsid w:val="00F70D4D"/>
    <w:rsid w:val="00F711BB"/>
    <w:rsid w:val="00F71AC1"/>
    <w:rsid w:val="00F727E0"/>
    <w:rsid w:val="00F72DCB"/>
    <w:rsid w:val="00F735F5"/>
    <w:rsid w:val="00F74272"/>
    <w:rsid w:val="00F77F5C"/>
    <w:rsid w:val="00F80FFC"/>
    <w:rsid w:val="00F87827"/>
    <w:rsid w:val="00F910CA"/>
    <w:rsid w:val="00F9194A"/>
    <w:rsid w:val="00F91D9D"/>
    <w:rsid w:val="00F92964"/>
    <w:rsid w:val="00F92E48"/>
    <w:rsid w:val="00F9599C"/>
    <w:rsid w:val="00FA266C"/>
    <w:rsid w:val="00FB0CAD"/>
    <w:rsid w:val="00FB0F7C"/>
    <w:rsid w:val="00FB11F4"/>
    <w:rsid w:val="00FB4C6B"/>
    <w:rsid w:val="00FB4F23"/>
    <w:rsid w:val="00FB5354"/>
    <w:rsid w:val="00FC22CE"/>
    <w:rsid w:val="00FC40CE"/>
    <w:rsid w:val="00FC5043"/>
    <w:rsid w:val="00FC5099"/>
    <w:rsid w:val="00FC596E"/>
    <w:rsid w:val="00FC6368"/>
    <w:rsid w:val="00FC6FDC"/>
    <w:rsid w:val="00FC72F6"/>
    <w:rsid w:val="00FD0664"/>
    <w:rsid w:val="00FD1DC6"/>
    <w:rsid w:val="00FD638A"/>
    <w:rsid w:val="00FD7C58"/>
    <w:rsid w:val="00FE069D"/>
    <w:rsid w:val="00FE3146"/>
    <w:rsid w:val="00FE3B96"/>
    <w:rsid w:val="00FE4974"/>
    <w:rsid w:val="00FF02B2"/>
    <w:rsid w:val="00FF0B30"/>
    <w:rsid w:val="00FF0EF1"/>
    <w:rsid w:val="00FF3436"/>
    <w:rsid w:val="00FF4C26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5"/>
    <o:shapelayout v:ext="edit">
      <o:idmap v:ext="edit" data="1"/>
    </o:shapelayout>
  </w:shapeDefaults>
  <w:decimalSymbol w:val="."/>
  <w:listSeparator w:val=","/>
  <w14:docId w14:val="4F4BEC42"/>
  <w15:docId w15:val="{CB2F98CF-5801-43F7-80F0-AF12DE058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72BBC"/>
    <w:pPr>
      <w:overflowPunct w:val="0"/>
      <w:autoSpaceDE w:val="0"/>
      <w:autoSpaceDN w:val="0"/>
      <w:adjustRightInd w:val="0"/>
      <w:ind w:left="1440" w:hanging="720"/>
      <w:textAlignment w:val="baseline"/>
    </w:pPr>
    <w:rPr>
      <w:rFonts w:ascii="Book Antiqua" w:hAnsi="Book Antiqua"/>
    </w:rPr>
  </w:style>
  <w:style w:type="paragraph" w:styleId="1">
    <w:name w:val="heading 1"/>
    <w:basedOn w:val="a0"/>
    <w:next w:val="Indent"/>
    <w:qFormat/>
    <w:rsid w:val="00672BBC"/>
    <w:pPr>
      <w:keepNext/>
      <w:keepLines/>
      <w:numPr>
        <w:numId w:val="4"/>
      </w:numPr>
      <w:spacing w:before="240" w:line="240" w:lineRule="atLeast"/>
      <w:outlineLvl w:val="0"/>
    </w:pPr>
    <w:rPr>
      <w:rFonts w:ascii="Arial" w:hAnsi="Arial"/>
      <w:b/>
      <w:sz w:val="24"/>
      <w:lang w:val="en-GB"/>
    </w:rPr>
  </w:style>
  <w:style w:type="paragraph" w:styleId="20">
    <w:name w:val="heading 2"/>
    <w:aliases w:val="Char,Attribute Heading 2,h2,Attribute Heading 21,Attribute Heading 22,1).,1).1,1).2,1).3,1).4,1).5,1).6,1).11,1).21,1).31,1).41,1).51,1).7,1).12,1).22,1).32,1).42,1).52,1).8,1).13,1).23,1).33,1).43,1).53,HD2"/>
    <w:basedOn w:val="a0"/>
    <w:next w:val="Indent2"/>
    <w:qFormat/>
    <w:rsid w:val="00672BBC"/>
    <w:pPr>
      <w:keepNext/>
      <w:keepLines/>
      <w:numPr>
        <w:ilvl w:val="1"/>
        <w:numId w:val="4"/>
      </w:numPr>
      <w:spacing w:before="240"/>
      <w:outlineLvl w:val="1"/>
    </w:pPr>
    <w:rPr>
      <w:rFonts w:ascii="Arial" w:hAnsi="Arial"/>
      <w:b/>
    </w:rPr>
  </w:style>
  <w:style w:type="paragraph" w:styleId="3">
    <w:name w:val="heading 3"/>
    <w:aliases w:val="Char1,h3,Table Attribute Heading,Table Attribute Heading1,Table Attribute Heading2,가),가)1,가)2,가)3,가)4,가)5,가)6,가)11,가)21,가)31,가)41,가)51,h31,Table Attribute Heading3,Table Attribute Heading11,Table Attribute Heading21,가)7,가)12,가)22,가)32,가)42,가)52,h32"/>
    <w:basedOn w:val="a0"/>
    <w:next w:val="Indent3"/>
    <w:qFormat/>
    <w:rsid w:val="00672BBC"/>
    <w:pPr>
      <w:keepNext/>
      <w:keepLines/>
      <w:numPr>
        <w:ilvl w:val="2"/>
        <w:numId w:val="4"/>
      </w:numPr>
      <w:spacing w:before="240"/>
      <w:outlineLvl w:val="2"/>
    </w:pPr>
  </w:style>
  <w:style w:type="paragraph" w:styleId="4">
    <w:name w:val="heading 4"/>
    <w:basedOn w:val="a0"/>
    <w:next w:val="Indent4"/>
    <w:qFormat/>
    <w:rsid w:val="00672BBC"/>
    <w:pPr>
      <w:keepNext/>
      <w:keepLines/>
      <w:numPr>
        <w:ilvl w:val="3"/>
        <w:numId w:val="4"/>
      </w:numPr>
      <w:spacing w:before="24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rsid w:val="00672BBC"/>
    <w:pPr>
      <w:numPr>
        <w:ilvl w:val="4"/>
        <w:numId w:val="4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0"/>
    <w:next w:val="a0"/>
    <w:qFormat/>
    <w:rsid w:val="00672BBC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7">
    <w:name w:val="heading 7"/>
    <w:basedOn w:val="a0"/>
    <w:next w:val="a0"/>
    <w:qFormat/>
    <w:rsid w:val="00672BBC"/>
    <w:pPr>
      <w:numPr>
        <w:ilvl w:val="6"/>
        <w:numId w:val="4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0"/>
    <w:next w:val="a0"/>
    <w:qFormat/>
    <w:rsid w:val="00672BBC"/>
    <w:pPr>
      <w:numPr>
        <w:ilvl w:val="7"/>
        <w:numId w:val="4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0"/>
    <w:next w:val="a0"/>
    <w:qFormat/>
    <w:rsid w:val="00672BBC"/>
    <w:pPr>
      <w:numPr>
        <w:ilvl w:val="8"/>
        <w:numId w:val="4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본문1"/>
    <w:basedOn w:val="a0"/>
    <w:rsid w:val="00672BBC"/>
    <w:pPr>
      <w:keepLines/>
      <w:spacing w:after="120"/>
      <w:ind w:left="450" w:firstLine="0"/>
    </w:pPr>
    <w:rPr>
      <w:rFonts w:ascii="Arial" w:hAnsi="Arial"/>
    </w:rPr>
  </w:style>
  <w:style w:type="paragraph" w:styleId="a4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rsid w:val="00672BBC"/>
    <w:pPr>
      <w:tabs>
        <w:tab w:val="center" w:pos="4320"/>
        <w:tab w:val="right" w:pos="8640"/>
      </w:tabs>
    </w:pPr>
  </w:style>
  <w:style w:type="paragraph" w:styleId="a5">
    <w:name w:val="footer"/>
    <w:aliases w:val="footer odd"/>
    <w:basedOn w:val="a0"/>
    <w:semiHidden/>
    <w:rsid w:val="00672BBC"/>
    <w:pPr>
      <w:tabs>
        <w:tab w:val="center" w:pos="4320"/>
        <w:tab w:val="right" w:pos="8640"/>
      </w:tabs>
    </w:pPr>
  </w:style>
  <w:style w:type="paragraph" w:customStyle="1" w:styleId="Bullet">
    <w:name w:val="Bullet"/>
    <w:basedOn w:val="a0"/>
    <w:rsid w:val="00672BBC"/>
    <w:pPr>
      <w:keepLines/>
      <w:spacing w:after="120"/>
      <w:ind w:left="1080" w:hanging="360"/>
    </w:pPr>
    <w:rPr>
      <w:rFonts w:ascii="Arial" w:hAnsi="Arial"/>
    </w:rPr>
  </w:style>
  <w:style w:type="paragraph" w:customStyle="1" w:styleId="Text">
    <w:name w:val="Text"/>
    <w:basedOn w:val="a0"/>
    <w:rsid w:val="00672BBC"/>
    <w:pPr>
      <w:keepLines/>
      <w:spacing w:after="120"/>
      <w:ind w:left="1800"/>
    </w:pPr>
    <w:rPr>
      <w:rFonts w:ascii="Arial" w:hAnsi="Arial"/>
    </w:rPr>
  </w:style>
  <w:style w:type="paragraph" w:customStyle="1" w:styleId="Indent">
    <w:name w:val="Indent"/>
    <w:basedOn w:val="a0"/>
    <w:rsid w:val="00672BBC"/>
    <w:pPr>
      <w:keepNext/>
      <w:spacing w:before="120"/>
      <w:ind w:left="720" w:firstLine="0"/>
    </w:pPr>
  </w:style>
  <w:style w:type="paragraph" w:customStyle="1" w:styleId="blankpage">
    <w:name w:val="blank page"/>
    <w:basedOn w:val="Indent"/>
    <w:rsid w:val="00672BBC"/>
    <w:pPr>
      <w:pageBreakBefore/>
      <w:widowControl w:val="0"/>
      <w:spacing w:before="5500" w:after="5500"/>
      <w:ind w:left="0"/>
      <w:jc w:val="center"/>
    </w:pPr>
  </w:style>
  <w:style w:type="paragraph" w:customStyle="1" w:styleId="TextBullet">
    <w:name w:val="Text Bullet"/>
    <w:basedOn w:val="Bullet"/>
    <w:rsid w:val="00672BBC"/>
    <w:pPr>
      <w:spacing w:after="0"/>
      <w:ind w:left="2160"/>
    </w:pPr>
  </w:style>
  <w:style w:type="paragraph" w:customStyle="1" w:styleId="TextBullet2">
    <w:name w:val="Text Bullet 2"/>
    <w:basedOn w:val="TextBullet"/>
    <w:rsid w:val="00672BBC"/>
    <w:pPr>
      <w:spacing w:after="120"/>
    </w:pPr>
  </w:style>
  <w:style w:type="paragraph" w:customStyle="1" w:styleId="Graphic">
    <w:name w:val="Graphic"/>
    <w:basedOn w:val="a0"/>
    <w:next w:val="a0"/>
    <w:rsid w:val="00672BBC"/>
    <w:pPr>
      <w:keepLines/>
      <w:spacing w:before="240" w:after="240"/>
      <w:ind w:left="0" w:firstLine="0"/>
      <w:jc w:val="center"/>
    </w:pPr>
    <w:rPr>
      <w:rFonts w:ascii="Arial" w:hAnsi="Arial"/>
    </w:rPr>
  </w:style>
  <w:style w:type="character" w:styleId="a6">
    <w:name w:val="page number"/>
    <w:basedOn w:val="a1"/>
    <w:semiHidden/>
    <w:rsid w:val="00672BBC"/>
  </w:style>
  <w:style w:type="paragraph" w:styleId="a7">
    <w:name w:val="Title"/>
    <w:basedOn w:val="1"/>
    <w:qFormat/>
    <w:rsid w:val="00672BBC"/>
    <w:pPr>
      <w:spacing w:before="120" w:line="240" w:lineRule="auto"/>
      <w:ind w:left="850" w:hanging="850"/>
      <w:jc w:val="center"/>
      <w:outlineLvl w:val="9"/>
    </w:pPr>
    <w:rPr>
      <w:rFonts w:ascii="Helvetica" w:hAnsi="Helvetica"/>
      <w:sz w:val="36"/>
    </w:rPr>
  </w:style>
  <w:style w:type="paragraph" w:customStyle="1" w:styleId="Bullet2">
    <w:name w:val="Bullet2"/>
    <w:basedOn w:val="Bullet3"/>
    <w:rsid w:val="00672BBC"/>
    <w:pPr>
      <w:ind w:left="1800"/>
    </w:pPr>
  </w:style>
  <w:style w:type="paragraph" w:customStyle="1" w:styleId="Bullet3">
    <w:name w:val="Bullet3"/>
    <w:basedOn w:val="Bullet"/>
    <w:rsid w:val="00672BBC"/>
    <w:pPr>
      <w:spacing w:after="0"/>
      <w:ind w:left="2520"/>
    </w:pPr>
    <w:rPr>
      <w:rFonts w:ascii="Book Antiqua" w:hAnsi="Book Antiqua"/>
    </w:rPr>
  </w:style>
  <w:style w:type="paragraph" w:customStyle="1" w:styleId="Bullet4">
    <w:name w:val="Bullet4"/>
    <w:basedOn w:val="Bullet"/>
    <w:rsid w:val="00672BBC"/>
    <w:pPr>
      <w:spacing w:after="0"/>
      <w:ind w:left="3240"/>
    </w:pPr>
    <w:rPr>
      <w:rFonts w:ascii="Book Antiqua" w:hAnsi="Book Antiqua"/>
      <w:color w:val="000000"/>
    </w:rPr>
  </w:style>
  <w:style w:type="paragraph" w:customStyle="1" w:styleId="Indent2">
    <w:name w:val="Indent2"/>
    <w:basedOn w:val="a0"/>
    <w:rsid w:val="00672BBC"/>
    <w:pPr>
      <w:spacing w:before="120"/>
      <w:ind w:firstLine="0"/>
    </w:pPr>
    <w:rPr>
      <w:color w:val="000000"/>
    </w:rPr>
  </w:style>
  <w:style w:type="paragraph" w:customStyle="1" w:styleId="Indent3">
    <w:name w:val="Indent3"/>
    <w:basedOn w:val="a0"/>
    <w:rsid w:val="00672BBC"/>
    <w:pPr>
      <w:spacing w:before="120"/>
      <w:ind w:left="2160" w:firstLine="0"/>
    </w:pPr>
  </w:style>
  <w:style w:type="paragraph" w:customStyle="1" w:styleId="Indent4">
    <w:name w:val="Indent4"/>
    <w:basedOn w:val="a0"/>
    <w:rsid w:val="00672BBC"/>
    <w:pPr>
      <w:spacing w:before="120"/>
      <w:ind w:left="2520" w:firstLine="0"/>
    </w:pPr>
    <w:rPr>
      <w:color w:val="000000"/>
    </w:rPr>
  </w:style>
  <w:style w:type="paragraph" w:customStyle="1" w:styleId="31">
    <w:name w:val="본문 31"/>
    <w:basedOn w:val="11"/>
    <w:rsid w:val="00672BBC"/>
    <w:pPr>
      <w:ind w:left="720"/>
    </w:pPr>
  </w:style>
  <w:style w:type="paragraph" w:customStyle="1" w:styleId="TitlePageMainHead">
    <w:name w:val="Title Page Main Head"/>
    <w:rsid w:val="00672BBC"/>
    <w:pPr>
      <w:suppressLineNumbers/>
      <w:overflowPunct w:val="0"/>
      <w:autoSpaceDE w:val="0"/>
      <w:autoSpaceDN w:val="0"/>
      <w:adjustRightInd w:val="0"/>
      <w:spacing w:before="1920" w:line="720" w:lineRule="exact"/>
      <w:jc w:val="right"/>
      <w:textAlignment w:val="baseline"/>
    </w:pPr>
    <w:rPr>
      <w:b/>
      <w:sz w:val="48"/>
    </w:rPr>
  </w:style>
  <w:style w:type="paragraph" w:customStyle="1" w:styleId="Indent1">
    <w:name w:val="Indent1"/>
    <w:basedOn w:val="a0"/>
    <w:rsid w:val="00672BBC"/>
    <w:pPr>
      <w:ind w:left="720"/>
    </w:pPr>
  </w:style>
  <w:style w:type="paragraph" w:customStyle="1" w:styleId="Normal1stindent">
    <w:name w:val="Normal 1st indent"/>
    <w:basedOn w:val="a0"/>
    <w:rsid w:val="00672BBC"/>
    <w:pPr>
      <w:ind w:left="2160"/>
    </w:pPr>
  </w:style>
  <w:style w:type="paragraph" w:customStyle="1" w:styleId="Normal2ndindent">
    <w:name w:val="Normal 2nd indent"/>
    <w:basedOn w:val="Normal1stindent"/>
    <w:rsid w:val="00672BBC"/>
    <w:pPr>
      <w:ind w:left="2880"/>
    </w:pPr>
  </w:style>
  <w:style w:type="paragraph" w:customStyle="1" w:styleId="Note">
    <w:name w:val="Note"/>
    <w:basedOn w:val="Note2"/>
    <w:rsid w:val="00672BBC"/>
    <w:pPr>
      <w:ind w:left="1440"/>
    </w:pPr>
  </w:style>
  <w:style w:type="paragraph" w:customStyle="1" w:styleId="Note2">
    <w:name w:val="Note2"/>
    <w:basedOn w:val="a0"/>
    <w:rsid w:val="00672BBC"/>
    <w:pPr>
      <w:tabs>
        <w:tab w:val="left" w:pos="2880"/>
      </w:tabs>
      <w:spacing w:before="120"/>
      <w:ind w:left="2160"/>
    </w:pPr>
  </w:style>
  <w:style w:type="paragraph" w:customStyle="1" w:styleId="Note3">
    <w:name w:val="Note3"/>
    <w:basedOn w:val="Bullet3"/>
    <w:rsid w:val="00672BBC"/>
    <w:pPr>
      <w:keepLines w:val="0"/>
      <w:tabs>
        <w:tab w:val="left" w:pos="2880"/>
      </w:tabs>
      <w:spacing w:before="120"/>
      <w:ind w:left="2880" w:hanging="720"/>
    </w:pPr>
  </w:style>
  <w:style w:type="paragraph" w:customStyle="1" w:styleId="Note4">
    <w:name w:val="Note4"/>
    <w:basedOn w:val="Note3"/>
    <w:rsid w:val="00672BBC"/>
    <w:pPr>
      <w:ind w:left="3240"/>
    </w:pPr>
  </w:style>
  <w:style w:type="paragraph" w:customStyle="1" w:styleId="Style1">
    <w:name w:val="Style1"/>
    <w:basedOn w:val="Bullet"/>
    <w:rsid w:val="00672BBC"/>
    <w:pPr>
      <w:ind w:left="2520"/>
    </w:pPr>
  </w:style>
  <w:style w:type="paragraph" w:customStyle="1" w:styleId="TableText">
    <w:name w:val="Table Text"/>
    <w:basedOn w:val="a0"/>
    <w:rsid w:val="00672BBC"/>
    <w:pPr>
      <w:spacing w:after="60"/>
      <w:ind w:left="0" w:firstLine="0"/>
    </w:pPr>
  </w:style>
  <w:style w:type="paragraph" w:customStyle="1" w:styleId="Title12">
    <w:name w:val="Title12"/>
    <w:basedOn w:val="a7"/>
    <w:rsid w:val="00672BBC"/>
    <w:pPr>
      <w:tabs>
        <w:tab w:val="left" w:pos="720"/>
      </w:tabs>
      <w:spacing w:before="240" w:after="120"/>
      <w:ind w:left="0" w:firstLine="0"/>
    </w:pPr>
    <w:rPr>
      <w:rFonts w:ascii="Arial" w:hAnsi="Arial"/>
      <w:sz w:val="24"/>
    </w:rPr>
  </w:style>
  <w:style w:type="paragraph" w:styleId="12">
    <w:name w:val="toc 1"/>
    <w:basedOn w:val="a0"/>
    <w:next w:val="a0"/>
    <w:autoRedefine/>
    <w:uiPriority w:val="39"/>
    <w:qFormat/>
    <w:rsid w:val="003325B6"/>
    <w:pPr>
      <w:tabs>
        <w:tab w:val="right" w:leader="dot" w:pos="9923"/>
      </w:tabs>
      <w:spacing w:before="120" w:after="120"/>
      <w:ind w:left="284" w:rightChars="24" w:right="48" w:hanging="284"/>
    </w:pPr>
    <w:rPr>
      <w:rFonts w:ascii="Times New Roman" w:eastAsia="굴림체" w:hAnsi="Times New Roman"/>
      <w:caps/>
      <w:noProof/>
    </w:rPr>
  </w:style>
  <w:style w:type="paragraph" w:styleId="21">
    <w:name w:val="toc 2"/>
    <w:basedOn w:val="12"/>
    <w:next w:val="a0"/>
    <w:autoRedefine/>
    <w:uiPriority w:val="39"/>
    <w:qFormat/>
    <w:rsid w:val="003325B6"/>
    <w:pPr>
      <w:ind w:firstLine="0"/>
    </w:pPr>
  </w:style>
  <w:style w:type="paragraph" w:styleId="30">
    <w:name w:val="toc 3"/>
    <w:basedOn w:val="12"/>
    <w:next w:val="a0"/>
    <w:uiPriority w:val="39"/>
    <w:qFormat/>
    <w:rsid w:val="003325B6"/>
    <w:pPr>
      <w:ind w:firstLine="0"/>
    </w:pPr>
  </w:style>
  <w:style w:type="paragraph" w:styleId="40">
    <w:name w:val="toc 4"/>
    <w:basedOn w:val="12"/>
    <w:next w:val="a0"/>
    <w:uiPriority w:val="39"/>
    <w:rsid w:val="003325B6"/>
    <w:pPr>
      <w:ind w:firstLine="0"/>
    </w:pPr>
  </w:style>
  <w:style w:type="paragraph" w:styleId="50">
    <w:name w:val="toc 5"/>
    <w:basedOn w:val="a0"/>
    <w:next w:val="a0"/>
    <w:semiHidden/>
    <w:rsid w:val="00672BBC"/>
    <w:pPr>
      <w:tabs>
        <w:tab w:val="right" w:leader="dot" w:pos="8640"/>
      </w:tabs>
      <w:ind w:left="800"/>
    </w:pPr>
    <w:rPr>
      <w:rFonts w:ascii="Times New Roman" w:hAnsi="Times New Roman"/>
      <w:sz w:val="18"/>
    </w:rPr>
  </w:style>
  <w:style w:type="paragraph" w:styleId="60">
    <w:name w:val="toc 6"/>
    <w:basedOn w:val="a0"/>
    <w:next w:val="a0"/>
    <w:semiHidden/>
    <w:rsid w:val="00672BBC"/>
    <w:pPr>
      <w:tabs>
        <w:tab w:val="right" w:leader="dot" w:pos="8640"/>
      </w:tabs>
      <w:ind w:left="1000"/>
    </w:pPr>
    <w:rPr>
      <w:rFonts w:ascii="Times New Roman" w:hAnsi="Times New Roman"/>
      <w:sz w:val="18"/>
    </w:rPr>
  </w:style>
  <w:style w:type="paragraph" w:styleId="70">
    <w:name w:val="toc 7"/>
    <w:basedOn w:val="a0"/>
    <w:next w:val="a0"/>
    <w:semiHidden/>
    <w:rsid w:val="00672BBC"/>
    <w:pPr>
      <w:tabs>
        <w:tab w:val="right" w:leader="dot" w:pos="8640"/>
      </w:tabs>
      <w:ind w:left="1200"/>
    </w:pPr>
    <w:rPr>
      <w:rFonts w:ascii="Times New Roman" w:hAnsi="Times New Roman"/>
      <w:sz w:val="18"/>
    </w:rPr>
  </w:style>
  <w:style w:type="paragraph" w:styleId="80">
    <w:name w:val="toc 8"/>
    <w:basedOn w:val="a0"/>
    <w:next w:val="a0"/>
    <w:semiHidden/>
    <w:rsid w:val="00672BBC"/>
    <w:pPr>
      <w:tabs>
        <w:tab w:val="right" w:leader="dot" w:pos="8640"/>
      </w:tabs>
      <w:ind w:left="1400"/>
    </w:pPr>
    <w:rPr>
      <w:rFonts w:ascii="Times New Roman" w:hAnsi="Times New Roman"/>
      <w:sz w:val="18"/>
    </w:rPr>
  </w:style>
  <w:style w:type="paragraph" w:styleId="90">
    <w:name w:val="toc 9"/>
    <w:basedOn w:val="a0"/>
    <w:next w:val="a0"/>
    <w:semiHidden/>
    <w:rsid w:val="00672BBC"/>
    <w:pPr>
      <w:tabs>
        <w:tab w:val="right" w:leader="dot" w:pos="8640"/>
      </w:tabs>
      <w:ind w:left="1600"/>
    </w:pPr>
    <w:rPr>
      <w:rFonts w:ascii="Times New Roman" w:hAnsi="Times New Roman"/>
      <w:sz w:val="18"/>
    </w:rPr>
  </w:style>
  <w:style w:type="paragraph" w:customStyle="1" w:styleId="TOC1">
    <w:name w:val="TOC 제목1"/>
    <w:basedOn w:val="1"/>
    <w:next w:val="a0"/>
    <w:rsid w:val="00672BBC"/>
    <w:pPr>
      <w:spacing w:line="240" w:lineRule="auto"/>
      <w:jc w:val="center"/>
      <w:outlineLvl w:val="9"/>
    </w:pPr>
    <w:rPr>
      <w:kern w:val="28"/>
      <w:sz w:val="32"/>
      <w:lang w:val="en-US"/>
    </w:rPr>
  </w:style>
  <w:style w:type="paragraph" w:customStyle="1" w:styleId="a8">
    <w:name w:val="개요글"/>
    <w:basedOn w:val="a0"/>
    <w:rsid w:val="00672BBC"/>
    <w:pPr>
      <w:autoSpaceDE/>
      <w:autoSpaceDN/>
      <w:spacing w:line="260" w:lineRule="atLeast"/>
      <w:ind w:left="425"/>
    </w:pPr>
    <w:rPr>
      <w:rFonts w:ascii="바탕체"/>
    </w:rPr>
  </w:style>
  <w:style w:type="paragraph" w:customStyle="1" w:styleId="AuthorDateTitlePa">
    <w:name w:val="Author/Date Title Pa"/>
    <w:rsid w:val="00672BBC"/>
    <w:pPr>
      <w:suppressLineNumbers/>
      <w:overflowPunct w:val="0"/>
      <w:autoSpaceDE w:val="0"/>
      <w:autoSpaceDN w:val="0"/>
      <w:adjustRightInd w:val="0"/>
      <w:spacing w:line="240" w:lineRule="exact"/>
      <w:jc w:val="right"/>
      <w:textAlignment w:val="baseline"/>
    </w:pPr>
    <w:rPr>
      <w:i/>
    </w:rPr>
  </w:style>
  <w:style w:type="paragraph" w:customStyle="1" w:styleId="Approvals">
    <w:name w:val="Approvals"/>
    <w:basedOn w:val="a0"/>
    <w:rsid w:val="00672BBC"/>
    <w:pPr>
      <w:ind w:left="0" w:firstLine="0"/>
    </w:pPr>
    <w:rPr>
      <w:rFonts w:ascii="Arial" w:hAnsi="Arial"/>
      <w:b/>
      <w:sz w:val="24"/>
    </w:rPr>
  </w:style>
  <w:style w:type="paragraph" w:customStyle="1" w:styleId="Indent20">
    <w:name w:val="Indent 2"/>
    <w:basedOn w:val="a0"/>
    <w:next w:val="a0"/>
    <w:rsid w:val="00672BBC"/>
    <w:pPr>
      <w:keepLines/>
      <w:spacing w:after="120"/>
      <w:ind w:left="1800"/>
    </w:pPr>
    <w:rPr>
      <w:rFonts w:ascii="Arial" w:hAnsi="Arial"/>
      <w:color w:val="000000"/>
    </w:rPr>
  </w:style>
  <w:style w:type="paragraph" w:customStyle="1" w:styleId="TableTitle">
    <w:name w:val="Table Title"/>
    <w:basedOn w:val="TableText"/>
    <w:rsid w:val="00672BBC"/>
    <w:pPr>
      <w:keepNext/>
      <w:spacing w:before="240"/>
      <w:jc w:val="center"/>
    </w:pPr>
    <w:rPr>
      <w:b/>
      <w:sz w:val="24"/>
    </w:rPr>
  </w:style>
  <w:style w:type="paragraph" w:customStyle="1" w:styleId="a">
    <w:name w:val="중제목"/>
    <w:basedOn w:val="a0"/>
    <w:next w:val="a0"/>
    <w:rsid w:val="00672BBC"/>
    <w:pPr>
      <w:numPr>
        <w:numId w:val="1"/>
      </w:numPr>
      <w:tabs>
        <w:tab w:val="left" w:pos="1134"/>
      </w:tabs>
      <w:autoSpaceDE/>
      <w:autoSpaceDN/>
      <w:spacing w:line="260" w:lineRule="atLeast"/>
      <w:ind w:left="720" w:hanging="720"/>
    </w:pPr>
    <w:rPr>
      <w:rFonts w:ascii="Arial" w:eastAsia="돋움체"/>
      <w:sz w:val="32"/>
    </w:rPr>
  </w:style>
  <w:style w:type="paragraph" w:styleId="a9">
    <w:name w:val="Body Text"/>
    <w:basedOn w:val="a0"/>
    <w:semiHidden/>
    <w:rsid w:val="00672BBC"/>
    <w:pPr>
      <w:spacing w:after="180"/>
    </w:pPr>
  </w:style>
  <w:style w:type="paragraph" w:styleId="aa">
    <w:name w:val="Body Text First Indent"/>
    <w:aliases w:val="본문 첫 줄 들여쓰기 Char"/>
    <w:basedOn w:val="a9"/>
    <w:semiHidden/>
    <w:rsid w:val="00672BBC"/>
    <w:pPr>
      <w:ind w:firstLineChars="100" w:firstLine="210"/>
    </w:pPr>
  </w:style>
  <w:style w:type="paragraph" w:styleId="ab">
    <w:name w:val="Body Text Indent"/>
    <w:basedOn w:val="a0"/>
    <w:semiHidden/>
    <w:rsid w:val="00672BBC"/>
    <w:pPr>
      <w:spacing w:after="180"/>
      <w:ind w:leftChars="400" w:left="851"/>
    </w:pPr>
  </w:style>
  <w:style w:type="paragraph" w:styleId="22">
    <w:name w:val="Body Text First Indent 2"/>
    <w:basedOn w:val="ab"/>
    <w:semiHidden/>
    <w:rsid w:val="00672BBC"/>
    <w:pPr>
      <w:ind w:firstLineChars="100" w:firstLine="210"/>
    </w:pPr>
  </w:style>
  <w:style w:type="character" w:customStyle="1" w:styleId="CharCharChar">
    <w:name w:val="본문 첫 줄 들여쓰기 Char Char Char"/>
    <w:rsid w:val="00672BBC"/>
    <w:rPr>
      <w:rFonts w:ascii="Book Antiqua" w:eastAsia="바탕체" w:hAnsi="Book Antiqua"/>
      <w:lang w:val="en-US" w:eastAsia="ko-KR" w:bidi="ar-SA"/>
    </w:rPr>
  </w:style>
  <w:style w:type="character" w:customStyle="1" w:styleId="CharChar">
    <w:name w:val="Char Char"/>
    <w:rsid w:val="00672BBC"/>
    <w:rPr>
      <w:rFonts w:ascii="Arial" w:eastAsia="바탕체" w:hAnsi="Arial"/>
      <w:b/>
      <w:lang w:val="en-US" w:eastAsia="ko-KR" w:bidi="ar-SA"/>
    </w:rPr>
  </w:style>
  <w:style w:type="paragraph" w:styleId="2">
    <w:name w:val="List Bullet 2"/>
    <w:basedOn w:val="a0"/>
    <w:autoRedefine/>
    <w:semiHidden/>
    <w:rsid w:val="00672BBC"/>
    <w:pPr>
      <w:numPr>
        <w:numId w:val="2"/>
      </w:numPr>
    </w:pPr>
  </w:style>
  <w:style w:type="paragraph" w:customStyle="1" w:styleId="2251">
    <w:name w:val="스타일 목차 2 + 왼쪽:  2.5 글자 오른쪽:  1 글자"/>
    <w:basedOn w:val="21"/>
    <w:rsid w:val="00672BBC"/>
    <w:pPr>
      <w:ind w:leftChars="400" w:left="1120"/>
    </w:pPr>
    <w:rPr>
      <w:rFonts w:cs="바탕"/>
    </w:rPr>
  </w:style>
  <w:style w:type="paragraph" w:customStyle="1" w:styleId="111">
    <w:name w:val="스타일 목차 1 + 왼쪽:  1 글자 오른쪽:  1 글자"/>
    <w:basedOn w:val="12"/>
    <w:rsid w:val="00672BBC"/>
    <w:pPr>
      <w:ind w:left="1120" w:right="200"/>
    </w:pPr>
    <w:rPr>
      <w:rFonts w:cs="바탕"/>
      <w:bCs/>
    </w:rPr>
  </w:style>
  <w:style w:type="character" w:styleId="ac">
    <w:name w:val="annotation reference"/>
    <w:semiHidden/>
    <w:rsid w:val="00672BBC"/>
    <w:rPr>
      <w:sz w:val="18"/>
      <w:szCs w:val="18"/>
    </w:rPr>
  </w:style>
  <w:style w:type="paragraph" w:styleId="ad">
    <w:name w:val="annotation text"/>
    <w:basedOn w:val="a0"/>
    <w:semiHidden/>
    <w:rsid w:val="00672BBC"/>
    <w:pPr>
      <w:widowControl w:val="0"/>
      <w:overflowPunct/>
      <w:autoSpaceDE/>
      <w:autoSpaceDN/>
      <w:adjustRightInd/>
      <w:spacing w:line="240" w:lineRule="atLeast"/>
      <w:ind w:left="0" w:firstLine="0"/>
      <w:textAlignment w:val="auto"/>
    </w:pPr>
    <w:rPr>
      <w:rFonts w:ascii="Times New Roman" w:eastAsia="바탕" w:hAnsi="Times New Roman"/>
      <w:lang w:eastAsia="en-US"/>
    </w:rPr>
  </w:style>
  <w:style w:type="paragraph" w:styleId="ae">
    <w:name w:val="Balloon Text"/>
    <w:basedOn w:val="a0"/>
    <w:semiHidden/>
    <w:rsid w:val="00672BBC"/>
    <w:rPr>
      <w:rFonts w:ascii="Arial" w:eastAsia="돋움" w:hAnsi="Arial"/>
      <w:sz w:val="18"/>
      <w:szCs w:val="18"/>
    </w:rPr>
  </w:style>
  <w:style w:type="paragraph" w:customStyle="1" w:styleId="Arial16pt13pt">
    <w:name w:val="스타일 (영어) Arial (한글) 돋움체 16 pt 굵게 줄 간격: 최소 13 pt"/>
    <w:basedOn w:val="a0"/>
    <w:autoRedefine/>
    <w:rsid w:val="00672BBC"/>
    <w:pPr>
      <w:spacing w:line="260" w:lineRule="atLeast"/>
      <w:ind w:leftChars="100" w:left="1840" w:rightChars="100" w:right="100"/>
    </w:pPr>
    <w:rPr>
      <w:rFonts w:ascii="Arial" w:eastAsia="돋움체" w:cs="바탕"/>
      <w:b/>
      <w:bCs/>
      <w:sz w:val="32"/>
    </w:rPr>
  </w:style>
  <w:style w:type="paragraph" w:styleId="af">
    <w:name w:val="Document Map"/>
    <w:basedOn w:val="a0"/>
    <w:semiHidden/>
    <w:rsid w:val="00672BBC"/>
    <w:pPr>
      <w:shd w:val="clear" w:color="auto" w:fill="000080"/>
    </w:pPr>
    <w:rPr>
      <w:rFonts w:ascii="Arial" w:eastAsia="돋움" w:hAnsi="Arial"/>
    </w:rPr>
  </w:style>
  <w:style w:type="paragraph" w:customStyle="1" w:styleId="10">
    <w:name w:val="유형1"/>
    <w:basedOn w:val="a0"/>
    <w:rsid w:val="00672BBC"/>
    <w:pPr>
      <w:numPr>
        <w:ilvl w:val="1"/>
        <w:numId w:val="3"/>
      </w:numPr>
      <w:spacing w:before="120"/>
    </w:pPr>
    <w:rPr>
      <w:rFonts w:ascii="Times New Roman" w:eastAsia="굴림" w:hAnsi="Times New Roman"/>
    </w:rPr>
  </w:style>
  <w:style w:type="table" w:styleId="af0">
    <w:name w:val="Table Grid"/>
    <w:basedOn w:val="a2"/>
    <w:rsid w:val="004C77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1">
    <w:name w:val="Hyperlink"/>
    <w:uiPriority w:val="99"/>
    <w:rsid w:val="00672BBC"/>
    <w:rPr>
      <w:color w:val="0000FF"/>
      <w:u w:val="single"/>
    </w:rPr>
  </w:style>
  <w:style w:type="paragraph" w:customStyle="1" w:styleId="af2">
    <w:name w:val="활동작업 구조글"/>
    <w:basedOn w:val="a0"/>
    <w:rsid w:val="00672BBC"/>
    <w:pPr>
      <w:widowControl w:val="0"/>
      <w:wordWrap w:val="0"/>
      <w:overflowPunct/>
      <w:autoSpaceDE/>
      <w:autoSpaceDN/>
      <w:spacing w:line="260" w:lineRule="atLeast"/>
      <w:ind w:left="425" w:firstLine="0"/>
      <w:jc w:val="both"/>
    </w:pPr>
    <w:rPr>
      <w:rFonts w:ascii="바탕체" w:hAnsi="Times New Roman"/>
    </w:rPr>
  </w:style>
  <w:style w:type="paragraph" w:styleId="TOC">
    <w:name w:val="TOC Heading"/>
    <w:basedOn w:val="1"/>
    <w:next w:val="a0"/>
    <w:uiPriority w:val="39"/>
    <w:qFormat/>
    <w:rsid w:val="00F5514A"/>
    <w:pPr>
      <w:numPr>
        <w:numId w:val="0"/>
      </w:numPr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="맑은 고딕" w:eastAsia="맑은 고딕" w:hAnsi="맑은 고딕"/>
      <w:bCs/>
      <w:color w:val="365F91"/>
      <w:sz w:val="28"/>
      <w:szCs w:val="28"/>
      <w:lang w:val="en-US"/>
    </w:rPr>
  </w:style>
  <w:style w:type="paragraph" w:styleId="af3">
    <w:name w:val="caption"/>
    <w:basedOn w:val="a0"/>
    <w:next w:val="a0"/>
    <w:uiPriority w:val="35"/>
    <w:qFormat/>
    <w:rsid w:val="00076660"/>
    <w:rPr>
      <w:b/>
      <w:bCs/>
    </w:rPr>
  </w:style>
  <w:style w:type="paragraph" w:styleId="af4">
    <w:name w:val="table of figures"/>
    <w:basedOn w:val="12"/>
    <w:next w:val="a0"/>
    <w:uiPriority w:val="99"/>
    <w:unhideWhenUsed/>
    <w:rsid w:val="003325B6"/>
  </w:style>
  <w:style w:type="paragraph" w:styleId="af5">
    <w:name w:val="List Paragraph"/>
    <w:basedOn w:val="a0"/>
    <w:uiPriority w:val="34"/>
    <w:qFormat/>
    <w:rsid w:val="005970F9"/>
    <w:pPr>
      <w:ind w:leftChars="400" w:left="800"/>
    </w:pPr>
  </w:style>
  <w:style w:type="character" w:styleId="af6">
    <w:name w:val="Subtle Emphasis"/>
    <w:basedOn w:val="a1"/>
    <w:uiPriority w:val="19"/>
    <w:qFormat/>
    <w:rsid w:val="00632725"/>
    <w:rPr>
      <w:i/>
      <w:iCs/>
      <w:color w:val="808080" w:themeColor="text1" w:themeTint="7F"/>
    </w:rPr>
  </w:style>
  <w:style w:type="paragraph" w:styleId="af7">
    <w:name w:val="Normal (Web)"/>
    <w:basedOn w:val="a0"/>
    <w:uiPriority w:val="99"/>
    <w:unhideWhenUsed/>
    <w:rsid w:val="00EA06AB"/>
    <w:pPr>
      <w:overflowPunct/>
      <w:autoSpaceDE/>
      <w:autoSpaceDN/>
      <w:adjustRightInd/>
      <w:spacing w:before="100" w:beforeAutospacing="1" w:after="100" w:afterAutospacing="1"/>
      <w:ind w:left="150" w:right="150" w:firstLine="0"/>
      <w:textAlignment w:val="auto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99BBE8"/>
                    <w:bottom w:val="single" w:sz="6" w:space="0" w:color="99BBE8"/>
                    <w:right w:val="single" w:sz="6" w:space="0" w:color="99BBE8"/>
                  </w:divBdr>
                  <w:divsChild>
                    <w:div w:id="173265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371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DB2E3"/>
                                <w:left w:val="single" w:sz="6" w:space="0" w:color="8DB2E3"/>
                                <w:bottom w:val="single" w:sz="6" w:space="0" w:color="8DB2E3"/>
                                <w:right w:val="single" w:sz="6" w:space="0" w:color="8DB2E3"/>
                              </w:divBdr>
                              <w:divsChild>
                                <w:div w:id="36791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88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96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6" w:space="0" w:color="99BBE8"/>
                                            <w:bottom w:val="single" w:sz="6" w:space="0" w:color="99BBE8"/>
                                            <w:right w:val="single" w:sz="6" w:space="0" w:color="99BBE8"/>
                                          </w:divBdr>
                                          <w:divsChild>
                                            <w:div w:id="644624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5665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8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QFPE3008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BD66F-8036-414A-9A64-CB3A8096E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QFPE3008</Template>
  <TotalTime>81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</dc:creator>
  <cp:lastModifiedBy>R-INTERN-I</cp:lastModifiedBy>
  <cp:revision>13</cp:revision>
  <cp:lastPrinted>2008-08-25T10:45:00Z</cp:lastPrinted>
  <dcterms:created xsi:type="dcterms:W3CDTF">2017-09-11T00:59:00Z</dcterms:created>
  <dcterms:modified xsi:type="dcterms:W3CDTF">2018-09-12T08:00:00Z</dcterms:modified>
</cp:coreProperties>
</file>