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702" w:rsidRPr="00A21BCE" w:rsidRDefault="006C3702" w:rsidP="00006186">
      <w:pPr>
        <w:wordWrap w:val="0"/>
        <w:ind w:left="0" w:firstLine="0"/>
        <w:rPr>
          <w:rFonts w:ascii="굴림체" w:eastAsia="굴림체" w:hAnsi="굴림체"/>
        </w:rPr>
      </w:pPr>
    </w:p>
    <w:tbl>
      <w:tblPr>
        <w:tblW w:w="501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27"/>
        <w:gridCol w:w="882"/>
        <w:gridCol w:w="1201"/>
        <w:gridCol w:w="752"/>
        <w:gridCol w:w="935"/>
        <w:gridCol w:w="489"/>
        <w:gridCol w:w="1841"/>
        <w:gridCol w:w="184"/>
        <w:gridCol w:w="668"/>
        <w:gridCol w:w="560"/>
        <w:gridCol w:w="850"/>
      </w:tblGrid>
      <w:tr w:rsidR="00542054" w:rsidRPr="00A21BCE" w:rsidTr="00692013">
        <w:trPr>
          <w:trHeight w:val="326"/>
        </w:trPr>
        <w:tc>
          <w:tcPr>
            <w:tcW w:w="5000" w:type="pct"/>
            <w:gridSpan w:val="11"/>
            <w:shd w:val="pct15" w:color="auto" w:fill="auto"/>
            <w:vAlign w:val="center"/>
          </w:tcPr>
          <w:p w:rsidR="00542054" w:rsidRPr="00A21BCE" w:rsidRDefault="00542054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</w:rPr>
            </w:pPr>
            <w:r w:rsidRPr="00A21BCE">
              <w:rPr>
                <w:rFonts w:ascii="굴림체" w:eastAsia="굴림체" w:hAnsi="굴림체" w:hint="eastAsia"/>
              </w:rPr>
              <w:t>회의록</w:t>
            </w:r>
          </w:p>
        </w:tc>
      </w:tr>
      <w:tr w:rsidR="004B3A5F" w:rsidRPr="00A21BCE" w:rsidTr="0025097B">
        <w:trPr>
          <w:trHeight w:val="391"/>
        </w:trPr>
        <w:tc>
          <w:tcPr>
            <w:tcW w:w="772" w:type="pct"/>
            <w:shd w:val="pct15" w:color="auto" w:fill="auto"/>
            <w:vAlign w:val="center"/>
          </w:tcPr>
          <w:p w:rsidR="004B3A5F" w:rsidRPr="00A21BCE" w:rsidRDefault="004B3A5F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회의제목</w:t>
            </w:r>
          </w:p>
        </w:tc>
        <w:tc>
          <w:tcPr>
            <w:tcW w:w="4228" w:type="pct"/>
            <w:gridSpan w:val="10"/>
            <w:tcBorders>
              <w:bottom w:val="single" w:sz="4" w:space="0" w:color="auto"/>
            </w:tcBorders>
            <w:vAlign w:val="center"/>
          </w:tcPr>
          <w:p w:rsidR="004B3A5F" w:rsidRPr="00A21BCE" w:rsidRDefault="00322B26" w:rsidP="00006186">
            <w:pPr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차량 데이터 수집</w:t>
            </w:r>
            <w:r w:rsidR="00CA4CC7">
              <w:rPr>
                <w:rFonts w:ascii="굴림체" w:eastAsia="굴림체" w:hAnsi="굴림체" w:hint="eastAsia"/>
              </w:rPr>
              <w:t xml:space="preserve"> 팀 업무</w:t>
            </w:r>
            <w:r w:rsidR="00E67DDC">
              <w:rPr>
                <w:rFonts w:ascii="굴림체" w:eastAsia="굴림체" w:hAnsi="굴림체" w:hint="eastAsia"/>
              </w:rPr>
              <w:t xml:space="preserve"> </w:t>
            </w:r>
            <w:r w:rsidR="00D93FA8">
              <w:rPr>
                <w:rFonts w:ascii="굴림체" w:eastAsia="굴림체" w:hAnsi="굴림체" w:hint="eastAsia"/>
              </w:rPr>
              <w:t>회의</w:t>
            </w:r>
          </w:p>
        </w:tc>
      </w:tr>
      <w:tr w:rsidR="00692013" w:rsidRPr="00A21BCE" w:rsidTr="0025097B">
        <w:trPr>
          <w:trHeight w:val="391"/>
        </w:trPr>
        <w:tc>
          <w:tcPr>
            <w:tcW w:w="772" w:type="pct"/>
            <w:shd w:val="pct15" w:color="auto" w:fill="auto"/>
            <w:vAlign w:val="center"/>
          </w:tcPr>
          <w:p w:rsidR="004B3A5F" w:rsidRPr="00A21BCE" w:rsidRDefault="004B3A5F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일    시</w:t>
            </w:r>
          </w:p>
        </w:tc>
        <w:tc>
          <w:tcPr>
            <w:tcW w:w="2153" w:type="pct"/>
            <w:gridSpan w:val="5"/>
            <w:tcBorders>
              <w:bottom w:val="single" w:sz="4" w:space="0" w:color="000000"/>
            </w:tcBorders>
            <w:vAlign w:val="center"/>
          </w:tcPr>
          <w:p w:rsidR="00FC5099" w:rsidRPr="00A21BCE" w:rsidRDefault="009E3473" w:rsidP="00D93FA8">
            <w:pPr>
              <w:wordWrap w:val="0"/>
              <w:ind w:left="1600" w:hangingChars="800" w:hanging="1600"/>
              <w:rPr>
                <w:rFonts w:ascii="굴림체" w:eastAsia="굴림체" w:hAnsi="굴림체"/>
                <w:kern w:val="2"/>
              </w:rPr>
            </w:pPr>
            <w:r w:rsidRPr="00A21BCE">
              <w:rPr>
                <w:rFonts w:ascii="굴림체" w:eastAsia="굴림체" w:hAnsi="굴림체" w:hint="eastAsia"/>
                <w:kern w:val="2"/>
              </w:rPr>
              <w:t>201</w:t>
            </w:r>
            <w:r w:rsidR="00CA4CC7">
              <w:rPr>
                <w:rFonts w:ascii="굴림체" w:eastAsia="굴림체" w:hAnsi="굴림체"/>
                <w:kern w:val="2"/>
              </w:rPr>
              <w:t>8</w:t>
            </w:r>
            <w:r w:rsidRPr="00A21BCE">
              <w:rPr>
                <w:rFonts w:ascii="굴림체" w:eastAsia="굴림체" w:hAnsi="굴림체" w:hint="eastAsia"/>
                <w:kern w:val="2"/>
              </w:rPr>
              <w:t>년</w:t>
            </w:r>
            <w:r w:rsidR="000A6F4C" w:rsidRPr="00A21BCE">
              <w:rPr>
                <w:rFonts w:ascii="굴림체" w:eastAsia="굴림체" w:hAnsi="굴림체" w:hint="eastAsia"/>
                <w:kern w:val="2"/>
              </w:rPr>
              <w:t xml:space="preserve"> </w:t>
            </w:r>
            <w:r w:rsidR="007F5641">
              <w:rPr>
                <w:rFonts w:ascii="굴림체" w:eastAsia="굴림체" w:hAnsi="굴림체" w:hint="eastAsia"/>
                <w:kern w:val="2"/>
              </w:rPr>
              <w:t>9</w:t>
            </w:r>
            <w:r w:rsidR="003C05ED">
              <w:rPr>
                <w:rFonts w:ascii="굴림체" w:eastAsia="굴림체" w:hAnsi="굴림체" w:hint="eastAsia"/>
                <w:kern w:val="2"/>
              </w:rPr>
              <w:t>월</w:t>
            </w:r>
            <w:r w:rsidRPr="00A21BCE">
              <w:rPr>
                <w:rFonts w:ascii="굴림체" w:eastAsia="굴림체" w:hAnsi="굴림체" w:hint="eastAsia"/>
                <w:kern w:val="2"/>
              </w:rPr>
              <w:t xml:space="preserve"> </w:t>
            </w:r>
            <w:r w:rsidR="00F74272">
              <w:rPr>
                <w:rFonts w:ascii="굴림체" w:eastAsia="굴림체" w:hAnsi="굴림체" w:hint="eastAsia"/>
                <w:kern w:val="2"/>
              </w:rPr>
              <w:t>1</w:t>
            </w:r>
            <w:r w:rsidR="00D93FA8">
              <w:rPr>
                <w:rFonts w:ascii="굴림체" w:eastAsia="굴림체" w:hAnsi="굴림체"/>
                <w:kern w:val="2"/>
              </w:rPr>
              <w:t>3</w:t>
            </w:r>
            <w:r w:rsidR="00A85843">
              <w:rPr>
                <w:rFonts w:ascii="굴림체" w:eastAsia="굴림체" w:hAnsi="굴림체" w:hint="eastAsia"/>
                <w:kern w:val="2"/>
              </w:rPr>
              <w:t>일</w:t>
            </w:r>
            <w:r w:rsidR="007C1027">
              <w:rPr>
                <w:rFonts w:ascii="굴림체" w:eastAsia="굴림체" w:hAnsi="굴림체" w:hint="eastAsia"/>
                <w:kern w:val="2"/>
              </w:rPr>
              <w:t>(</w:t>
            </w:r>
            <w:r w:rsidR="00D93FA8">
              <w:rPr>
                <w:rFonts w:ascii="굴림체" w:eastAsia="굴림체" w:hAnsi="굴림체" w:hint="eastAsia"/>
                <w:kern w:val="2"/>
              </w:rPr>
              <w:t>9</w:t>
            </w:r>
            <w:r w:rsidR="0025097B">
              <w:rPr>
                <w:rFonts w:ascii="굴림체" w:eastAsia="굴림체" w:hAnsi="굴림체" w:hint="eastAsia"/>
                <w:kern w:val="2"/>
              </w:rPr>
              <w:t>:</w:t>
            </w:r>
            <w:r w:rsidR="00D93FA8">
              <w:rPr>
                <w:rFonts w:ascii="굴림체" w:eastAsia="굴림체" w:hAnsi="굴림체"/>
                <w:kern w:val="2"/>
              </w:rPr>
              <w:t>55</w:t>
            </w:r>
            <w:r w:rsidR="00102B0E" w:rsidRPr="00A21BCE">
              <w:rPr>
                <w:rFonts w:ascii="굴림체" w:eastAsia="굴림체" w:hAnsi="굴림체" w:hint="eastAsia"/>
                <w:kern w:val="2"/>
              </w:rPr>
              <w:t xml:space="preserve"> ~</w:t>
            </w:r>
            <w:r w:rsidR="0085206D" w:rsidRPr="00A21BCE">
              <w:rPr>
                <w:rFonts w:ascii="굴림체" w:eastAsia="굴림체" w:hAnsi="굴림체" w:hint="eastAsia"/>
                <w:kern w:val="2"/>
              </w:rPr>
              <w:t xml:space="preserve"> </w:t>
            </w:r>
            <w:r w:rsidR="00CA4CC7">
              <w:rPr>
                <w:rFonts w:ascii="굴림체" w:eastAsia="굴림체" w:hAnsi="굴림체" w:hint="eastAsia"/>
                <w:kern w:val="2"/>
              </w:rPr>
              <w:t>1</w:t>
            </w:r>
            <w:r w:rsidR="00D93FA8">
              <w:rPr>
                <w:rFonts w:ascii="굴림체" w:eastAsia="굴림체" w:hAnsi="굴림체"/>
                <w:kern w:val="2"/>
              </w:rPr>
              <w:t>0</w:t>
            </w:r>
            <w:r w:rsidR="00D93FA8">
              <w:rPr>
                <w:rFonts w:ascii="굴림체" w:eastAsia="굴림체" w:hAnsi="굴림체" w:hint="eastAsia"/>
                <w:kern w:val="2"/>
              </w:rPr>
              <w:t>:1</w:t>
            </w:r>
            <w:r w:rsidR="001929F5">
              <w:rPr>
                <w:rFonts w:ascii="굴림체" w:eastAsia="굴림체" w:hAnsi="굴림체" w:hint="eastAsia"/>
                <w:kern w:val="2"/>
              </w:rPr>
              <w:t>0</w:t>
            </w:r>
            <w:r w:rsidR="00102B0E" w:rsidRPr="00A21BCE">
              <w:rPr>
                <w:rFonts w:ascii="굴림체" w:eastAsia="굴림체" w:hAnsi="굴림체" w:hint="eastAsia"/>
                <w:kern w:val="2"/>
              </w:rPr>
              <w:t>)</w:t>
            </w:r>
          </w:p>
        </w:tc>
        <w:tc>
          <w:tcPr>
            <w:tcW w:w="931" w:type="pct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4B3A5F" w:rsidRPr="00A21BCE" w:rsidRDefault="004B3A5F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장 소</w:t>
            </w:r>
          </w:p>
        </w:tc>
        <w:tc>
          <w:tcPr>
            <w:tcW w:w="1144" w:type="pct"/>
            <w:gridSpan w:val="4"/>
            <w:tcBorders>
              <w:bottom w:val="single" w:sz="4" w:space="0" w:color="000000"/>
            </w:tcBorders>
            <w:vAlign w:val="center"/>
          </w:tcPr>
          <w:p w:rsidR="00F623AA" w:rsidRPr="00A21BCE" w:rsidRDefault="00D93FA8" w:rsidP="003871CE">
            <w:pPr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성수센터 1</w:t>
            </w:r>
            <w:r>
              <w:rPr>
                <w:rFonts w:ascii="굴림체" w:eastAsia="굴림체" w:hAnsi="굴림체"/>
              </w:rPr>
              <w:t>0</w:t>
            </w:r>
            <w:r>
              <w:rPr>
                <w:rFonts w:ascii="굴림체" w:eastAsia="굴림체" w:hAnsi="굴림체" w:hint="eastAsia"/>
              </w:rPr>
              <w:t>층 회의실</w:t>
            </w:r>
          </w:p>
        </w:tc>
      </w:tr>
      <w:tr w:rsidR="001929F5" w:rsidRPr="00537949" w:rsidTr="0025097B">
        <w:trPr>
          <w:trHeight w:val="391"/>
        </w:trPr>
        <w:tc>
          <w:tcPr>
            <w:tcW w:w="772" w:type="pct"/>
            <w:vMerge w:val="restart"/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 w:rsidRPr="00537949">
              <w:rPr>
                <w:rFonts w:ascii="돋움체" w:eastAsia="돋움체" w:hAnsi="돋움체" w:hint="eastAsia"/>
                <w:b/>
              </w:rPr>
              <w:t>참 석 자</w:t>
            </w:r>
          </w:p>
        </w:tc>
        <w:tc>
          <w:tcPr>
            <w:tcW w:w="1053" w:type="pct"/>
            <w:gridSpan w:val="2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 w:rsidRPr="00537949">
              <w:rPr>
                <w:rFonts w:ascii="돋움체" w:eastAsia="돋움체" w:hAnsi="돋움체" w:hint="eastAsia"/>
                <w:b/>
              </w:rPr>
              <w:t>소속</w:t>
            </w:r>
          </w:p>
        </w:tc>
        <w:tc>
          <w:tcPr>
            <w:tcW w:w="380" w:type="pct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직급</w:t>
            </w:r>
          </w:p>
        </w:tc>
        <w:tc>
          <w:tcPr>
            <w:tcW w:w="720" w:type="pct"/>
            <w:gridSpan w:val="2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성명</w:t>
            </w:r>
          </w:p>
        </w:tc>
        <w:tc>
          <w:tcPr>
            <w:tcW w:w="931" w:type="pct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 w:rsidRPr="00537949">
              <w:rPr>
                <w:rFonts w:ascii="돋움체" w:eastAsia="돋움체" w:hAnsi="돋움체" w:hint="eastAsia"/>
                <w:b/>
              </w:rPr>
              <w:t>소속</w:t>
            </w:r>
          </w:p>
        </w:tc>
        <w:tc>
          <w:tcPr>
            <w:tcW w:w="431" w:type="pct"/>
            <w:gridSpan w:val="2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직급</w:t>
            </w:r>
          </w:p>
        </w:tc>
        <w:tc>
          <w:tcPr>
            <w:tcW w:w="713" w:type="pct"/>
            <w:gridSpan w:val="2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성</w:t>
            </w:r>
            <w:r w:rsidRPr="00537949">
              <w:rPr>
                <w:rFonts w:ascii="돋움체" w:eastAsia="돋움체" w:hAnsi="돋움체" w:hint="eastAsia"/>
                <w:b/>
              </w:rPr>
              <w:t>명</w:t>
            </w:r>
          </w:p>
        </w:tc>
      </w:tr>
      <w:tr w:rsidR="00D93FA8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A8" w:rsidRPr="00C41EFB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805CE7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선임</w:t>
            </w: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Pr="00C41EFB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박지훈</w:t>
            </w: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인턴</w:t>
            </w: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이다솔</w:t>
            </w:r>
          </w:p>
        </w:tc>
      </w:tr>
      <w:tr w:rsidR="00D93FA8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A8" w:rsidRPr="00C41EFB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인턴</w:t>
            </w: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김지윤</w:t>
            </w: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</w:tr>
      <w:tr w:rsidR="00D93FA8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A8" w:rsidRPr="00C41EFB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Pr="00C41EFB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</w:tr>
      <w:tr w:rsidR="00D93FA8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</w:tr>
      <w:tr w:rsidR="00D93FA8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</w:tr>
      <w:tr w:rsidR="00D93FA8" w:rsidRPr="00A21BCE" w:rsidTr="00BF5953">
        <w:trPr>
          <w:trHeight w:val="391"/>
        </w:trPr>
        <w:tc>
          <w:tcPr>
            <w:tcW w:w="4570" w:type="pct"/>
            <w:gridSpan w:val="10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주 요 내 용</w:t>
            </w:r>
          </w:p>
        </w:tc>
        <w:tc>
          <w:tcPr>
            <w:tcW w:w="430" w:type="pct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비고</w:t>
            </w:r>
          </w:p>
        </w:tc>
      </w:tr>
      <w:tr w:rsidR="00D93FA8" w:rsidRPr="00A21BCE" w:rsidTr="00BF5953">
        <w:trPr>
          <w:trHeight w:val="441"/>
        </w:trPr>
        <w:tc>
          <w:tcPr>
            <w:tcW w:w="772" w:type="pct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회의안건</w:t>
            </w:r>
          </w:p>
        </w:tc>
        <w:tc>
          <w:tcPr>
            <w:tcW w:w="3798" w:type="pct"/>
            <w:gridSpan w:val="9"/>
            <w:shd w:val="clear" w:color="auto" w:fill="auto"/>
            <w:vAlign w:val="center"/>
          </w:tcPr>
          <w:p w:rsidR="00D93FA8" w:rsidRPr="0025097B" w:rsidRDefault="00D93FA8" w:rsidP="00D93FA8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시뮬레이터 개발을 위한 업무 분담</w:t>
            </w:r>
          </w:p>
        </w:tc>
        <w:tc>
          <w:tcPr>
            <w:tcW w:w="430" w:type="pct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rPr>
                <w:rFonts w:ascii="굴림체" w:eastAsia="굴림체" w:hAnsi="굴림체"/>
                <w:b/>
              </w:rPr>
            </w:pPr>
          </w:p>
        </w:tc>
      </w:tr>
      <w:tr w:rsidR="00D93FA8" w:rsidRPr="00A21BCE" w:rsidTr="00BF5953">
        <w:trPr>
          <w:trHeight w:val="391"/>
        </w:trPr>
        <w:tc>
          <w:tcPr>
            <w:tcW w:w="772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회의내용</w:t>
            </w:r>
          </w:p>
        </w:tc>
        <w:tc>
          <w:tcPr>
            <w:tcW w:w="3798" w:type="pct"/>
            <w:gridSpan w:val="9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tabs>
                <w:tab w:val="left" w:pos="318"/>
              </w:tabs>
              <w:wordWrap w:val="0"/>
              <w:ind w:left="800" w:hangingChars="400" w:hanging="8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1. 김지윤</w:t>
            </w:r>
          </w:p>
          <w:p w:rsidR="00D93FA8" w:rsidRPr="00D93FA8" w:rsidRDefault="00D93FA8" w:rsidP="00D93FA8">
            <w:pPr>
              <w:pStyle w:val="af5"/>
              <w:numPr>
                <w:ilvl w:val="0"/>
                <w:numId w:val="8"/>
              </w:numPr>
              <w:tabs>
                <w:tab w:val="left" w:pos="318"/>
              </w:tabs>
              <w:wordWrap w:val="0"/>
              <w:ind w:leftChars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기능 스펙,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목록 정하기 (과장님과 함께 수행)</w:t>
            </w:r>
          </w:p>
          <w:p w:rsidR="00D93FA8" w:rsidRDefault="00D93FA8" w:rsidP="00D93FA8">
            <w:pPr>
              <w:tabs>
                <w:tab w:val="left" w:pos="318"/>
              </w:tabs>
              <w:wordWrap w:val="0"/>
              <w:ind w:left="800" w:hangingChars="400" w:hanging="8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2. 이다솔</w:t>
            </w:r>
          </w:p>
          <w:p w:rsidR="00D93FA8" w:rsidRPr="00D93FA8" w:rsidRDefault="00D93FA8" w:rsidP="00D93FA8">
            <w:pPr>
              <w:pStyle w:val="af5"/>
              <w:numPr>
                <w:ilvl w:val="0"/>
                <w:numId w:val="8"/>
              </w:numPr>
              <w:tabs>
                <w:tab w:val="left" w:pos="318"/>
              </w:tabs>
              <w:wordWrap w:val="0"/>
              <w:ind w:leftChars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사용할 아키텍처 조사</w:t>
            </w:r>
          </w:p>
          <w:p w:rsidR="00D93FA8" w:rsidRDefault="00D93FA8" w:rsidP="00D93FA8">
            <w:pPr>
              <w:tabs>
                <w:tab w:val="left" w:pos="318"/>
              </w:tabs>
              <w:wordWrap w:val="0"/>
              <w:ind w:left="800" w:hangingChars="400" w:hanging="8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3. </w:t>
            </w:r>
            <w:r>
              <w:rPr>
                <w:rFonts w:ascii="굴림체" w:eastAsia="굴림체" w:hAnsi="굴림체" w:hint="eastAsia"/>
              </w:rPr>
              <w:t>인턴 공통</w:t>
            </w:r>
          </w:p>
          <w:p w:rsidR="00D93FA8" w:rsidRDefault="00D93FA8" w:rsidP="00D93FA8">
            <w:pPr>
              <w:pStyle w:val="af5"/>
              <w:numPr>
                <w:ilvl w:val="0"/>
                <w:numId w:val="8"/>
              </w:numPr>
              <w:tabs>
                <w:tab w:val="left" w:pos="318"/>
              </w:tabs>
              <w:wordWrap w:val="0"/>
              <w:ind w:leftChars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S</w:t>
            </w:r>
            <w:r>
              <w:rPr>
                <w:rFonts w:ascii="굴림체" w:eastAsia="굴림체" w:hAnsi="굴림체" w:hint="eastAsia"/>
              </w:rPr>
              <w:t xml:space="preserve">mart </w:t>
            </w:r>
            <w:r>
              <w:rPr>
                <w:rFonts w:ascii="굴림체" w:eastAsia="굴림체" w:hAnsi="굴림체"/>
              </w:rPr>
              <w:t xml:space="preserve">fleet </w:t>
            </w:r>
            <w:r>
              <w:rPr>
                <w:rFonts w:ascii="굴림체" w:eastAsia="굴림체" w:hAnsi="굴림체" w:hint="eastAsia"/>
              </w:rPr>
              <w:t>공부</w:t>
            </w:r>
          </w:p>
          <w:p w:rsidR="00D93FA8" w:rsidRDefault="00D93FA8" w:rsidP="00D93FA8">
            <w:pPr>
              <w:pStyle w:val="af5"/>
              <w:numPr>
                <w:ilvl w:val="0"/>
                <w:numId w:val="8"/>
              </w:numPr>
              <w:tabs>
                <w:tab w:val="left" w:pos="318"/>
              </w:tabs>
              <w:wordWrap w:val="0"/>
              <w:ind w:leftChars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S</w:t>
            </w:r>
            <w:r>
              <w:rPr>
                <w:rFonts w:ascii="굴림체" w:eastAsia="굴림체" w:hAnsi="굴림체" w:hint="eastAsia"/>
              </w:rPr>
              <w:t xml:space="preserve">mart </w:t>
            </w:r>
            <w:r>
              <w:rPr>
                <w:rFonts w:ascii="굴림체" w:eastAsia="굴림체" w:hAnsi="굴림체"/>
              </w:rPr>
              <w:t xml:space="preserve">fleet </w:t>
            </w:r>
            <w:r>
              <w:rPr>
                <w:rFonts w:ascii="굴림체" w:eastAsia="굴림체" w:hAnsi="굴림체" w:hint="eastAsia"/>
              </w:rPr>
              <w:t xml:space="preserve">에서 제공하는 </w:t>
            </w:r>
            <w:r>
              <w:rPr>
                <w:rFonts w:ascii="굴림체" w:eastAsia="굴림체" w:hAnsi="굴림체"/>
              </w:rPr>
              <w:t xml:space="preserve">API </w:t>
            </w:r>
            <w:r>
              <w:rPr>
                <w:rFonts w:ascii="굴림체" w:eastAsia="굴림체" w:hAnsi="굴림체" w:hint="eastAsia"/>
              </w:rPr>
              <w:t>확인</w:t>
            </w:r>
          </w:p>
          <w:p w:rsidR="00D93FA8" w:rsidRPr="00D93FA8" w:rsidRDefault="00D93FA8" w:rsidP="00D93FA8">
            <w:pPr>
              <w:pStyle w:val="af5"/>
              <w:numPr>
                <w:ilvl w:val="0"/>
                <w:numId w:val="8"/>
              </w:numPr>
              <w:tabs>
                <w:tab w:val="left" w:pos="318"/>
              </w:tabs>
              <w:wordWrap w:val="0"/>
              <w:ind w:leftChars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Git</w:t>
            </w:r>
            <w:r>
              <w:rPr>
                <w:rFonts w:ascii="굴림체" w:eastAsia="굴림체" w:hAnsi="굴림체"/>
              </w:rPr>
              <w:t>hub</w:t>
            </w:r>
            <w:r>
              <w:rPr>
                <w:rFonts w:ascii="굴림체" w:eastAsia="굴림체" w:hAnsi="굴림체" w:hint="eastAsia"/>
              </w:rPr>
              <w:t xml:space="preserve"> 단말 시뮬레이터 코드 참고</w:t>
            </w:r>
          </w:p>
          <w:p w:rsidR="00D93FA8" w:rsidRDefault="00D93FA8" w:rsidP="00D93FA8">
            <w:pPr>
              <w:tabs>
                <w:tab w:val="left" w:pos="318"/>
              </w:tabs>
              <w:wordWrap w:val="0"/>
              <w:ind w:left="800" w:hangingChars="400" w:hanging="800"/>
              <w:rPr>
                <w:rFonts w:ascii="굴림체" w:eastAsia="굴림체" w:hAnsi="굴림체"/>
              </w:rPr>
            </w:pPr>
          </w:p>
          <w:p w:rsidR="00D93FA8" w:rsidRPr="00560701" w:rsidRDefault="00D93FA8" w:rsidP="00D93FA8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/>
              </w:rPr>
            </w:pPr>
            <w:r w:rsidRPr="00560701">
              <w:rPr>
                <w:rFonts w:ascii="굴림체" w:eastAsia="굴림체" w:hAnsi="굴림체" w:hint="eastAsia"/>
              </w:rPr>
              <w:t>[향후 일정]</w:t>
            </w:r>
          </w:p>
          <w:p w:rsidR="00D93FA8" w:rsidRDefault="00D93FA8" w:rsidP="00D93FA8">
            <w:pPr>
              <w:pStyle w:val="af5"/>
              <w:numPr>
                <w:ilvl w:val="0"/>
                <w:numId w:val="7"/>
              </w:numPr>
              <w:tabs>
                <w:tab w:val="left" w:pos="318"/>
              </w:tabs>
              <w:wordWrap w:val="0"/>
              <w:ind w:leftChars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빠른 시일 내에 할당된 업무를 완료하여 개발 일정 확정</w:t>
            </w:r>
          </w:p>
          <w:p w:rsidR="00D93FA8" w:rsidRPr="009C0B6A" w:rsidRDefault="00D93FA8" w:rsidP="00D93FA8">
            <w:pPr>
              <w:pStyle w:val="af5"/>
              <w:numPr>
                <w:ilvl w:val="0"/>
                <w:numId w:val="7"/>
              </w:numPr>
              <w:tabs>
                <w:tab w:val="left" w:pos="318"/>
              </w:tabs>
              <w:wordWrap w:val="0"/>
              <w:ind w:leftChars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개발 일정 확정 후 </w:t>
            </w:r>
            <w:r w:rsidR="00B10931">
              <w:rPr>
                <w:rFonts w:ascii="굴림체" w:eastAsia="굴림체" w:hAnsi="굴림체" w:hint="eastAsia"/>
              </w:rPr>
              <w:t xml:space="preserve">이승환 </w:t>
            </w:r>
            <w:r>
              <w:rPr>
                <w:rFonts w:ascii="굴림체" w:eastAsia="굴림체" w:hAnsi="굴림체" w:hint="eastAsia"/>
              </w:rPr>
              <w:t>차장님께 보고</w:t>
            </w:r>
          </w:p>
        </w:tc>
        <w:tc>
          <w:tcPr>
            <w:tcW w:w="430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93FA8" w:rsidRPr="0050639F" w:rsidRDefault="00D93FA8" w:rsidP="00D93FA8">
            <w:pPr>
              <w:wordWrap w:val="0"/>
              <w:ind w:left="0" w:firstLine="0"/>
              <w:rPr>
                <w:rFonts w:ascii="굴림체" w:eastAsia="굴림체" w:hAnsi="굴림체"/>
                <w:b/>
              </w:rPr>
            </w:pPr>
          </w:p>
        </w:tc>
      </w:tr>
      <w:tr w:rsidR="00D93FA8" w:rsidRPr="00A21BCE" w:rsidTr="0025097B">
        <w:trPr>
          <w:trHeight w:val="433"/>
        </w:trPr>
        <w:tc>
          <w:tcPr>
            <w:tcW w:w="2678" w:type="pct"/>
            <w:gridSpan w:val="5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KCC정보통신</w:t>
            </w:r>
          </w:p>
        </w:tc>
        <w:tc>
          <w:tcPr>
            <w:tcW w:w="2322" w:type="pct"/>
            <w:gridSpan w:val="6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</w:tr>
      <w:tr w:rsidR="00D93FA8" w:rsidRPr="00A21BCE" w:rsidTr="0025097B">
        <w:trPr>
          <w:trHeight w:val="433"/>
        </w:trPr>
        <w:tc>
          <w:tcPr>
            <w:tcW w:w="1218" w:type="pct"/>
            <w:gridSpan w:val="2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승인자</w:t>
            </w:r>
          </w:p>
        </w:tc>
        <w:tc>
          <w:tcPr>
            <w:tcW w:w="1460" w:type="pct"/>
            <w:gridSpan w:val="3"/>
            <w:shd w:val="clear" w:color="auto" w:fill="auto"/>
            <w:vAlign w:val="center"/>
          </w:tcPr>
          <w:p w:rsidR="00D93FA8" w:rsidRPr="00A21BCE" w:rsidRDefault="00F70B9F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박지훈</w:t>
            </w:r>
          </w:p>
        </w:tc>
        <w:tc>
          <w:tcPr>
            <w:tcW w:w="1271" w:type="pct"/>
            <w:gridSpan w:val="3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승인자</w:t>
            </w:r>
          </w:p>
        </w:tc>
        <w:tc>
          <w:tcPr>
            <w:tcW w:w="1051" w:type="pct"/>
            <w:gridSpan w:val="3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</w:tr>
      <w:tr w:rsidR="00D93FA8" w:rsidRPr="00A21BCE" w:rsidTr="0025097B">
        <w:trPr>
          <w:trHeight w:val="433"/>
        </w:trPr>
        <w:tc>
          <w:tcPr>
            <w:tcW w:w="1218" w:type="pct"/>
            <w:gridSpan w:val="2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승인일</w:t>
            </w:r>
          </w:p>
        </w:tc>
        <w:tc>
          <w:tcPr>
            <w:tcW w:w="1460" w:type="pct"/>
            <w:gridSpan w:val="3"/>
            <w:shd w:val="clear" w:color="auto" w:fill="auto"/>
            <w:vAlign w:val="center"/>
          </w:tcPr>
          <w:p w:rsidR="00D93FA8" w:rsidRPr="00A21BCE" w:rsidRDefault="00F70B9F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 xml:space="preserve">2018년 </w:t>
            </w:r>
            <w:r>
              <w:rPr>
                <w:rFonts w:ascii="굴림체" w:eastAsia="굴림체" w:hAnsi="굴림체"/>
                <w:b/>
              </w:rPr>
              <w:t>9</w:t>
            </w:r>
            <w:r>
              <w:rPr>
                <w:rFonts w:ascii="굴림체" w:eastAsia="굴림체" w:hAnsi="굴림체" w:hint="eastAsia"/>
                <w:b/>
              </w:rPr>
              <w:t xml:space="preserve">월 </w:t>
            </w:r>
            <w:r>
              <w:rPr>
                <w:rFonts w:ascii="굴림체" w:eastAsia="굴림체" w:hAnsi="굴림체"/>
                <w:b/>
              </w:rPr>
              <w:t>13</w:t>
            </w:r>
            <w:r>
              <w:rPr>
                <w:rFonts w:ascii="굴림체" w:eastAsia="굴림체" w:hAnsi="굴림체" w:hint="eastAsia"/>
                <w:b/>
              </w:rPr>
              <w:t>일</w:t>
            </w:r>
            <w:bookmarkStart w:id="0" w:name="_GoBack"/>
            <w:bookmarkEnd w:id="0"/>
          </w:p>
        </w:tc>
        <w:tc>
          <w:tcPr>
            <w:tcW w:w="1271" w:type="pct"/>
            <w:gridSpan w:val="3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승인일</w:t>
            </w:r>
          </w:p>
        </w:tc>
        <w:tc>
          <w:tcPr>
            <w:tcW w:w="1051" w:type="pct"/>
            <w:gridSpan w:val="3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</w:tr>
    </w:tbl>
    <w:p w:rsidR="008A0E48" w:rsidRPr="00EA06AB" w:rsidRDefault="008A0E48" w:rsidP="00006186">
      <w:pPr>
        <w:wordWrap w:val="0"/>
        <w:ind w:left="0" w:firstLine="0"/>
        <w:rPr>
          <w:rFonts w:ascii="굴림체" w:eastAsia="굴림체" w:hAnsi="굴림체"/>
        </w:rPr>
      </w:pPr>
    </w:p>
    <w:sectPr w:rsidR="008A0E48" w:rsidRPr="00EA06AB" w:rsidSect="00030380">
      <w:headerReference w:type="default" r:id="rId8"/>
      <w:footerReference w:type="even" r:id="rId9"/>
      <w:footerReference w:type="default" r:id="rId10"/>
      <w:pgSz w:w="11907" w:h="16840" w:code="9"/>
      <w:pgMar w:top="1134" w:right="1134" w:bottom="1134" w:left="1134" w:header="720" w:footer="62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265" w:rsidRDefault="00F47265">
      <w:r>
        <w:separator/>
      </w:r>
    </w:p>
  </w:endnote>
  <w:endnote w:type="continuationSeparator" w:id="0">
    <w:p w:rsidR="00F47265" w:rsidRDefault="00F47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132" w:rsidRDefault="00105132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i</w:t>
    </w:r>
    <w:r>
      <w:rPr>
        <w:rStyle w:val="a6"/>
      </w:rPr>
      <w:fldChar w:fldCharType="end"/>
    </w:r>
  </w:p>
  <w:p w:rsidR="00105132" w:rsidRDefault="0010513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132" w:rsidRPr="00506E78" w:rsidRDefault="00105132">
    <w:pPr>
      <w:pStyle w:val="a5"/>
      <w:tabs>
        <w:tab w:val="clear" w:pos="8640"/>
        <w:tab w:val="right" w:pos="9000"/>
        <w:tab w:val="right" w:pos="9180"/>
      </w:tabs>
      <w:ind w:left="0" w:right="360" w:firstLine="0"/>
      <w:jc w:val="center"/>
      <w:rPr>
        <w:rFonts w:ascii="Times New Roman" w:hAnsi="Times New Roman"/>
        <w:sz w:val="16"/>
      </w:rPr>
    </w:pPr>
    <w:r>
      <w:rPr>
        <w:rFonts w:ascii="Times New Roman" w:hAnsi="Times New Roman"/>
        <w:noProof/>
        <w:sz w:val="16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posOffset>-3175</wp:posOffset>
              </wp:positionH>
              <wp:positionV relativeFrom="paragraph">
                <wp:posOffset>-99696</wp:posOffset>
              </wp:positionV>
              <wp:extent cx="6120130" cy="0"/>
              <wp:effectExtent l="0" t="0" r="13970" b="19050"/>
              <wp:wrapNone/>
              <wp:docPr id="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A82D2F" id="Line 17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25pt,-7.85pt" to="481.65pt,-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4lvEgIAACo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" strokeweight="1.5pt"/>
          </w:pict>
        </mc:Fallback>
      </mc:AlternateContent>
    </w:r>
    <w:r w:rsidR="00F70B9F">
      <w:rPr>
        <w:rFonts w:ascii="Times New Roman" w:hAnsi="Times New Roman"/>
        <w:noProof/>
        <w:sz w:val="16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left:0;text-align:left;margin-left:389.6pt;margin-top:-3.3pt;width:100pt;height:18pt;z-index:251657216;mso-wrap-style:none;mso-position-horizontal-relative:text;mso-position-vertical-relative:text;v-text-anchor:middle" o:userdrawn="t" fillcolor="#618ffd">
          <v:fill o:detectmouseclick="t"/>
          <v:imagedata r:id="rId1" o:title="" chromakey="white"/>
          <v:shadow color="#919191"/>
          <o:lock v:ext="edit" aspectratio="f"/>
        </v:shape>
        <o:OLEObject Type="Embed" ProgID="Unknown" ShapeID="_x0000_s2064" DrawAspect="Content" ObjectID="_1598353455" r:id="rId2"/>
      </w:object>
    </w:r>
    <w:r w:rsidRPr="00506E78">
      <w:rPr>
        <w:rFonts w:ascii="Times New Roman" w:hAnsi="Times New Roman"/>
        <w:sz w:val="16"/>
      </w:rPr>
      <w:t xml:space="preserve">Page </w:t>
    </w:r>
    <w:r w:rsidRPr="00506E78">
      <w:rPr>
        <w:rFonts w:ascii="Times New Roman" w:hAnsi="Times New Roman"/>
        <w:sz w:val="16"/>
      </w:rPr>
      <w:fldChar w:fldCharType="begin"/>
    </w:r>
    <w:r w:rsidRPr="00506E78">
      <w:rPr>
        <w:rFonts w:ascii="Times New Roman" w:hAnsi="Times New Roman"/>
        <w:sz w:val="16"/>
      </w:rPr>
      <w:instrText xml:space="preserve"> PAGE  \* Arabic  \* MERGEFORMAT </w:instrText>
    </w:r>
    <w:r w:rsidRPr="00506E78">
      <w:rPr>
        <w:rFonts w:ascii="Times New Roman" w:hAnsi="Times New Roman"/>
        <w:sz w:val="16"/>
      </w:rPr>
      <w:fldChar w:fldCharType="separate"/>
    </w:r>
    <w:r w:rsidR="00F70B9F">
      <w:rPr>
        <w:rFonts w:ascii="Times New Roman" w:hAnsi="Times New Roman"/>
        <w:noProof/>
        <w:sz w:val="16"/>
      </w:rPr>
      <w:t>1</w:t>
    </w:r>
    <w:r w:rsidRPr="00506E78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265" w:rsidRDefault="00F47265">
      <w:r>
        <w:separator/>
      </w:r>
    </w:p>
  </w:footnote>
  <w:footnote w:type="continuationSeparator" w:id="0">
    <w:p w:rsidR="00F47265" w:rsidRDefault="00F472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5" w:type="dxa"/>
      <w:tblInd w:w="-4" w:type="dxa"/>
      <w:tblBorders>
        <w:top w:val="single" w:sz="12" w:space="0" w:color="auto"/>
        <w:left w:val="single" w:sz="12" w:space="0" w:color="auto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2522"/>
      <w:gridCol w:w="2268"/>
      <w:gridCol w:w="5065"/>
    </w:tblGrid>
    <w:tr w:rsidR="00105132" w:rsidTr="00030380">
      <w:trPr>
        <w:cantSplit/>
      </w:trPr>
      <w:tc>
        <w:tcPr>
          <w:tcW w:w="2522" w:type="dxa"/>
          <w:vMerge w:val="restart"/>
          <w:tcBorders>
            <w:top w:val="single" w:sz="12" w:space="0" w:color="auto"/>
            <w:left w:val="single" w:sz="8" w:space="0" w:color="auto"/>
            <w:right w:val="single" w:sz="6" w:space="0" w:color="auto"/>
          </w:tcBorders>
          <w:vAlign w:val="center"/>
        </w:tcPr>
        <w:p w:rsidR="00105132" w:rsidRDefault="00BF5953" w:rsidP="007F5641">
          <w:pPr>
            <w:pStyle w:val="a4"/>
            <w:spacing w:before="40" w:after="40"/>
            <w:ind w:leftChars="-71" w:left="-139" w:rightChars="-54" w:right="-108" w:hangingChars="2" w:hanging="3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 xml:space="preserve">New </w:t>
          </w:r>
          <w:r w:rsidR="007F5641">
            <w:rPr>
              <w:rFonts w:hint="eastAsia"/>
              <w:sz w:val="16"/>
            </w:rPr>
            <w:t>A</w:t>
          </w:r>
          <w:r w:rsidR="007F5641" w:rsidRPr="007F5641">
            <w:rPr>
              <w:sz w:val="16"/>
            </w:rPr>
            <w:t>rchitecture</w:t>
          </w:r>
          <w:r>
            <w:rPr>
              <w:rFonts w:hint="eastAsia"/>
              <w:sz w:val="16"/>
            </w:rPr>
            <w:t xml:space="preserve"> Team</w:t>
          </w:r>
        </w:p>
      </w:tc>
      <w:tc>
        <w:tcPr>
          <w:tcW w:w="7333" w:type="dxa"/>
          <w:gridSpan w:val="2"/>
          <w:tcBorders>
            <w:top w:val="single" w:sz="12" w:space="0" w:color="auto"/>
            <w:left w:val="nil"/>
            <w:bottom w:val="nil"/>
          </w:tcBorders>
        </w:tcPr>
        <w:p w:rsidR="00105132" w:rsidRPr="006436B3" w:rsidRDefault="00105132" w:rsidP="00A433CA">
          <w:pPr>
            <w:pStyle w:val="a4"/>
            <w:tabs>
              <w:tab w:val="left" w:pos="1135"/>
            </w:tabs>
            <w:ind w:left="720" w:right="72"/>
            <w:rPr>
              <w:rFonts w:ascii="Times New Roman" w:hAnsi="Times New Roman"/>
              <w:b/>
              <w:sz w:val="16"/>
            </w:rPr>
          </w:pPr>
          <w:r w:rsidRPr="006436B3">
            <w:rPr>
              <w:rFonts w:ascii="Times New Roman" w:hAnsi="Times New Roman"/>
              <w:sz w:val="16"/>
            </w:rPr>
            <w:t>Title</w:t>
          </w:r>
        </w:p>
      </w:tc>
    </w:tr>
    <w:tr w:rsidR="00105132" w:rsidTr="00030380">
      <w:trPr>
        <w:cantSplit/>
      </w:trPr>
      <w:tc>
        <w:tcPr>
          <w:tcW w:w="2522" w:type="dxa"/>
          <w:vMerge/>
          <w:tcBorders>
            <w:left w:val="single" w:sz="8" w:space="0" w:color="auto"/>
            <w:bottom w:val="single" w:sz="6" w:space="0" w:color="auto"/>
            <w:right w:val="single" w:sz="6" w:space="0" w:color="auto"/>
          </w:tcBorders>
        </w:tcPr>
        <w:p w:rsidR="00105132" w:rsidRDefault="00105132" w:rsidP="00A433CA">
          <w:pPr>
            <w:pStyle w:val="a4"/>
            <w:spacing w:before="40" w:after="40"/>
            <w:ind w:right="68"/>
            <w:jc w:val="center"/>
          </w:pPr>
        </w:p>
      </w:tc>
      <w:tc>
        <w:tcPr>
          <w:tcW w:w="7333" w:type="dxa"/>
          <w:gridSpan w:val="2"/>
          <w:tcBorders>
            <w:top w:val="nil"/>
            <w:left w:val="nil"/>
            <w:bottom w:val="single" w:sz="6" w:space="0" w:color="auto"/>
          </w:tcBorders>
          <w:vAlign w:val="center"/>
        </w:tcPr>
        <w:p w:rsidR="00105132" w:rsidRPr="00DF2FEB" w:rsidRDefault="00105132" w:rsidP="00EA5C13">
          <w:pPr>
            <w:pStyle w:val="a4"/>
            <w:tabs>
              <w:tab w:val="clear" w:pos="4320"/>
              <w:tab w:val="center" w:pos="7547"/>
            </w:tabs>
            <w:ind w:leftChars="-54" w:left="-108" w:rightChars="-54" w:right="-108" w:firstLine="0"/>
            <w:jc w:val="center"/>
            <w:rPr>
              <w:rFonts w:eastAsia="굴림체"/>
              <w:b/>
              <w:sz w:val="36"/>
              <w:szCs w:val="36"/>
            </w:rPr>
          </w:pPr>
          <w:r>
            <w:rPr>
              <w:rFonts w:ascii="굴림체" w:eastAsia="굴림체" w:hAnsi="굴림체" w:hint="eastAsia"/>
              <w:b/>
              <w:bCs/>
              <w:sz w:val="36"/>
              <w:szCs w:val="36"/>
            </w:rPr>
            <w:t>업무협의</w:t>
          </w:r>
          <w:r w:rsidRPr="00DF2FEB">
            <w:rPr>
              <w:rFonts w:ascii="굴림체" w:eastAsia="굴림체" w:hAnsi="굴림체" w:hint="eastAsia"/>
              <w:b/>
              <w:bCs/>
              <w:sz w:val="36"/>
              <w:szCs w:val="36"/>
            </w:rPr>
            <w:t xml:space="preserve"> 회의록</w:t>
          </w:r>
        </w:p>
        <w:p w:rsidR="00105132" w:rsidRPr="006315EF" w:rsidRDefault="00BF5953" w:rsidP="00EA5C13">
          <w:pPr>
            <w:pStyle w:val="a4"/>
            <w:tabs>
              <w:tab w:val="clear" w:pos="4320"/>
              <w:tab w:val="center" w:pos="7547"/>
            </w:tabs>
            <w:ind w:leftChars="-54" w:left="-108" w:rightChars="-54" w:right="-108" w:firstLine="0"/>
            <w:jc w:val="center"/>
            <w:rPr>
              <w:rFonts w:ascii="Times New Roman" w:eastAsia="굴림체" w:hAnsi="Times New Roman"/>
            </w:rPr>
          </w:pPr>
          <w:r>
            <w:rPr>
              <w:rFonts w:ascii="Times New Roman" w:eastAsia="굴림체" w:hAnsi="Times New Roman" w:hint="eastAsia"/>
            </w:rPr>
            <w:t xml:space="preserve">New </w:t>
          </w:r>
          <w:r w:rsidR="007F5641">
            <w:rPr>
              <w:rFonts w:ascii="Times New Roman" w:eastAsia="굴림체" w:hAnsi="Times New Roman" w:hint="eastAsia"/>
            </w:rPr>
            <w:t>A</w:t>
          </w:r>
          <w:r w:rsidR="007F5641" w:rsidRPr="007F5641">
            <w:rPr>
              <w:rFonts w:ascii="Times New Roman" w:eastAsia="굴림체" w:hAnsi="Times New Roman"/>
            </w:rPr>
            <w:t>rchitecture</w:t>
          </w:r>
          <w:r>
            <w:rPr>
              <w:rFonts w:ascii="Times New Roman" w:eastAsia="굴림체" w:hAnsi="Times New Roman" w:hint="eastAsia"/>
            </w:rPr>
            <w:t xml:space="preserve"> Team</w:t>
          </w:r>
        </w:p>
      </w:tc>
    </w:tr>
    <w:tr w:rsidR="00105132" w:rsidTr="00030380">
      <w:trPr>
        <w:cantSplit/>
      </w:trPr>
      <w:tc>
        <w:tcPr>
          <w:tcW w:w="4790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</w:tcPr>
        <w:p w:rsidR="00105132" w:rsidRPr="007B22F2" w:rsidRDefault="00105132" w:rsidP="003E6F47">
          <w:pPr>
            <w:pStyle w:val="a4"/>
            <w:tabs>
              <w:tab w:val="left" w:pos="1134"/>
            </w:tabs>
            <w:spacing w:before="60"/>
            <w:ind w:left="4" w:right="74" w:hanging="4"/>
            <w:rPr>
              <w:rFonts w:ascii="굴림체" w:eastAsia="굴림체" w:hAnsi="굴림체"/>
              <w:sz w:val="16"/>
            </w:rPr>
          </w:pPr>
          <w:r>
            <w:rPr>
              <w:rFonts w:ascii="굴림체" w:eastAsia="굴림체" w:hAnsi="굴림체" w:hint="eastAsia"/>
              <w:sz w:val="16"/>
            </w:rPr>
            <w:t xml:space="preserve">작성자 : </w:t>
          </w:r>
          <w:r w:rsidR="00D93FA8">
            <w:rPr>
              <w:rFonts w:ascii="굴림체" w:eastAsia="굴림체" w:hAnsi="굴림체" w:hint="eastAsia"/>
              <w:sz w:val="16"/>
            </w:rPr>
            <w:t>이다솔</w:t>
          </w:r>
        </w:p>
      </w:tc>
      <w:tc>
        <w:tcPr>
          <w:tcW w:w="5065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</w:tcPr>
        <w:p w:rsidR="00105132" w:rsidRPr="00DA73F9" w:rsidRDefault="00105132" w:rsidP="00CA4CC7">
          <w:pPr>
            <w:pStyle w:val="a4"/>
            <w:tabs>
              <w:tab w:val="left" w:pos="1134"/>
            </w:tabs>
            <w:spacing w:before="60"/>
            <w:ind w:leftChars="-54" w:left="-108" w:rightChars="-54" w:right="-108" w:firstLine="0"/>
            <w:jc w:val="center"/>
            <w:rPr>
              <w:rFonts w:ascii="Times New Roman" w:eastAsia="굴림체" w:hAnsi="Times New Roman"/>
              <w:sz w:val="16"/>
              <w:szCs w:val="16"/>
            </w:rPr>
          </w:pPr>
          <w:r w:rsidRPr="00DA73F9">
            <w:rPr>
              <w:rFonts w:ascii="Times New Roman" w:eastAsia="굴림체" w:hAnsi="Times New Roman"/>
              <w:sz w:val="16"/>
              <w:szCs w:val="16"/>
            </w:rPr>
            <w:t>Issue Date:</w:t>
          </w:r>
          <w:r>
            <w:rPr>
              <w:rFonts w:ascii="Times New Roman" w:eastAsia="굴림체" w:hAnsi="Times New Roman" w:hint="eastAsia"/>
              <w:sz w:val="16"/>
              <w:szCs w:val="16"/>
            </w:rPr>
            <w:t xml:space="preserve"> 201</w:t>
          </w:r>
          <w:r w:rsidR="006F39DE">
            <w:rPr>
              <w:rFonts w:ascii="Times New Roman" w:eastAsia="굴림체" w:hAnsi="Times New Roman"/>
              <w:sz w:val="16"/>
              <w:szCs w:val="16"/>
            </w:rPr>
            <w:t>80913</w:t>
          </w:r>
        </w:p>
      </w:tc>
    </w:tr>
  </w:tbl>
  <w:p w:rsidR="00105132" w:rsidRDefault="00105132">
    <w:pPr>
      <w:pStyle w:val="a4"/>
      <w:rPr>
        <w:rFonts w:ascii="Times New Roman" w:eastAsia="굴림체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80557E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DFB00B9C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0"/>
        </w:tabs>
        <w:ind w:left="1440" w:hanging="72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0"/>
        </w:tabs>
        <w:ind w:left="216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0"/>
        </w:tabs>
        <w:ind w:left="288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3600" w:hanging="72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4320" w:hanging="72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5040" w:hanging="72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5760" w:hanging="72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eastAsia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3" w15:restartNumberingAfterBreak="0">
    <w:nsid w:val="18437571"/>
    <w:multiLevelType w:val="hybridMultilevel"/>
    <w:tmpl w:val="049E7C72"/>
    <w:lvl w:ilvl="0" w:tplc="EC46F14E">
      <w:numFmt w:val="bullet"/>
      <w:lvlText w:val="-"/>
      <w:lvlJc w:val="left"/>
      <w:pPr>
        <w:ind w:left="6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60560488"/>
    <w:multiLevelType w:val="hybridMultilevel"/>
    <w:tmpl w:val="578643D4"/>
    <w:lvl w:ilvl="0" w:tplc="996C7134">
      <w:start w:val="2017"/>
      <w:numFmt w:val="bullet"/>
      <w:lvlText w:val="-"/>
      <w:lvlJc w:val="left"/>
      <w:pPr>
        <w:ind w:left="800" w:hanging="40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B1250B3"/>
    <w:multiLevelType w:val="hybridMultilevel"/>
    <w:tmpl w:val="9D928B8C"/>
    <w:lvl w:ilvl="0" w:tplc="996C7134">
      <w:start w:val="2017"/>
      <w:numFmt w:val="bullet"/>
      <w:lvlText w:val="-"/>
      <w:lvlJc w:val="left"/>
      <w:pPr>
        <w:ind w:left="800" w:hanging="40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37114B4"/>
    <w:multiLevelType w:val="hybridMultilevel"/>
    <w:tmpl w:val="7D3ABEEE"/>
    <w:lvl w:ilvl="0" w:tplc="FFFFFFFF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FFFFFFFF">
      <w:start w:val="1"/>
      <w:numFmt w:val="bullet"/>
      <w:pStyle w:val="10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B0B240A"/>
    <w:multiLevelType w:val="hybridMultilevel"/>
    <w:tmpl w:val="42040DB2"/>
    <w:lvl w:ilvl="0" w:tplc="996C7134">
      <w:start w:val="2017"/>
      <w:numFmt w:val="bullet"/>
      <w:lvlText w:val="-"/>
      <w:lvlJc w:val="left"/>
      <w:pPr>
        <w:ind w:left="800" w:hanging="40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start w:val="1"/>
        <w:numFmt w:val="bullet"/>
        <w:pStyle w:val="a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defaultTabStop w:val="720"/>
  <w:drawingGridHorizontalSpacing w:val="100"/>
  <w:drawingGridVerticalSpacing w:val="120"/>
  <w:displayHorizontalDrawingGridEvery w:val="0"/>
  <w:displayVerticalDrawingGridEvery w:val="0"/>
  <w:noPunctuationKerning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0D7"/>
    <w:rsid w:val="000024F9"/>
    <w:rsid w:val="0000256B"/>
    <w:rsid w:val="00006186"/>
    <w:rsid w:val="00011B7C"/>
    <w:rsid w:val="0001277C"/>
    <w:rsid w:val="00014395"/>
    <w:rsid w:val="00016BE3"/>
    <w:rsid w:val="000202FF"/>
    <w:rsid w:val="00022ABF"/>
    <w:rsid w:val="0002365C"/>
    <w:rsid w:val="0002714C"/>
    <w:rsid w:val="0002797D"/>
    <w:rsid w:val="00030053"/>
    <w:rsid w:val="00030380"/>
    <w:rsid w:val="0003144A"/>
    <w:rsid w:val="00032B26"/>
    <w:rsid w:val="0003453F"/>
    <w:rsid w:val="0003618F"/>
    <w:rsid w:val="00040EED"/>
    <w:rsid w:val="000428AC"/>
    <w:rsid w:val="00042EFB"/>
    <w:rsid w:val="000439EB"/>
    <w:rsid w:val="000441C0"/>
    <w:rsid w:val="00045D9E"/>
    <w:rsid w:val="000510B8"/>
    <w:rsid w:val="0005355E"/>
    <w:rsid w:val="00053AB7"/>
    <w:rsid w:val="000544F5"/>
    <w:rsid w:val="00054C82"/>
    <w:rsid w:val="0006051C"/>
    <w:rsid w:val="00061EAB"/>
    <w:rsid w:val="000624BA"/>
    <w:rsid w:val="00062661"/>
    <w:rsid w:val="00065A6C"/>
    <w:rsid w:val="00066B9A"/>
    <w:rsid w:val="00070C34"/>
    <w:rsid w:val="00070F2B"/>
    <w:rsid w:val="0007139A"/>
    <w:rsid w:val="000726D5"/>
    <w:rsid w:val="00072F90"/>
    <w:rsid w:val="00074035"/>
    <w:rsid w:val="0007560E"/>
    <w:rsid w:val="000758AD"/>
    <w:rsid w:val="0007603C"/>
    <w:rsid w:val="000760B0"/>
    <w:rsid w:val="00076660"/>
    <w:rsid w:val="00076E50"/>
    <w:rsid w:val="00082127"/>
    <w:rsid w:val="00083532"/>
    <w:rsid w:val="00091995"/>
    <w:rsid w:val="00092E91"/>
    <w:rsid w:val="00093DB3"/>
    <w:rsid w:val="00096731"/>
    <w:rsid w:val="000A14D1"/>
    <w:rsid w:val="000A22E2"/>
    <w:rsid w:val="000A47BA"/>
    <w:rsid w:val="000A58D8"/>
    <w:rsid w:val="000A5F65"/>
    <w:rsid w:val="000A6F4C"/>
    <w:rsid w:val="000B00E1"/>
    <w:rsid w:val="000B0815"/>
    <w:rsid w:val="000B28FB"/>
    <w:rsid w:val="000B3F87"/>
    <w:rsid w:val="000B4D65"/>
    <w:rsid w:val="000B5B18"/>
    <w:rsid w:val="000B632E"/>
    <w:rsid w:val="000B7F5C"/>
    <w:rsid w:val="000C1FEE"/>
    <w:rsid w:val="000C3971"/>
    <w:rsid w:val="000C3CD9"/>
    <w:rsid w:val="000C5B14"/>
    <w:rsid w:val="000C5C7C"/>
    <w:rsid w:val="000C76DE"/>
    <w:rsid w:val="000C796A"/>
    <w:rsid w:val="000C7A10"/>
    <w:rsid w:val="000D35B5"/>
    <w:rsid w:val="000D3C1D"/>
    <w:rsid w:val="000D4C0B"/>
    <w:rsid w:val="000D61E2"/>
    <w:rsid w:val="000D7426"/>
    <w:rsid w:val="000D7477"/>
    <w:rsid w:val="000E0A11"/>
    <w:rsid w:val="000E302C"/>
    <w:rsid w:val="000E4013"/>
    <w:rsid w:val="000E46C1"/>
    <w:rsid w:val="000E60D2"/>
    <w:rsid w:val="000F09F1"/>
    <w:rsid w:val="000F6589"/>
    <w:rsid w:val="0010027A"/>
    <w:rsid w:val="00100FBB"/>
    <w:rsid w:val="00101587"/>
    <w:rsid w:val="00102453"/>
    <w:rsid w:val="00102B0E"/>
    <w:rsid w:val="001031D5"/>
    <w:rsid w:val="00105132"/>
    <w:rsid w:val="001058FD"/>
    <w:rsid w:val="001064B5"/>
    <w:rsid w:val="00106B0C"/>
    <w:rsid w:val="00110B5C"/>
    <w:rsid w:val="00111548"/>
    <w:rsid w:val="00111B06"/>
    <w:rsid w:val="00112C51"/>
    <w:rsid w:val="00114A9B"/>
    <w:rsid w:val="00117963"/>
    <w:rsid w:val="00120829"/>
    <w:rsid w:val="001212EF"/>
    <w:rsid w:val="00122719"/>
    <w:rsid w:val="001237C7"/>
    <w:rsid w:val="00125368"/>
    <w:rsid w:val="00125694"/>
    <w:rsid w:val="0013565C"/>
    <w:rsid w:val="0013710B"/>
    <w:rsid w:val="00141532"/>
    <w:rsid w:val="0014336C"/>
    <w:rsid w:val="001436F9"/>
    <w:rsid w:val="00145710"/>
    <w:rsid w:val="00145C48"/>
    <w:rsid w:val="00153419"/>
    <w:rsid w:val="00155BCF"/>
    <w:rsid w:val="00161942"/>
    <w:rsid w:val="00167682"/>
    <w:rsid w:val="00171612"/>
    <w:rsid w:val="001720F7"/>
    <w:rsid w:val="001738CD"/>
    <w:rsid w:val="0018242D"/>
    <w:rsid w:val="001848E5"/>
    <w:rsid w:val="00184F7C"/>
    <w:rsid w:val="00185338"/>
    <w:rsid w:val="0018772E"/>
    <w:rsid w:val="00190B90"/>
    <w:rsid w:val="00190E51"/>
    <w:rsid w:val="001929F5"/>
    <w:rsid w:val="001960F7"/>
    <w:rsid w:val="001A05B5"/>
    <w:rsid w:val="001A1E8E"/>
    <w:rsid w:val="001A215D"/>
    <w:rsid w:val="001A514D"/>
    <w:rsid w:val="001A641E"/>
    <w:rsid w:val="001A6C1F"/>
    <w:rsid w:val="001B2C2C"/>
    <w:rsid w:val="001B422A"/>
    <w:rsid w:val="001B43B5"/>
    <w:rsid w:val="001B6AC5"/>
    <w:rsid w:val="001C0ED5"/>
    <w:rsid w:val="001C22B3"/>
    <w:rsid w:val="001C3755"/>
    <w:rsid w:val="001C4547"/>
    <w:rsid w:val="001D1AFF"/>
    <w:rsid w:val="001D1D6F"/>
    <w:rsid w:val="001D3327"/>
    <w:rsid w:val="001D5AFB"/>
    <w:rsid w:val="001D6522"/>
    <w:rsid w:val="001E137A"/>
    <w:rsid w:val="001E3F14"/>
    <w:rsid w:val="001F5AAC"/>
    <w:rsid w:val="001F5B4B"/>
    <w:rsid w:val="001F6522"/>
    <w:rsid w:val="001F78F1"/>
    <w:rsid w:val="001F7911"/>
    <w:rsid w:val="002035AD"/>
    <w:rsid w:val="00207515"/>
    <w:rsid w:val="0021248E"/>
    <w:rsid w:val="00213CC6"/>
    <w:rsid w:val="00213F98"/>
    <w:rsid w:val="00215676"/>
    <w:rsid w:val="002164BC"/>
    <w:rsid w:val="00220F51"/>
    <w:rsid w:val="00221219"/>
    <w:rsid w:val="00222757"/>
    <w:rsid w:val="002249B6"/>
    <w:rsid w:val="00224FB6"/>
    <w:rsid w:val="002304C0"/>
    <w:rsid w:val="0023579B"/>
    <w:rsid w:val="00235A19"/>
    <w:rsid w:val="002414EB"/>
    <w:rsid w:val="0024199C"/>
    <w:rsid w:val="0024204E"/>
    <w:rsid w:val="00242209"/>
    <w:rsid w:val="00243B9B"/>
    <w:rsid w:val="002442FD"/>
    <w:rsid w:val="0024434A"/>
    <w:rsid w:val="0024448C"/>
    <w:rsid w:val="002449B9"/>
    <w:rsid w:val="002450F8"/>
    <w:rsid w:val="00245D53"/>
    <w:rsid w:val="0024758D"/>
    <w:rsid w:val="0025097B"/>
    <w:rsid w:val="00250E2B"/>
    <w:rsid w:val="002527E0"/>
    <w:rsid w:val="002543BF"/>
    <w:rsid w:val="002565D6"/>
    <w:rsid w:val="00257C11"/>
    <w:rsid w:val="0026020D"/>
    <w:rsid w:val="0026315D"/>
    <w:rsid w:val="0026349D"/>
    <w:rsid w:val="00263C3E"/>
    <w:rsid w:val="00266BAD"/>
    <w:rsid w:val="00266BD3"/>
    <w:rsid w:val="00267EF6"/>
    <w:rsid w:val="002739A2"/>
    <w:rsid w:val="00277F7F"/>
    <w:rsid w:val="00281891"/>
    <w:rsid w:val="00281C4E"/>
    <w:rsid w:val="00282DAA"/>
    <w:rsid w:val="002849EF"/>
    <w:rsid w:val="00287089"/>
    <w:rsid w:val="00291FAB"/>
    <w:rsid w:val="00293F1B"/>
    <w:rsid w:val="00296E14"/>
    <w:rsid w:val="00297BF7"/>
    <w:rsid w:val="002A06E6"/>
    <w:rsid w:val="002A0FB0"/>
    <w:rsid w:val="002A1962"/>
    <w:rsid w:val="002A2756"/>
    <w:rsid w:val="002A2D0E"/>
    <w:rsid w:val="002A3936"/>
    <w:rsid w:val="002A5789"/>
    <w:rsid w:val="002A5B14"/>
    <w:rsid w:val="002A6099"/>
    <w:rsid w:val="002A7C4B"/>
    <w:rsid w:val="002B11A5"/>
    <w:rsid w:val="002B17E8"/>
    <w:rsid w:val="002B371C"/>
    <w:rsid w:val="002B4058"/>
    <w:rsid w:val="002C038E"/>
    <w:rsid w:val="002C2D49"/>
    <w:rsid w:val="002C3D79"/>
    <w:rsid w:val="002C685A"/>
    <w:rsid w:val="002C6FCA"/>
    <w:rsid w:val="002C7292"/>
    <w:rsid w:val="002D0409"/>
    <w:rsid w:val="002D07DD"/>
    <w:rsid w:val="002D0968"/>
    <w:rsid w:val="002D0DC8"/>
    <w:rsid w:val="002D1E4C"/>
    <w:rsid w:val="002D5797"/>
    <w:rsid w:val="002D79EF"/>
    <w:rsid w:val="002E066A"/>
    <w:rsid w:val="002E1DC6"/>
    <w:rsid w:val="002E45F1"/>
    <w:rsid w:val="002E6FC5"/>
    <w:rsid w:val="002F054A"/>
    <w:rsid w:val="002F4917"/>
    <w:rsid w:val="002F58AF"/>
    <w:rsid w:val="002F7597"/>
    <w:rsid w:val="00301C94"/>
    <w:rsid w:val="00302292"/>
    <w:rsid w:val="0030282E"/>
    <w:rsid w:val="00302D47"/>
    <w:rsid w:val="00304D82"/>
    <w:rsid w:val="003112DD"/>
    <w:rsid w:val="00311704"/>
    <w:rsid w:val="00315047"/>
    <w:rsid w:val="003166BF"/>
    <w:rsid w:val="00321AC8"/>
    <w:rsid w:val="003221FF"/>
    <w:rsid w:val="00322B26"/>
    <w:rsid w:val="00323E8A"/>
    <w:rsid w:val="00324398"/>
    <w:rsid w:val="0032700B"/>
    <w:rsid w:val="0033083D"/>
    <w:rsid w:val="00331314"/>
    <w:rsid w:val="003325B6"/>
    <w:rsid w:val="0033274C"/>
    <w:rsid w:val="00341323"/>
    <w:rsid w:val="00341F3E"/>
    <w:rsid w:val="00342645"/>
    <w:rsid w:val="0034617E"/>
    <w:rsid w:val="00352CE4"/>
    <w:rsid w:val="00354B83"/>
    <w:rsid w:val="0035583F"/>
    <w:rsid w:val="00356225"/>
    <w:rsid w:val="00363E25"/>
    <w:rsid w:val="0036528D"/>
    <w:rsid w:val="003656E2"/>
    <w:rsid w:val="00365D13"/>
    <w:rsid w:val="00365F1F"/>
    <w:rsid w:val="0036701F"/>
    <w:rsid w:val="00371F65"/>
    <w:rsid w:val="00376E64"/>
    <w:rsid w:val="00380A76"/>
    <w:rsid w:val="00380F34"/>
    <w:rsid w:val="00382F72"/>
    <w:rsid w:val="003871CE"/>
    <w:rsid w:val="00387536"/>
    <w:rsid w:val="00387F5A"/>
    <w:rsid w:val="0039122B"/>
    <w:rsid w:val="00396A91"/>
    <w:rsid w:val="00397FE7"/>
    <w:rsid w:val="003A1EBA"/>
    <w:rsid w:val="003A384F"/>
    <w:rsid w:val="003A3E14"/>
    <w:rsid w:val="003A5C67"/>
    <w:rsid w:val="003A5E5A"/>
    <w:rsid w:val="003A5F0C"/>
    <w:rsid w:val="003A70AD"/>
    <w:rsid w:val="003B0F16"/>
    <w:rsid w:val="003B2B76"/>
    <w:rsid w:val="003B39F0"/>
    <w:rsid w:val="003B6C8B"/>
    <w:rsid w:val="003C05ED"/>
    <w:rsid w:val="003C2318"/>
    <w:rsid w:val="003C2AAA"/>
    <w:rsid w:val="003C32DE"/>
    <w:rsid w:val="003C76F8"/>
    <w:rsid w:val="003C7828"/>
    <w:rsid w:val="003C7F3B"/>
    <w:rsid w:val="003D005C"/>
    <w:rsid w:val="003D1947"/>
    <w:rsid w:val="003D1A91"/>
    <w:rsid w:val="003D1BA3"/>
    <w:rsid w:val="003D62F5"/>
    <w:rsid w:val="003E0167"/>
    <w:rsid w:val="003E0756"/>
    <w:rsid w:val="003E3E39"/>
    <w:rsid w:val="003E6BE2"/>
    <w:rsid w:val="003E6F47"/>
    <w:rsid w:val="003F2B00"/>
    <w:rsid w:val="003F47EE"/>
    <w:rsid w:val="0040191C"/>
    <w:rsid w:val="00401A32"/>
    <w:rsid w:val="004022B3"/>
    <w:rsid w:val="00402A42"/>
    <w:rsid w:val="00402A51"/>
    <w:rsid w:val="00404837"/>
    <w:rsid w:val="00405160"/>
    <w:rsid w:val="00407D98"/>
    <w:rsid w:val="0041149E"/>
    <w:rsid w:val="00412C6F"/>
    <w:rsid w:val="004167C5"/>
    <w:rsid w:val="0041772A"/>
    <w:rsid w:val="00420E79"/>
    <w:rsid w:val="00421816"/>
    <w:rsid w:val="00422C14"/>
    <w:rsid w:val="00427398"/>
    <w:rsid w:val="004313C1"/>
    <w:rsid w:val="00433BBC"/>
    <w:rsid w:val="00434842"/>
    <w:rsid w:val="00435B2B"/>
    <w:rsid w:val="004401A0"/>
    <w:rsid w:val="004407EB"/>
    <w:rsid w:val="00440A97"/>
    <w:rsid w:val="004444EB"/>
    <w:rsid w:val="00444A3A"/>
    <w:rsid w:val="00444BBD"/>
    <w:rsid w:val="0044517C"/>
    <w:rsid w:val="00446199"/>
    <w:rsid w:val="00446F21"/>
    <w:rsid w:val="00446FE9"/>
    <w:rsid w:val="00453801"/>
    <w:rsid w:val="00454BF5"/>
    <w:rsid w:val="0045537A"/>
    <w:rsid w:val="00456F8E"/>
    <w:rsid w:val="0046265B"/>
    <w:rsid w:val="004641EB"/>
    <w:rsid w:val="00465206"/>
    <w:rsid w:val="00466522"/>
    <w:rsid w:val="00471DC2"/>
    <w:rsid w:val="00472096"/>
    <w:rsid w:val="0047234A"/>
    <w:rsid w:val="00473DB2"/>
    <w:rsid w:val="004829D2"/>
    <w:rsid w:val="00483410"/>
    <w:rsid w:val="004850A2"/>
    <w:rsid w:val="00492620"/>
    <w:rsid w:val="0049340F"/>
    <w:rsid w:val="004956A0"/>
    <w:rsid w:val="00497872"/>
    <w:rsid w:val="004A104E"/>
    <w:rsid w:val="004A1B2E"/>
    <w:rsid w:val="004A2C92"/>
    <w:rsid w:val="004A2E58"/>
    <w:rsid w:val="004A731E"/>
    <w:rsid w:val="004A7466"/>
    <w:rsid w:val="004B0B59"/>
    <w:rsid w:val="004B307C"/>
    <w:rsid w:val="004B3A5F"/>
    <w:rsid w:val="004B6A7A"/>
    <w:rsid w:val="004C2D18"/>
    <w:rsid w:val="004C38BE"/>
    <w:rsid w:val="004C3AEE"/>
    <w:rsid w:val="004C773A"/>
    <w:rsid w:val="004D52CA"/>
    <w:rsid w:val="004D5C28"/>
    <w:rsid w:val="004D77C6"/>
    <w:rsid w:val="004D7AB8"/>
    <w:rsid w:val="004E01D2"/>
    <w:rsid w:val="004E4678"/>
    <w:rsid w:val="004E4BDB"/>
    <w:rsid w:val="004E5D09"/>
    <w:rsid w:val="004E6376"/>
    <w:rsid w:val="004E6C89"/>
    <w:rsid w:val="004F3F2B"/>
    <w:rsid w:val="004F49E5"/>
    <w:rsid w:val="004F53A1"/>
    <w:rsid w:val="004F5B1F"/>
    <w:rsid w:val="004F5E51"/>
    <w:rsid w:val="004F75AE"/>
    <w:rsid w:val="00502034"/>
    <w:rsid w:val="005025B7"/>
    <w:rsid w:val="0050639F"/>
    <w:rsid w:val="00506E78"/>
    <w:rsid w:val="00511F48"/>
    <w:rsid w:val="00512DFD"/>
    <w:rsid w:val="005132AF"/>
    <w:rsid w:val="0051437A"/>
    <w:rsid w:val="005148D3"/>
    <w:rsid w:val="00514F84"/>
    <w:rsid w:val="00515BAD"/>
    <w:rsid w:val="00521CCF"/>
    <w:rsid w:val="00522887"/>
    <w:rsid w:val="005242CD"/>
    <w:rsid w:val="005260C1"/>
    <w:rsid w:val="00527D74"/>
    <w:rsid w:val="00530342"/>
    <w:rsid w:val="00532235"/>
    <w:rsid w:val="00540C4C"/>
    <w:rsid w:val="00542054"/>
    <w:rsid w:val="00542828"/>
    <w:rsid w:val="005452B4"/>
    <w:rsid w:val="00546D22"/>
    <w:rsid w:val="005472B7"/>
    <w:rsid w:val="00551775"/>
    <w:rsid w:val="00551EFE"/>
    <w:rsid w:val="00552E67"/>
    <w:rsid w:val="00553628"/>
    <w:rsid w:val="00553FF0"/>
    <w:rsid w:val="00557097"/>
    <w:rsid w:val="00557AA6"/>
    <w:rsid w:val="00560701"/>
    <w:rsid w:val="0056090D"/>
    <w:rsid w:val="00570DED"/>
    <w:rsid w:val="00574880"/>
    <w:rsid w:val="00574B68"/>
    <w:rsid w:val="005805A8"/>
    <w:rsid w:val="0058187A"/>
    <w:rsid w:val="005859BB"/>
    <w:rsid w:val="00586754"/>
    <w:rsid w:val="00586E24"/>
    <w:rsid w:val="00587525"/>
    <w:rsid w:val="00590391"/>
    <w:rsid w:val="005920BC"/>
    <w:rsid w:val="00593AE3"/>
    <w:rsid w:val="00593D43"/>
    <w:rsid w:val="005970F9"/>
    <w:rsid w:val="005A0C21"/>
    <w:rsid w:val="005A2348"/>
    <w:rsid w:val="005A33DC"/>
    <w:rsid w:val="005A34E8"/>
    <w:rsid w:val="005A3E7F"/>
    <w:rsid w:val="005A6086"/>
    <w:rsid w:val="005A752B"/>
    <w:rsid w:val="005B03E2"/>
    <w:rsid w:val="005B06A7"/>
    <w:rsid w:val="005B1AEC"/>
    <w:rsid w:val="005B3B6A"/>
    <w:rsid w:val="005B487F"/>
    <w:rsid w:val="005B4C57"/>
    <w:rsid w:val="005B6114"/>
    <w:rsid w:val="005B638A"/>
    <w:rsid w:val="005B6C82"/>
    <w:rsid w:val="005C1DA0"/>
    <w:rsid w:val="005C41DB"/>
    <w:rsid w:val="005C4961"/>
    <w:rsid w:val="005C5E07"/>
    <w:rsid w:val="005D1271"/>
    <w:rsid w:val="005D4932"/>
    <w:rsid w:val="005D7F4B"/>
    <w:rsid w:val="005E04EE"/>
    <w:rsid w:val="005E095B"/>
    <w:rsid w:val="005E47C8"/>
    <w:rsid w:val="005E4F19"/>
    <w:rsid w:val="005E5550"/>
    <w:rsid w:val="005E55FA"/>
    <w:rsid w:val="005E602A"/>
    <w:rsid w:val="005E7439"/>
    <w:rsid w:val="005E74F7"/>
    <w:rsid w:val="005E77B6"/>
    <w:rsid w:val="005F00CF"/>
    <w:rsid w:val="005F1AAC"/>
    <w:rsid w:val="005F372C"/>
    <w:rsid w:val="005F5380"/>
    <w:rsid w:val="005F6737"/>
    <w:rsid w:val="005F6BA8"/>
    <w:rsid w:val="005F7D33"/>
    <w:rsid w:val="00600B74"/>
    <w:rsid w:val="00604F33"/>
    <w:rsid w:val="00605F44"/>
    <w:rsid w:val="00605FC1"/>
    <w:rsid w:val="006061BD"/>
    <w:rsid w:val="00606A6F"/>
    <w:rsid w:val="00607A15"/>
    <w:rsid w:val="00610496"/>
    <w:rsid w:val="00611FE2"/>
    <w:rsid w:val="0061235F"/>
    <w:rsid w:val="00613F57"/>
    <w:rsid w:val="00621547"/>
    <w:rsid w:val="00623073"/>
    <w:rsid w:val="0062343B"/>
    <w:rsid w:val="00630AB4"/>
    <w:rsid w:val="00630C05"/>
    <w:rsid w:val="006315EF"/>
    <w:rsid w:val="00632725"/>
    <w:rsid w:val="0063431C"/>
    <w:rsid w:val="00637292"/>
    <w:rsid w:val="006436B3"/>
    <w:rsid w:val="00644D9E"/>
    <w:rsid w:val="00646CF3"/>
    <w:rsid w:val="00651708"/>
    <w:rsid w:val="00653382"/>
    <w:rsid w:val="0065507C"/>
    <w:rsid w:val="006555A7"/>
    <w:rsid w:val="00660262"/>
    <w:rsid w:val="00663F7A"/>
    <w:rsid w:val="0066425E"/>
    <w:rsid w:val="00665EAA"/>
    <w:rsid w:val="00672BBC"/>
    <w:rsid w:val="00674D9D"/>
    <w:rsid w:val="0067756A"/>
    <w:rsid w:val="0068042B"/>
    <w:rsid w:val="00683663"/>
    <w:rsid w:val="006879A3"/>
    <w:rsid w:val="00690A05"/>
    <w:rsid w:val="00691709"/>
    <w:rsid w:val="00691D4D"/>
    <w:rsid w:val="00692013"/>
    <w:rsid w:val="0069278D"/>
    <w:rsid w:val="006A06A7"/>
    <w:rsid w:val="006A0BA5"/>
    <w:rsid w:val="006A5E2D"/>
    <w:rsid w:val="006B486A"/>
    <w:rsid w:val="006B4E00"/>
    <w:rsid w:val="006B5F4A"/>
    <w:rsid w:val="006B6737"/>
    <w:rsid w:val="006B6A74"/>
    <w:rsid w:val="006C1A80"/>
    <w:rsid w:val="006C249A"/>
    <w:rsid w:val="006C3702"/>
    <w:rsid w:val="006C4D38"/>
    <w:rsid w:val="006C76D4"/>
    <w:rsid w:val="006D0C0A"/>
    <w:rsid w:val="006D172E"/>
    <w:rsid w:val="006D203A"/>
    <w:rsid w:val="006D2113"/>
    <w:rsid w:val="006D21A5"/>
    <w:rsid w:val="006D4271"/>
    <w:rsid w:val="006D4392"/>
    <w:rsid w:val="006D48F1"/>
    <w:rsid w:val="006D571E"/>
    <w:rsid w:val="006D5D80"/>
    <w:rsid w:val="006D614B"/>
    <w:rsid w:val="006D6540"/>
    <w:rsid w:val="006E0E7E"/>
    <w:rsid w:val="006E6FF2"/>
    <w:rsid w:val="006F22F0"/>
    <w:rsid w:val="006F338E"/>
    <w:rsid w:val="006F39DE"/>
    <w:rsid w:val="006F4BFA"/>
    <w:rsid w:val="006F64DE"/>
    <w:rsid w:val="006F6BA9"/>
    <w:rsid w:val="006F6CC7"/>
    <w:rsid w:val="006F70D7"/>
    <w:rsid w:val="006F7778"/>
    <w:rsid w:val="00701E27"/>
    <w:rsid w:val="00703287"/>
    <w:rsid w:val="00703DB7"/>
    <w:rsid w:val="007050D5"/>
    <w:rsid w:val="0070749A"/>
    <w:rsid w:val="007074CB"/>
    <w:rsid w:val="00714361"/>
    <w:rsid w:val="007145D5"/>
    <w:rsid w:val="00716B36"/>
    <w:rsid w:val="00720CB7"/>
    <w:rsid w:val="007211D2"/>
    <w:rsid w:val="007212C0"/>
    <w:rsid w:val="00722319"/>
    <w:rsid w:val="0072291E"/>
    <w:rsid w:val="0072310E"/>
    <w:rsid w:val="0072410A"/>
    <w:rsid w:val="00726E36"/>
    <w:rsid w:val="00733E3B"/>
    <w:rsid w:val="00733EC3"/>
    <w:rsid w:val="0073506F"/>
    <w:rsid w:val="00735FB2"/>
    <w:rsid w:val="00736BF2"/>
    <w:rsid w:val="00740734"/>
    <w:rsid w:val="00740E3D"/>
    <w:rsid w:val="00745635"/>
    <w:rsid w:val="00754076"/>
    <w:rsid w:val="00755FF7"/>
    <w:rsid w:val="00757EC0"/>
    <w:rsid w:val="00761C3B"/>
    <w:rsid w:val="00761E0A"/>
    <w:rsid w:val="007622D5"/>
    <w:rsid w:val="0076709E"/>
    <w:rsid w:val="00770162"/>
    <w:rsid w:val="0077246A"/>
    <w:rsid w:val="00773433"/>
    <w:rsid w:val="0077405A"/>
    <w:rsid w:val="00774DE5"/>
    <w:rsid w:val="00776894"/>
    <w:rsid w:val="00780AD6"/>
    <w:rsid w:val="007834D6"/>
    <w:rsid w:val="00783F70"/>
    <w:rsid w:val="007853B6"/>
    <w:rsid w:val="00785491"/>
    <w:rsid w:val="00792341"/>
    <w:rsid w:val="007928B9"/>
    <w:rsid w:val="007939A8"/>
    <w:rsid w:val="00793A48"/>
    <w:rsid w:val="00794872"/>
    <w:rsid w:val="007956D0"/>
    <w:rsid w:val="007A3819"/>
    <w:rsid w:val="007A5B3C"/>
    <w:rsid w:val="007A721E"/>
    <w:rsid w:val="007B22F2"/>
    <w:rsid w:val="007B4287"/>
    <w:rsid w:val="007B53BB"/>
    <w:rsid w:val="007C1027"/>
    <w:rsid w:val="007C16C3"/>
    <w:rsid w:val="007C28A7"/>
    <w:rsid w:val="007C6AFB"/>
    <w:rsid w:val="007D088B"/>
    <w:rsid w:val="007D2E6D"/>
    <w:rsid w:val="007D4C41"/>
    <w:rsid w:val="007D5C50"/>
    <w:rsid w:val="007D7436"/>
    <w:rsid w:val="007E0A1C"/>
    <w:rsid w:val="007E234F"/>
    <w:rsid w:val="007E421B"/>
    <w:rsid w:val="007E4C40"/>
    <w:rsid w:val="007E7AE7"/>
    <w:rsid w:val="007F063A"/>
    <w:rsid w:val="007F28DF"/>
    <w:rsid w:val="007F3C91"/>
    <w:rsid w:val="007F4B06"/>
    <w:rsid w:val="007F5641"/>
    <w:rsid w:val="007F69AC"/>
    <w:rsid w:val="0080142D"/>
    <w:rsid w:val="00805081"/>
    <w:rsid w:val="00805CE7"/>
    <w:rsid w:val="00805F90"/>
    <w:rsid w:val="008064C6"/>
    <w:rsid w:val="00812D69"/>
    <w:rsid w:val="0081364C"/>
    <w:rsid w:val="00820680"/>
    <w:rsid w:val="00823C7F"/>
    <w:rsid w:val="00825E44"/>
    <w:rsid w:val="00826505"/>
    <w:rsid w:val="00833F9F"/>
    <w:rsid w:val="00836589"/>
    <w:rsid w:val="00840E82"/>
    <w:rsid w:val="00840F44"/>
    <w:rsid w:val="0084283A"/>
    <w:rsid w:val="00843AB6"/>
    <w:rsid w:val="00843B4E"/>
    <w:rsid w:val="00843F52"/>
    <w:rsid w:val="00847DAC"/>
    <w:rsid w:val="0085206D"/>
    <w:rsid w:val="00860626"/>
    <w:rsid w:val="00860FCE"/>
    <w:rsid w:val="0086141C"/>
    <w:rsid w:val="00861557"/>
    <w:rsid w:val="0086168A"/>
    <w:rsid w:val="00862320"/>
    <w:rsid w:val="00864E4E"/>
    <w:rsid w:val="0086680A"/>
    <w:rsid w:val="00867CE9"/>
    <w:rsid w:val="0087069C"/>
    <w:rsid w:val="008725B9"/>
    <w:rsid w:val="00872A01"/>
    <w:rsid w:val="00874160"/>
    <w:rsid w:val="008779F7"/>
    <w:rsid w:val="008801C4"/>
    <w:rsid w:val="00880278"/>
    <w:rsid w:val="00881EA2"/>
    <w:rsid w:val="00881F0F"/>
    <w:rsid w:val="0088246A"/>
    <w:rsid w:val="00883207"/>
    <w:rsid w:val="008832AC"/>
    <w:rsid w:val="00884384"/>
    <w:rsid w:val="00891C17"/>
    <w:rsid w:val="00891E59"/>
    <w:rsid w:val="008924E6"/>
    <w:rsid w:val="008925B0"/>
    <w:rsid w:val="0089555D"/>
    <w:rsid w:val="0089778B"/>
    <w:rsid w:val="008A0E48"/>
    <w:rsid w:val="008A47CC"/>
    <w:rsid w:val="008A6055"/>
    <w:rsid w:val="008A6D2A"/>
    <w:rsid w:val="008B0BBD"/>
    <w:rsid w:val="008B16C9"/>
    <w:rsid w:val="008B1E6D"/>
    <w:rsid w:val="008B6AF6"/>
    <w:rsid w:val="008B7202"/>
    <w:rsid w:val="008C0295"/>
    <w:rsid w:val="008C23FB"/>
    <w:rsid w:val="008C2468"/>
    <w:rsid w:val="008C4737"/>
    <w:rsid w:val="008C5903"/>
    <w:rsid w:val="008C59C0"/>
    <w:rsid w:val="008C79DA"/>
    <w:rsid w:val="008C7B33"/>
    <w:rsid w:val="008D0230"/>
    <w:rsid w:val="008D2043"/>
    <w:rsid w:val="008D4378"/>
    <w:rsid w:val="008E135E"/>
    <w:rsid w:val="008E1C89"/>
    <w:rsid w:val="008E4B2A"/>
    <w:rsid w:val="008E524D"/>
    <w:rsid w:val="008E6F90"/>
    <w:rsid w:val="008F3F48"/>
    <w:rsid w:val="008F57A1"/>
    <w:rsid w:val="008F74C3"/>
    <w:rsid w:val="008F7ED1"/>
    <w:rsid w:val="009009A8"/>
    <w:rsid w:val="009015BF"/>
    <w:rsid w:val="0090308D"/>
    <w:rsid w:val="009066BB"/>
    <w:rsid w:val="00912917"/>
    <w:rsid w:val="009131F0"/>
    <w:rsid w:val="009155F5"/>
    <w:rsid w:val="009158F2"/>
    <w:rsid w:val="00916018"/>
    <w:rsid w:val="00916116"/>
    <w:rsid w:val="00916FB8"/>
    <w:rsid w:val="009201CA"/>
    <w:rsid w:val="00920382"/>
    <w:rsid w:val="00923697"/>
    <w:rsid w:val="0092719A"/>
    <w:rsid w:val="00930682"/>
    <w:rsid w:val="00932812"/>
    <w:rsid w:val="00935B0B"/>
    <w:rsid w:val="009374D3"/>
    <w:rsid w:val="0094163B"/>
    <w:rsid w:val="00943084"/>
    <w:rsid w:val="0094323D"/>
    <w:rsid w:val="0094599C"/>
    <w:rsid w:val="00950B83"/>
    <w:rsid w:val="00952481"/>
    <w:rsid w:val="00952B6B"/>
    <w:rsid w:val="009536D8"/>
    <w:rsid w:val="00954FFF"/>
    <w:rsid w:val="00963913"/>
    <w:rsid w:val="00965974"/>
    <w:rsid w:val="009676B1"/>
    <w:rsid w:val="0097031F"/>
    <w:rsid w:val="00973C01"/>
    <w:rsid w:val="0097797E"/>
    <w:rsid w:val="009814A4"/>
    <w:rsid w:val="0098514F"/>
    <w:rsid w:val="0098636B"/>
    <w:rsid w:val="009904EB"/>
    <w:rsid w:val="00990B51"/>
    <w:rsid w:val="00990C46"/>
    <w:rsid w:val="00992055"/>
    <w:rsid w:val="009960D5"/>
    <w:rsid w:val="009A16CF"/>
    <w:rsid w:val="009A450A"/>
    <w:rsid w:val="009A5863"/>
    <w:rsid w:val="009A5C04"/>
    <w:rsid w:val="009A7F1F"/>
    <w:rsid w:val="009A7F4B"/>
    <w:rsid w:val="009B22C5"/>
    <w:rsid w:val="009B57B0"/>
    <w:rsid w:val="009B629E"/>
    <w:rsid w:val="009C0B6A"/>
    <w:rsid w:val="009C1731"/>
    <w:rsid w:val="009C1945"/>
    <w:rsid w:val="009C5731"/>
    <w:rsid w:val="009D00B4"/>
    <w:rsid w:val="009D480C"/>
    <w:rsid w:val="009D64DA"/>
    <w:rsid w:val="009D7606"/>
    <w:rsid w:val="009E0206"/>
    <w:rsid w:val="009E0C38"/>
    <w:rsid w:val="009E17BD"/>
    <w:rsid w:val="009E33B7"/>
    <w:rsid w:val="009E3473"/>
    <w:rsid w:val="009F08C6"/>
    <w:rsid w:val="009F16CB"/>
    <w:rsid w:val="009F3123"/>
    <w:rsid w:val="009F4605"/>
    <w:rsid w:val="00A01C7E"/>
    <w:rsid w:val="00A02BD3"/>
    <w:rsid w:val="00A04883"/>
    <w:rsid w:val="00A06427"/>
    <w:rsid w:val="00A06A0F"/>
    <w:rsid w:val="00A06F06"/>
    <w:rsid w:val="00A07189"/>
    <w:rsid w:val="00A11D8A"/>
    <w:rsid w:val="00A123A3"/>
    <w:rsid w:val="00A208AF"/>
    <w:rsid w:val="00A21BCE"/>
    <w:rsid w:val="00A23150"/>
    <w:rsid w:val="00A232CB"/>
    <w:rsid w:val="00A23B56"/>
    <w:rsid w:val="00A24945"/>
    <w:rsid w:val="00A24EDE"/>
    <w:rsid w:val="00A24EF7"/>
    <w:rsid w:val="00A27B5E"/>
    <w:rsid w:val="00A3229B"/>
    <w:rsid w:val="00A323CB"/>
    <w:rsid w:val="00A33536"/>
    <w:rsid w:val="00A34479"/>
    <w:rsid w:val="00A36AA0"/>
    <w:rsid w:val="00A37216"/>
    <w:rsid w:val="00A3764C"/>
    <w:rsid w:val="00A41ED2"/>
    <w:rsid w:val="00A42431"/>
    <w:rsid w:val="00A433CA"/>
    <w:rsid w:val="00A44060"/>
    <w:rsid w:val="00A45991"/>
    <w:rsid w:val="00A509C7"/>
    <w:rsid w:val="00A5182D"/>
    <w:rsid w:val="00A51EA1"/>
    <w:rsid w:val="00A539F7"/>
    <w:rsid w:val="00A57EA6"/>
    <w:rsid w:val="00A61CA1"/>
    <w:rsid w:val="00A63A18"/>
    <w:rsid w:val="00A63FDE"/>
    <w:rsid w:val="00A65D67"/>
    <w:rsid w:val="00A706B5"/>
    <w:rsid w:val="00A71BA5"/>
    <w:rsid w:val="00A72316"/>
    <w:rsid w:val="00A7306B"/>
    <w:rsid w:val="00A744A2"/>
    <w:rsid w:val="00A76ADD"/>
    <w:rsid w:val="00A77433"/>
    <w:rsid w:val="00A80EC8"/>
    <w:rsid w:val="00A824C7"/>
    <w:rsid w:val="00A82A45"/>
    <w:rsid w:val="00A85843"/>
    <w:rsid w:val="00A85C37"/>
    <w:rsid w:val="00A8728B"/>
    <w:rsid w:val="00A872BB"/>
    <w:rsid w:val="00A87355"/>
    <w:rsid w:val="00A92607"/>
    <w:rsid w:val="00A928A0"/>
    <w:rsid w:val="00A92F61"/>
    <w:rsid w:val="00A9417C"/>
    <w:rsid w:val="00A95730"/>
    <w:rsid w:val="00AA008D"/>
    <w:rsid w:val="00AA306F"/>
    <w:rsid w:val="00AA43E0"/>
    <w:rsid w:val="00AA749D"/>
    <w:rsid w:val="00AA7871"/>
    <w:rsid w:val="00AB0384"/>
    <w:rsid w:val="00AB0A32"/>
    <w:rsid w:val="00AB2600"/>
    <w:rsid w:val="00AB5A1C"/>
    <w:rsid w:val="00AB5ADF"/>
    <w:rsid w:val="00AC1D0C"/>
    <w:rsid w:val="00AC2C70"/>
    <w:rsid w:val="00AC41FC"/>
    <w:rsid w:val="00AC4BC3"/>
    <w:rsid w:val="00AC6A39"/>
    <w:rsid w:val="00AC6AB5"/>
    <w:rsid w:val="00AC73E4"/>
    <w:rsid w:val="00AD131F"/>
    <w:rsid w:val="00AD15A7"/>
    <w:rsid w:val="00AD1856"/>
    <w:rsid w:val="00AD2839"/>
    <w:rsid w:val="00AD38A1"/>
    <w:rsid w:val="00AD5428"/>
    <w:rsid w:val="00AD560C"/>
    <w:rsid w:val="00AE3840"/>
    <w:rsid w:val="00AE521D"/>
    <w:rsid w:val="00AE5A38"/>
    <w:rsid w:val="00AE670B"/>
    <w:rsid w:val="00AE6BF3"/>
    <w:rsid w:val="00AE6FEE"/>
    <w:rsid w:val="00AF045F"/>
    <w:rsid w:val="00AF3203"/>
    <w:rsid w:val="00AF3E95"/>
    <w:rsid w:val="00AF4AAF"/>
    <w:rsid w:val="00AF5F5A"/>
    <w:rsid w:val="00B00B48"/>
    <w:rsid w:val="00B00C1E"/>
    <w:rsid w:val="00B0329B"/>
    <w:rsid w:val="00B05744"/>
    <w:rsid w:val="00B0635A"/>
    <w:rsid w:val="00B06B93"/>
    <w:rsid w:val="00B10931"/>
    <w:rsid w:val="00B110BA"/>
    <w:rsid w:val="00B137AE"/>
    <w:rsid w:val="00B13A80"/>
    <w:rsid w:val="00B1663B"/>
    <w:rsid w:val="00B170A3"/>
    <w:rsid w:val="00B2116F"/>
    <w:rsid w:val="00B228AF"/>
    <w:rsid w:val="00B22C6F"/>
    <w:rsid w:val="00B22F25"/>
    <w:rsid w:val="00B2372C"/>
    <w:rsid w:val="00B26BEC"/>
    <w:rsid w:val="00B3008B"/>
    <w:rsid w:val="00B30133"/>
    <w:rsid w:val="00B33454"/>
    <w:rsid w:val="00B33665"/>
    <w:rsid w:val="00B3438E"/>
    <w:rsid w:val="00B348FA"/>
    <w:rsid w:val="00B4182C"/>
    <w:rsid w:val="00B44A28"/>
    <w:rsid w:val="00B46205"/>
    <w:rsid w:val="00B465C9"/>
    <w:rsid w:val="00B500C2"/>
    <w:rsid w:val="00B5092D"/>
    <w:rsid w:val="00B52BEC"/>
    <w:rsid w:val="00B5376B"/>
    <w:rsid w:val="00B5421F"/>
    <w:rsid w:val="00B5674F"/>
    <w:rsid w:val="00B60130"/>
    <w:rsid w:val="00B6135F"/>
    <w:rsid w:val="00B61609"/>
    <w:rsid w:val="00B6222C"/>
    <w:rsid w:val="00B64BAB"/>
    <w:rsid w:val="00B653B4"/>
    <w:rsid w:val="00B66A95"/>
    <w:rsid w:val="00B672D8"/>
    <w:rsid w:val="00B70ECE"/>
    <w:rsid w:val="00B7170A"/>
    <w:rsid w:val="00B71AF7"/>
    <w:rsid w:val="00B74024"/>
    <w:rsid w:val="00B8215A"/>
    <w:rsid w:val="00B82D40"/>
    <w:rsid w:val="00B82F17"/>
    <w:rsid w:val="00B836D3"/>
    <w:rsid w:val="00B85951"/>
    <w:rsid w:val="00B916A8"/>
    <w:rsid w:val="00BA1964"/>
    <w:rsid w:val="00BA30B5"/>
    <w:rsid w:val="00BA3389"/>
    <w:rsid w:val="00BA5C97"/>
    <w:rsid w:val="00BA6502"/>
    <w:rsid w:val="00BB10D1"/>
    <w:rsid w:val="00BB36FA"/>
    <w:rsid w:val="00BB4E82"/>
    <w:rsid w:val="00BB71DE"/>
    <w:rsid w:val="00BC093C"/>
    <w:rsid w:val="00BC456B"/>
    <w:rsid w:val="00BC4B72"/>
    <w:rsid w:val="00BD04DF"/>
    <w:rsid w:val="00BD14D3"/>
    <w:rsid w:val="00BD392C"/>
    <w:rsid w:val="00BD44F1"/>
    <w:rsid w:val="00BD5D45"/>
    <w:rsid w:val="00BE1E12"/>
    <w:rsid w:val="00BE7605"/>
    <w:rsid w:val="00BE7C55"/>
    <w:rsid w:val="00BF0BAF"/>
    <w:rsid w:val="00BF299C"/>
    <w:rsid w:val="00BF4CF8"/>
    <w:rsid w:val="00BF5953"/>
    <w:rsid w:val="00C0037C"/>
    <w:rsid w:val="00C01448"/>
    <w:rsid w:val="00C027DA"/>
    <w:rsid w:val="00C0303C"/>
    <w:rsid w:val="00C111CE"/>
    <w:rsid w:val="00C11AFC"/>
    <w:rsid w:val="00C125AE"/>
    <w:rsid w:val="00C17345"/>
    <w:rsid w:val="00C17C51"/>
    <w:rsid w:val="00C17F1F"/>
    <w:rsid w:val="00C20CB9"/>
    <w:rsid w:val="00C210E9"/>
    <w:rsid w:val="00C22C30"/>
    <w:rsid w:val="00C24DC4"/>
    <w:rsid w:val="00C26002"/>
    <w:rsid w:val="00C30E3F"/>
    <w:rsid w:val="00C339B1"/>
    <w:rsid w:val="00C3537C"/>
    <w:rsid w:val="00C35C0A"/>
    <w:rsid w:val="00C41EFB"/>
    <w:rsid w:val="00C426ED"/>
    <w:rsid w:val="00C42A6C"/>
    <w:rsid w:val="00C42EA8"/>
    <w:rsid w:val="00C4423D"/>
    <w:rsid w:val="00C459C5"/>
    <w:rsid w:val="00C508CD"/>
    <w:rsid w:val="00C5137F"/>
    <w:rsid w:val="00C51512"/>
    <w:rsid w:val="00C522A2"/>
    <w:rsid w:val="00C52E73"/>
    <w:rsid w:val="00C53844"/>
    <w:rsid w:val="00C539FA"/>
    <w:rsid w:val="00C55DCA"/>
    <w:rsid w:val="00C60F5C"/>
    <w:rsid w:val="00C61090"/>
    <w:rsid w:val="00C61F77"/>
    <w:rsid w:val="00C62836"/>
    <w:rsid w:val="00C64E27"/>
    <w:rsid w:val="00C65E90"/>
    <w:rsid w:val="00C66A8C"/>
    <w:rsid w:val="00C67731"/>
    <w:rsid w:val="00C67B91"/>
    <w:rsid w:val="00C72738"/>
    <w:rsid w:val="00C72BC1"/>
    <w:rsid w:val="00C744B4"/>
    <w:rsid w:val="00C77618"/>
    <w:rsid w:val="00C80ABF"/>
    <w:rsid w:val="00C8221C"/>
    <w:rsid w:val="00C90238"/>
    <w:rsid w:val="00C93B02"/>
    <w:rsid w:val="00CA0DA5"/>
    <w:rsid w:val="00CA4CC7"/>
    <w:rsid w:val="00CA4D1F"/>
    <w:rsid w:val="00CA7130"/>
    <w:rsid w:val="00CA78BA"/>
    <w:rsid w:val="00CB0666"/>
    <w:rsid w:val="00CB1C29"/>
    <w:rsid w:val="00CB42BB"/>
    <w:rsid w:val="00CB5FBD"/>
    <w:rsid w:val="00CB65FE"/>
    <w:rsid w:val="00CC2EE7"/>
    <w:rsid w:val="00CC4315"/>
    <w:rsid w:val="00CD29E6"/>
    <w:rsid w:val="00CD3CD4"/>
    <w:rsid w:val="00CD3D70"/>
    <w:rsid w:val="00CD4594"/>
    <w:rsid w:val="00CE0134"/>
    <w:rsid w:val="00CE0FD6"/>
    <w:rsid w:val="00CE154F"/>
    <w:rsid w:val="00CE195B"/>
    <w:rsid w:val="00CE2FAF"/>
    <w:rsid w:val="00CE4822"/>
    <w:rsid w:val="00CF1BDC"/>
    <w:rsid w:val="00CF3866"/>
    <w:rsid w:val="00CF3E9D"/>
    <w:rsid w:val="00D014E6"/>
    <w:rsid w:val="00D02A70"/>
    <w:rsid w:val="00D04410"/>
    <w:rsid w:val="00D105B0"/>
    <w:rsid w:val="00D11599"/>
    <w:rsid w:val="00D12E3C"/>
    <w:rsid w:val="00D14896"/>
    <w:rsid w:val="00D149ED"/>
    <w:rsid w:val="00D157E2"/>
    <w:rsid w:val="00D164A2"/>
    <w:rsid w:val="00D16888"/>
    <w:rsid w:val="00D2490F"/>
    <w:rsid w:val="00D25312"/>
    <w:rsid w:val="00D30728"/>
    <w:rsid w:val="00D32A2A"/>
    <w:rsid w:val="00D337F2"/>
    <w:rsid w:val="00D33EA1"/>
    <w:rsid w:val="00D342DC"/>
    <w:rsid w:val="00D4080D"/>
    <w:rsid w:val="00D42258"/>
    <w:rsid w:val="00D43D33"/>
    <w:rsid w:val="00D4505C"/>
    <w:rsid w:val="00D454F4"/>
    <w:rsid w:val="00D46B76"/>
    <w:rsid w:val="00D50923"/>
    <w:rsid w:val="00D50C18"/>
    <w:rsid w:val="00D51028"/>
    <w:rsid w:val="00D52503"/>
    <w:rsid w:val="00D53C6D"/>
    <w:rsid w:val="00D5476A"/>
    <w:rsid w:val="00D551DD"/>
    <w:rsid w:val="00D613E5"/>
    <w:rsid w:val="00D63726"/>
    <w:rsid w:val="00D6492E"/>
    <w:rsid w:val="00D664E1"/>
    <w:rsid w:val="00D71997"/>
    <w:rsid w:val="00D729E0"/>
    <w:rsid w:val="00D75E6B"/>
    <w:rsid w:val="00D77243"/>
    <w:rsid w:val="00D77746"/>
    <w:rsid w:val="00D82EF0"/>
    <w:rsid w:val="00D9177E"/>
    <w:rsid w:val="00D91F19"/>
    <w:rsid w:val="00D9395D"/>
    <w:rsid w:val="00D93FA8"/>
    <w:rsid w:val="00D94D1A"/>
    <w:rsid w:val="00D96630"/>
    <w:rsid w:val="00D97179"/>
    <w:rsid w:val="00D97195"/>
    <w:rsid w:val="00DA1F00"/>
    <w:rsid w:val="00DA49EB"/>
    <w:rsid w:val="00DA73F9"/>
    <w:rsid w:val="00DB15E4"/>
    <w:rsid w:val="00DB408D"/>
    <w:rsid w:val="00DC09FA"/>
    <w:rsid w:val="00DC122F"/>
    <w:rsid w:val="00DC2BCC"/>
    <w:rsid w:val="00DC3170"/>
    <w:rsid w:val="00DC4C41"/>
    <w:rsid w:val="00DC6B1E"/>
    <w:rsid w:val="00DD09F3"/>
    <w:rsid w:val="00DD21BF"/>
    <w:rsid w:val="00DD26E6"/>
    <w:rsid w:val="00DD55BC"/>
    <w:rsid w:val="00DE3FA4"/>
    <w:rsid w:val="00DE607D"/>
    <w:rsid w:val="00DE7125"/>
    <w:rsid w:val="00DF1500"/>
    <w:rsid w:val="00DF1A61"/>
    <w:rsid w:val="00DF2FEB"/>
    <w:rsid w:val="00DF44EB"/>
    <w:rsid w:val="00DF536C"/>
    <w:rsid w:val="00DF6D7A"/>
    <w:rsid w:val="00DF7927"/>
    <w:rsid w:val="00DF7AF2"/>
    <w:rsid w:val="00DF7D92"/>
    <w:rsid w:val="00E00FB9"/>
    <w:rsid w:val="00E01A0E"/>
    <w:rsid w:val="00E1793D"/>
    <w:rsid w:val="00E22040"/>
    <w:rsid w:val="00E2434F"/>
    <w:rsid w:val="00E24904"/>
    <w:rsid w:val="00E24BC3"/>
    <w:rsid w:val="00E2602C"/>
    <w:rsid w:val="00E26EB7"/>
    <w:rsid w:val="00E348FE"/>
    <w:rsid w:val="00E4025F"/>
    <w:rsid w:val="00E4145B"/>
    <w:rsid w:val="00E4150F"/>
    <w:rsid w:val="00E41A67"/>
    <w:rsid w:val="00E41E19"/>
    <w:rsid w:val="00E4370D"/>
    <w:rsid w:val="00E4432A"/>
    <w:rsid w:val="00E47CFA"/>
    <w:rsid w:val="00E552FB"/>
    <w:rsid w:val="00E5554D"/>
    <w:rsid w:val="00E607E4"/>
    <w:rsid w:val="00E60A11"/>
    <w:rsid w:val="00E617BA"/>
    <w:rsid w:val="00E636F4"/>
    <w:rsid w:val="00E644BA"/>
    <w:rsid w:val="00E66CB6"/>
    <w:rsid w:val="00E67DDC"/>
    <w:rsid w:val="00E72097"/>
    <w:rsid w:val="00E73578"/>
    <w:rsid w:val="00E75A81"/>
    <w:rsid w:val="00E7713C"/>
    <w:rsid w:val="00E77406"/>
    <w:rsid w:val="00E77AAC"/>
    <w:rsid w:val="00E77CE4"/>
    <w:rsid w:val="00E80E91"/>
    <w:rsid w:val="00E82562"/>
    <w:rsid w:val="00E908D6"/>
    <w:rsid w:val="00E90A06"/>
    <w:rsid w:val="00E91A1F"/>
    <w:rsid w:val="00E9597E"/>
    <w:rsid w:val="00E97EC5"/>
    <w:rsid w:val="00EA06AB"/>
    <w:rsid w:val="00EA1B58"/>
    <w:rsid w:val="00EA2024"/>
    <w:rsid w:val="00EA3E52"/>
    <w:rsid w:val="00EA4E98"/>
    <w:rsid w:val="00EA53F6"/>
    <w:rsid w:val="00EA5C13"/>
    <w:rsid w:val="00EB037F"/>
    <w:rsid w:val="00EB1C7F"/>
    <w:rsid w:val="00EB3B9E"/>
    <w:rsid w:val="00EC4F2C"/>
    <w:rsid w:val="00EC5625"/>
    <w:rsid w:val="00ED24F9"/>
    <w:rsid w:val="00ED38B9"/>
    <w:rsid w:val="00ED5D06"/>
    <w:rsid w:val="00ED6E72"/>
    <w:rsid w:val="00ED6E8A"/>
    <w:rsid w:val="00EE150E"/>
    <w:rsid w:val="00EE199A"/>
    <w:rsid w:val="00EE3A7F"/>
    <w:rsid w:val="00EE3E74"/>
    <w:rsid w:val="00EE41BC"/>
    <w:rsid w:val="00EE44C7"/>
    <w:rsid w:val="00EE60DB"/>
    <w:rsid w:val="00EE6C7D"/>
    <w:rsid w:val="00EF0CCF"/>
    <w:rsid w:val="00EF2467"/>
    <w:rsid w:val="00EF61C8"/>
    <w:rsid w:val="00EF631D"/>
    <w:rsid w:val="00EF708C"/>
    <w:rsid w:val="00EF7BD7"/>
    <w:rsid w:val="00F04516"/>
    <w:rsid w:val="00F05194"/>
    <w:rsid w:val="00F061C8"/>
    <w:rsid w:val="00F07AD2"/>
    <w:rsid w:val="00F07BE0"/>
    <w:rsid w:val="00F07D59"/>
    <w:rsid w:val="00F10EA4"/>
    <w:rsid w:val="00F11884"/>
    <w:rsid w:val="00F1322E"/>
    <w:rsid w:val="00F14DCA"/>
    <w:rsid w:val="00F15B0A"/>
    <w:rsid w:val="00F25C1F"/>
    <w:rsid w:val="00F26896"/>
    <w:rsid w:val="00F27A28"/>
    <w:rsid w:val="00F30148"/>
    <w:rsid w:val="00F30D64"/>
    <w:rsid w:val="00F31B28"/>
    <w:rsid w:val="00F31B4D"/>
    <w:rsid w:val="00F34004"/>
    <w:rsid w:val="00F35C1C"/>
    <w:rsid w:val="00F4298B"/>
    <w:rsid w:val="00F446EA"/>
    <w:rsid w:val="00F46FF0"/>
    <w:rsid w:val="00F47265"/>
    <w:rsid w:val="00F505B0"/>
    <w:rsid w:val="00F536C1"/>
    <w:rsid w:val="00F54676"/>
    <w:rsid w:val="00F54D36"/>
    <w:rsid w:val="00F5514A"/>
    <w:rsid w:val="00F56BCA"/>
    <w:rsid w:val="00F5711E"/>
    <w:rsid w:val="00F619ED"/>
    <w:rsid w:val="00F623AA"/>
    <w:rsid w:val="00F62847"/>
    <w:rsid w:val="00F66179"/>
    <w:rsid w:val="00F67792"/>
    <w:rsid w:val="00F67CAF"/>
    <w:rsid w:val="00F70B9F"/>
    <w:rsid w:val="00F70D4D"/>
    <w:rsid w:val="00F711BB"/>
    <w:rsid w:val="00F71AC1"/>
    <w:rsid w:val="00F727E0"/>
    <w:rsid w:val="00F72DCB"/>
    <w:rsid w:val="00F735F5"/>
    <w:rsid w:val="00F74272"/>
    <w:rsid w:val="00F77F5C"/>
    <w:rsid w:val="00F80FFC"/>
    <w:rsid w:val="00F87827"/>
    <w:rsid w:val="00F910CA"/>
    <w:rsid w:val="00F9194A"/>
    <w:rsid w:val="00F91D9D"/>
    <w:rsid w:val="00F92964"/>
    <w:rsid w:val="00F92E48"/>
    <w:rsid w:val="00F9599C"/>
    <w:rsid w:val="00FA266C"/>
    <w:rsid w:val="00FB0CAD"/>
    <w:rsid w:val="00FB0F7C"/>
    <w:rsid w:val="00FB11F4"/>
    <w:rsid w:val="00FB4C6B"/>
    <w:rsid w:val="00FB4F23"/>
    <w:rsid w:val="00FB5354"/>
    <w:rsid w:val="00FC22CE"/>
    <w:rsid w:val="00FC40CE"/>
    <w:rsid w:val="00FC5043"/>
    <w:rsid w:val="00FC5099"/>
    <w:rsid w:val="00FC596E"/>
    <w:rsid w:val="00FC6368"/>
    <w:rsid w:val="00FC6FDC"/>
    <w:rsid w:val="00FC72F6"/>
    <w:rsid w:val="00FD0664"/>
    <w:rsid w:val="00FD1DC6"/>
    <w:rsid w:val="00FD638A"/>
    <w:rsid w:val="00FD7C58"/>
    <w:rsid w:val="00FE069D"/>
    <w:rsid w:val="00FE3146"/>
    <w:rsid w:val="00FE3B96"/>
    <w:rsid w:val="00FE4974"/>
    <w:rsid w:val="00FF02B2"/>
    <w:rsid w:val="00FF0B30"/>
    <w:rsid w:val="00FF0EF1"/>
    <w:rsid w:val="00FF3436"/>
    <w:rsid w:val="00FF4C26"/>
    <w:rsid w:val="00FF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/>
    <o:shapelayout v:ext="edit">
      <o:idmap v:ext="edit" data="1"/>
    </o:shapelayout>
  </w:shapeDefaults>
  <w:decimalSymbol w:val="."/>
  <w:listSeparator w:val=","/>
  <w14:docId w14:val="74F7080D"/>
  <w15:docId w15:val="{CB2F98CF-5801-43F7-80F0-AF12DE05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72BBC"/>
    <w:pPr>
      <w:overflowPunct w:val="0"/>
      <w:autoSpaceDE w:val="0"/>
      <w:autoSpaceDN w:val="0"/>
      <w:adjustRightInd w:val="0"/>
      <w:ind w:left="1440" w:hanging="720"/>
      <w:textAlignment w:val="baseline"/>
    </w:pPr>
    <w:rPr>
      <w:rFonts w:ascii="Book Antiqua" w:hAnsi="Book Antiqua"/>
    </w:rPr>
  </w:style>
  <w:style w:type="paragraph" w:styleId="1">
    <w:name w:val="heading 1"/>
    <w:basedOn w:val="a0"/>
    <w:next w:val="Indent"/>
    <w:qFormat/>
    <w:rsid w:val="00672BBC"/>
    <w:pPr>
      <w:keepNext/>
      <w:keepLines/>
      <w:numPr>
        <w:numId w:val="4"/>
      </w:numPr>
      <w:spacing w:before="240" w:line="240" w:lineRule="atLeast"/>
      <w:outlineLvl w:val="0"/>
    </w:pPr>
    <w:rPr>
      <w:rFonts w:ascii="Arial" w:hAnsi="Arial"/>
      <w:b/>
      <w:sz w:val="24"/>
      <w:lang w:val="en-GB"/>
    </w:rPr>
  </w:style>
  <w:style w:type="paragraph" w:styleId="20">
    <w:name w:val="heading 2"/>
    <w:aliases w:val="Char,Attribute Heading 2,h2,Attribute Heading 21,Attribute Heading 22,1).,1).1,1).2,1).3,1).4,1).5,1).6,1).11,1).21,1).31,1).41,1).51,1).7,1).12,1).22,1).32,1).42,1).52,1).8,1).13,1).23,1).33,1).43,1).53,HD2"/>
    <w:basedOn w:val="a0"/>
    <w:next w:val="Indent2"/>
    <w:qFormat/>
    <w:rsid w:val="00672BBC"/>
    <w:pPr>
      <w:keepNext/>
      <w:keepLines/>
      <w:numPr>
        <w:ilvl w:val="1"/>
        <w:numId w:val="4"/>
      </w:numPr>
      <w:spacing w:before="240"/>
      <w:outlineLvl w:val="1"/>
    </w:pPr>
    <w:rPr>
      <w:rFonts w:ascii="Arial" w:hAnsi="Arial"/>
      <w:b/>
    </w:rPr>
  </w:style>
  <w:style w:type="paragraph" w:styleId="3">
    <w:name w:val="heading 3"/>
    <w:aliases w:val="Char1,h3,Table Attribute Heading,Table Attribute Heading1,Table Attribute Heading2,가),가)1,가)2,가)3,가)4,가)5,가)6,가)11,가)21,가)31,가)41,가)51,h31,Table Attribute Heading3,Table Attribute Heading11,Table Attribute Heading21,가)7,가)12,가)22,가)32,가)42,가)52,h32"/>
    <w:basedOn w:val="a0"/>
    <w:next w:val="Indent3"/>
    <w:qFormat/>
    <w:rsid w:val="00672BBC"/>
    <w:pPr>
      <w:keepNext/>
      <w:keepLines/>
      <w:numPr>
        <w:ilvl w:val="2"/>
        <w:numId w:val="4"/>
      </w:numPr>
      <w:spacing w:before="240"/>
      <w:outlineLvl w:val="2"/>
    </w:pPr>
  </w:style>
  <w:style w:type="paragraph" w:styleId="4">
    <w:name w:val="heading 4"/>
    <w:basedOn w:val="a0"/>
    <w:next w:val="Indent4"/>
    <w:qFormat/>
    <w:rsid w:val="00672BBC"/>
    <w:pPr>
      <w:keepNext/>
      <w:keepLines/>
      <w:numPr>
        <w:ilvl w:val="3"/>
        <w:numId w:val="4"/>
      </w:numPr>
      <w:spacing w:before="240"/>
      <w:outlineLvl w:val="3"/>
    </w:pPr>
    <w:rPr>
      <w:rFonts w:ascii="Arial" w:hAnsi="Arial"/>
      <w:b/>
    </w:rPr>
  </w:style>
  <w:style w:type="paragraph" w:styleId="5">
    <w:name w:val="heading 5"/>
    <w:basedOn w:val="a0"/>
    <w:next w:val="a0"/>
    <w:qFormat/>
    <w:rsid w:val="00672BBC"/>
    <w:pPr>
      <w:numPr>
        <w:ilvl w:val="4"/>
        <w:numId w:val="4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0"/>
    <w:next w:val="a0"/>
    <w:qFormat/>
    <w:rsid w:val="00672BBC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0"/>
    <w:next w:val="a0"/>
    <w:qFormat/>
    <w:rsid w:val="00672BBC"/>
    <w:pPr>
      <w:numPr>
        <w:ilvl w:val="6"/>
        <w:numId w:val="4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qFormat/>
    <w:rsid w:val="00672BBC"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qFormat/>
    <w:rsid w:val="00672BBC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본문1"/>
    <w:basedOn w:val="a0"/>
    <w:rsid w:val="00672BBC"/>
    <w:pPr>
      <w:keepLines/>
      <w:spacing w:after="120"/>
      <w:ind w:left="450" w:firstLine="0"/>
    </w:pPr>
    <w:rPr>
      <w:rFonts w:ascii="Arial" w:hAnsi="Arial"/>
    </w:rPr>
  </w:style>
  <w:style w:type="paragraph" w:styleId="a4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0"/>
    <w:rsid w:val="00672BBC"/>
    <w:pPr>
      <w:tabs>
        <w:tab w:val="center" w:pos="4320"/>
        <w:tab w:val="right" w:pos="8640"/>
      </w:tabs>
    </w:pPr>
  </w:style>
  <w:style w:type="paragraph" w:styleId="a5">
    <w:name w:val="footer"/>
    <w:aliases w:val="footer odd"/>
    <w:basedOn w:val="a0"/>
    <w:semiHidden/>
    <w:rsid w:val="00672BBC"/>
    <w:pPr>
      <w:tabs>
        <w:tab w:val="center" w:pos="4320"/>
        <w:tab w:val="right" w:pos="8640"/>
      </w:tabs>
    </w:pPr>
  </w:style>
  <w:style w:type="paragraph" w:customStyle="1" w:styleId="Bullet">
    <w:name w:val="Bullet"/>
    <w:basedOn w:val="a0"/>
    <w:rsid w:val="00672BBC"/>
    <w:pPr>
      <w:keepLines/>
      <w:spacing w:after="120"/>
      <w:ind w:left="1080" w:hanging="360"/>
    </w:pPr>
    <w:rPr>
      <w:rFonts w:ascii="Arial" w:hAnsi="Arial"/>
    </w:rPr>
  </w:style>
  <w:style w:type="paragraph" w:customStyle="1" w:styleId="Text">
    <w:name w:val="Text"/>
    <w:basedOn w:val="a0"/>
    <w:rsid w:val="00672BBC"/>
    <w:pPr>
      <w:keepLines/>
      <w:spacing w:after="120"/>
      <w:ind w:left="1800"/>
    </w:pPr>
    <w:rPr>
      <w:rFonts w:ascii="Arial" w:hAnsi="Arial"/>
    </w:rPr>
  </w:style>
  <w:style w:type="paragraph" w:customStyle="1" w:styleId="Indent">
    <w:name w:val="Indent"/>
    <w:basedOn w:val="a0"/>
    <w:rsid w:val="00672BBC"/>
    <w:pPr>
      <w:keepNext/>
      <w:spacing w:before="120"/>
      <w:ind w:left="720" w:firstLine="0"/>
    </w:pPr>
  </w:style>
  <w:style w:type="paragraph" w:customStyle="1" w:styleId="blankpage">
    <w:name w:val="blank page"/>
    <w:basedOn w:val="Indent"/>
    <w:rsid w:val="00672BBC"/>
    <w:pPr>
      <w:pageBreakBefore/>
      <w:widowControl w:val="0"/>
      <w:spacing w:before="5500" w:after="5500"/>
      <w:ind w:left="0"/>
      <w:jc w:val="center"/>
    </w:pPr>
  </w:style>
  <w:style w:type="paragraph" w:customStyle="1" w:styleId="TextBullet">
    <w:name w:val="Text Bullet"/>
    <w:basedOn w:val="Bullet"/>
    <w:rsid w:val="00672BBC"/>
    <w:pPr>
      <w:spacing w:after="0"/>
      <w:ind w:left="2160"/>
    </w:pPr>
  </w:style>
  <w:style w:type="paragraph" w:customStyle="1" w:styleId="TextBullet2">
    <w:name w:val="Text Bullet 2"/>
    <w:basedOn w:val="TextBullet"/>
    <w:rsid w:val="00672BBC"/>
    <w:pPr>
      <w:spacing w:after="120"/>
    </w:pPr>
  </w:style>
  <w:style w:type="paragraph" w:customStyle="1" w:styleId="Graphic">
    <w:name w:val="Graphic"/>
    <w:basedOn w:val="a0"/>
    <w:next w:val="a0"/>
    <w:rsid w:val="00672BBC"/>
    <w:pPr>
      <w:keepLines/>
      <w:spacing w:before="240" w:after="240"/>
      <w:ind w:left="0" w:firstLine="0"/>
      <w:jc w:val="center"/>
    </w:pPr>
    <w:rPr>
      <w:rFonts w:ascii="Arial" w:hAnsi="Arial"/>
    </w:rPr>
  </w:style>
  <w:style w:type="character" w:styleId="a6">
    <w:name w:val="page number"/>
    <w:basedOn w:val="a1"/>
    <w:semiHidden/>
    <w:rsid w:val="00672BBC"/>
  </w:style>
  <w:style w:type="paragraph" w:styleId="a7">
    <w:name w:val="Title"/>
    <w:basedOn w:val="1"/>
    <w:qFormat/>
    <w:rsid w:val="00672BBC"/>
    <w:pPr>
      <w:spacing w:before="120" w:line="240" w:lineRule="auto"/>
      <w:ind w:left="850" w:hanging="850"/>
      <w:jc w:val="center"/>
      <w:outlineLvl w:val="9"/>
    </w:pPr>
    <w:rPr>
      <w:rFonts w:ascii="Helvetica" w:hAnsi="Helvetica"/>
      <w:sz w:val="36"/>
    </w:rPr>
  </w:style>
  <w:style w:type="paragraph" w:customStyle="1" w:styleId="Bullet2">
    <w:name w:val="Bullet2"/>
    <w:basedOn w:val="Bullet3"/>
    <w:rsid w:val="00672BBC"/>
    <w:pPr>
      <w:ind w:left="1800"/>
    </w:pPr>
  </w:style>
  <w:style w:type="paragraph" w:customStyle="1" w:styleId="Bullet3">
    <w:name w:val="Bullet3"/>
    <w:basedOn w:val="Bullet"/>
    <w:rsid w:val="00672BBC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672BBC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Indent2">
    <w:name w:val="Indent2"/>
    <w:basedOn w:val="a0"/>
    <w:rsid w:val="00672BBC"/>
    <w:pPr>
      <w:spacing w:before="120"/>
      <w:ind w:firstLine="0"/>
    </w:pPr>
    <w:rPr>
      <w:color w:val="000000"/>
    </w:rPr>
  </w:style>
  <w:style w:type="paragraph" w:customStyle="1" w:styleId="Indent3">
    <w:name w:val="Indent3"/>
    <w:basedOn w:val="a0"/>
    <w:rsid w:val="00672BBC"/>
    <w:pPr>
      <w:spacing w:before="120"/>
      <w:ind w:left="2160" w:firstLine="0"/>
    </w:pPr>
  </w:style>
  <w:style w:type="paragraph" w:customStyle="1" w:styleId="Indent4">
    <w:name w:val="Indent4"/>
    <w:basedOn w:val="a0"/>
    <w:rsid w:val="00672BBC"/>
    <w:pPr>
      <w:spacing w:before="120"/>
      <w:ind w:left="2520" w:firstLine="0"/>
    </w:pPr>
    <w:rPr>
      <w:color w:val="000000"/>
    </w:rPr>
  </w:style>
  <w:style w:type="paragraph" w:customStyle="1" w:styleId="31">
    <w:name w:val="본문 31"/>
    <w:basedOn w:val="11"/>
    <w:rsid w:val="00672BBC"/>
    <w:pPr>
      <w:ind w:left="720"/>
    </w:pPr>
  </w:style>
  <w:style w:type="paragraph" w:customStyle="1" w:styleId="TitlePageMainHead">
    <w:name w:val="Title Page Main Head"/>
    <w:rsid w:val="00672BBC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0"/>
    <w:rsid w:val="00672BBC"/>
    <w:pPr>
      <w:ind w:left="720"/>
    </w:pPr>
  </w:style>
  <w:style w:type="paragraph" w:customStyle="1" w:styleId="Normal1stindent">
    <w:name w:val="Normal 1st indent"/>
    <w:basedOn w:val="a0"/>
    <w:rsid w:val="00672BBC"/>
    <w:pPr>
      <w:ind w:left="2160"/>
    </w:pPr>
  </w:style>
  <w:style w:type="paragraph" w:customStyle="1" w:styleId="Normal2ndindent">
    <w:name w:val="Normal 2nd indent"/>
    <w:basedOn w:val="Normal1stindent"/>
    <w:rsid w:val="00672BBC"/>
    <w:pPr>
      <w:ind w:left="2880"/>
    </w:pPr>
  </w:style>
  <w:style w:type="paragraph" w:customStyle="1" w:styleId="Note">
    <w:name w:val="Note"/>
    <w:basedOn w:val="Note2"/>
    <w:rsid w:val="00672BBC"/>
    <w:pPr>
      <w:ind w:left="1440"/>
    </w:pPr>
  </w:style>
  <w:style w:type="paragraph" w:customStyle="1" w:styleId="Note2">
    <w:name w:val="Note2"/>
    <w:basedOn w:val="a0"/>
    <w:rsid w:val="00672BBC"/>
    <w:pPr>
      <w:tabs>
        <w:tab w:val="left" w:pos="2880"/>
      </w:tabs>
      <w:spacing w:before="120"/>
      <w:ind w:left="2160"/>
    </w:pPr>
  </w:style>
  <w:style w:type="paragraph" w:customStyle="1" w:styleId="Note3">
    <w:name w:val="Note3"/>
    <w:basedOn w:val="Bullet3"/>
    <w:rsid w:val="00672BBC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672BBC"/>
    <w:pPr>
      <w:ind w:left="3240"/>
    </w:pPr>
  </w:style>
  <w:style w:type="paragraph" w:customStyle="1" w:styleId="Style1">
    <w:name w:val="Style1"/>
    <w:basedOn w:val="Bullet"/>
    <w:rsid w:val="00672BBC"/>
    <w:pPr>
      <w:ind w:left="2520"/>
    </w:pPr>
  </w:style>
  <w:style w:type="paragraph" w:customStyle="1" w:styleId="TableText">
    <w:name w:val="Table Text"/>
    <w:basedOn w:val="a0"/>
    <w:rsid w:val="00672BBC"/>
    <w:pPr>
      <w:spacing w:after="60"/>
      <w:ind w:left="0" w:firstLine="0"/>
    </w:pPr>
  </w:style>
  <w:style w:type="paragraph" w:customStyle="1" w:styleId="Title12">
    <w:name w:val="Title12"/>
    <w:basedOn w:val="a7"/>
    <w:rsid w:val="00672BBC"/>
    <w:pPr>
      <w:tabs>
        <w:tab w:val="left" w:pos="720"/>
      </w:tabs>
      <w:spacing w:before="240" w:after="120"/>
      <w:ind w:left="0" w:firstLine="0"/>
    </w:pPr>
    <w:rPr>
      <w:rFonts w:ascii="Arial" w:hAnsi="Arial"/>
      <w:sz w:val="24"/>
    </w:rPr>
  </w:style>
  <w:style w:type="paragraph" w:styleId="12">
    <w:name w:val="toc 1"/>
    <w:basedOn w:val="a0"/>
    <w:next w:val="a0"/>
    <w:autoRedefine/>
    <w:uiPriority w:val="39"/>
    <w:qFormat/>
    <w:rsid w:val="003325B6"/>
    <w:pPr>
      <w:tabs>
        <w:tab w:val="right" w:leader="dot" w:pos="9923"/>
      </w:tabs>
      <w:spacing w:before="120" w:after="120"/>
      <w:ind w:left="284" w:rightChars="24" w:right="48" w:hanging="284"/>
    </w:pPr>
    <w:rPr>
      <w:rFonts w:ascii="Times New Roman" w:eastAsia="굴림체" w:hAnsi="Times New Roman"/>
      <w:caps/>
      <w:noProof/>
    </w:rPr>
  </w:style>
  <w:style w:type="paragraph" w:styleId="21">
    <w:name w:val="toc 2"/>
    <w:basedOn w:val="12"/>
    <w:next w:val="a0"/>
    <w:autoRedefine/>
    <w:uiPriority w:val="39"/>
    <w:qFormat/>
    <w:rsid w:val="003325B6"/>
    <w:pPr>
      <w:ind w:firstLine="0"/>
    </w:pPr>
  </w:style>
  <w:style w:type="paragraph" w:styleId="30">
    <w:name w:val="toc 3"/>
    <w:basedOn w:val="12"/>
    <w:next w:val="a0"/>
    <w:uiPriority w:val="39"/>
    <w:qFormat/>
    <w:rsid w:val="003325B6"/>
    <w:pPr>
      <w:ind w:firstLine="0"/>
    </w:pPr>
  </w:style>
  <w:style w:type="paragraph" w:styleId="40">
    <w:name w:val="toc 4"/>
    <w:basedOn w:val="12"/>
    <w:next w:val="a0"/>
    <w:uiPriority w:val="39"/>
    <w:rsid w:val="003325B6"/>
    <w:pPr>
      <w:ind w:firstLine="0"/>
    </w:pPr>
  </w:style>
  <w:style w:type="paragraph" w:styleId="50">
    <w:name w:val="toc 5"/>
    <w:basedOn w:val="a0"/>
    <w:next w:val="a0"/>
    <w:semiHidden/>
    <w:rsid w:val="00672BBC"/>
    <w:pPr>
      <w:tabs>
        <w:tab w:val="right" w:leader="dot" w:pos="8640"/>
      </w:tabs>
      <w:ind w:left="800"/>
    </w:pPr>
    <w:rPr>
      <w:rFonts w:ascii="Times New Roman" w:hAnsi="Times New Roman"/>
      <w:sz w:val="18"/>
    </w:rPr>
  </w:style>
  <w:style w:type="paragraph" w:styleId="60">
    <w:name w:val="toc 6"/>
    <w:basedOn w:val="a0"/>
    <w:next w:val="a0"/>
    <w:semiHidden/>
    <w:rsid w:val="00672BBC"/>
    <w:pPr>
      <w:tabs>
        <w:tab w:val="right" w:leader="dot" w:pos="8640"/>
      </w:tabs>
      <w:ind w:left="1000"/>
    </w:pPr>
    <w:rPr>
      <w:rFonts w:ascii="Times New Roman" w:hAnsi="Times New Roman"/>
      <w:sz w:val="18"/>
    </w:rPr>
  </w:style>
  <w:style w:type="paragraph" w:styleId="70">
    <w:name w:val="toc 7"/>
    <w:basedOn w:val="a0"/>
    <w:next w:val="a0"/>
    <w:semiHidden/>
    <w:rsid w:val="00672BBC"/>
    <w:pPr>
      <w:tabs>
        <w:tab w:val="right" w:leader="dot" w:pos="8640"/>
      </w:tabs>
      <w:ind w:left="1200"/>
    </w:pPr>
    <w:rPr>
      <w:rFonts w:ascii="Times New Roman" w:hAnsi="Times New Roman"/>
      <w:sz w:val="18"/>
    </w:rPr>
  </w:style>
  <w:style w:type="paragraph" w:styleId="80">
    <w:name w:val="toc 8"/>
    <w:basedOn w:val="a0"/>
    <w:next w:val="a0"/>
    <w:semiHidden/>
    <w:rsid w:val="00672BBC"/>
    <w:pPr>
      <w:tabs>
        <w:tab w:val="right" w:leader="dot" w:pos="8640"/>
      </w:tabs>
      <w:ind w:left="1400"/>
    </w:pPr>
    <w:rPr>
      <w:rFonts w:ascii="Times New Roman" w:hAnsi="Times New Roman"/>
      <w:sz w:val="18"/>
    </w:rPr>
  </w:style>
  <w:style w:type="paragraph" w:styleId="90">
    <w:name w:val="toc 9"/>
    <w:basedOn w:val="a0"/>
    <w:next w:val="a0"/>
    <w:semiHidden/>
    <w:rsid w:val="00672BBC"/>
    <w:pPr>
      <w:tabs>
        <w:tab w:val="right" w:leader="dot" w:pos="8640"/>
      </w:tabs>
      <w:ind w:left="1600"/>
    </w:pPr>
    <w:rPr>
      <w:rFonts w:ascii="Times New Roman" w:hAnsi="Times New Roman"/>
      <w:sz w:val="18"/>
    </w:rPr>
  </w:style>
  <w:style w:type="paragraph" w:customStyle="1" w:styleId="TOC1">
    <w:name w:val="TOC 제목1"/>
    <w:basedOn w:val="1"/>
    <w:next w:val="a0"/>
    <w:rsid w:val="00672BBC"/>
    <w:pPr>
      <w:spacing w:line="240" w:lineRule="auto"/>
      <w:jc w:val="center"/>
      <w:outlineLvl w:val="9"/>
    </w:pPr>
    <w:rPr>
      <w:kern w:val="28"/>
      <w:sz w:val="32"/>
      <w:lang w:val="en-US"/>
    </w:rPr>
  </w:style>
  <w:style w:type="paragraph" w:customStyle="1" w:styleId="a8">
    <w:name w:val="개요글"/>
    <w:basedOn w:val="a0"/>
    <w:rsid w:val="00672BBC"/>
    <w:pPr>
      <w:autoSpaceDE/>
      <w:autoSpaceDN/>
      <w:spacing w:line="260" w:lineRule="atLeast"/>
      <w:ind w:left="425"/>
    </w:pPr>
    <w:rPr>
      <w:rFonts w:ascii="바탕체"/>
    </w:rPr>
  </w:style>
  <w:style w:type="paragraph" w:customStyle="1" w:styleId="AuthorDateTitlePa">
    <w:name w:val="Author/Date Title Pa"/>
    <w:rsid w:val="00672BBC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customStyle="1" w:styleId="Approvals">
    <w:name w:val="Approvals"/>
    <w:basedOn w:val="a0"/>
    <w:rsid w:val="00672BBC"/>
    <w:pPr>
      <w:ind w:left="0" w:firstLine="0"/>
    </w:pPr>
    <w:rPr>
      <w:rFonts w:ascii="Arial" w:hAnsi="Arial"/>
      <w:b/>
      <w:sz w:val="24"/>
    </w:rPr>
  </w:style>
  <w:style w:type="paragraph" w:customStyle="1" w:styleId="Indent20">
    <w:name w:val="Indent 2"/>
    <w:basedOn w:val="a0"/>
    <w:next w:val="a0"/>
    <w:rsid w:val="00672BBC"/>
    <w:pPr>
      <w:keepLines/>
      <w:spacing w:after="120"/>
      <w:ind w:left="1800"/>
    </w:pPr>
    <w:rPr>
      <w:rFonts w:ascii="Arial" w:hAnsi="Arial"/>
      <w:color w:val="000000"/>
    </w:rPr>
  </w:style>
  <w:style w:type="paragraph" w:customStyle="1" w:styleId="TableTitle">
    <w:name w:val="Table Title"/>
    <w:basedOn w:val="TableText"/>
    <w:rsid w:val="00672BBC"/>
    <w:pPr>
      <w:keepNext/>
      <w:spacing w:before="240"/>
      <w:jc w:val="center"/>
    </w:pPr>
    <w:rPr>
      <w:b/>
      <w:sz w:val="24"/>
    </w:rPr>
  </w:style>
  <w:style w:type="paragraph" w:customStyle="1" w:styleId="a">
    <w:name w:val="중제목"/>
    <w:basedOn w:val="a0"/>
    <w:next w:val="a0"/>
    <w:rsid w:val="00672BBC"/>
    <w:pPr>
      <w:numPr>
        <w:numId w:val="1"/>
      </w:numPr>
      <w:tabs>
        <w:tab w:val="left" w:pos="1134"/>
      </w:tabs>
      <w:autoSpaceDE/>
      <w:autoSpaceDN/>
      <w:spacing w:line="260" w:lineRule="atLeast"/>
      <w:ind w:left="720" w:hanging="720"/>
    </w:pPr>
    <w:rPr>
      <w:rFonts w:ascii="Arial" w:eastAsia="돋움체"/>
      <w:sz w:val="32"/>
    </w:rPr>
  </w:style>
  <w:style w:type="paragraph" w:styleId="a9">
    <w:name w:val="Body Text"/>
    <w:basedOn w:val="a0"/>
    <w:semiHidden/>
    <w:rsid w:val="00672BBC"/>
    <w:pPr>
      <w:spacing w:after="180"/>
    </w:pPr>
  </w:style>
  <w:style w:type="paragraph" w:styleId="aa">
    <w:name w:val="Body Text First Indent"/>
    <w:aliases w:val="본문 첫 줄 들여쓰기 Char"/>
    <w:basedOn w:val="a9"/>
    <w:semiHidden/>
    <w:rsid w:val="00672BBC"/>
    <w:pPr>
      <w:ind w:firstLineChars="100" w:firstLine="210"/>
    </w:pPr>
  </w:style>
  <w:style w:type="paragraph" w:styleId="ab">
    <w:name w:val="Body Text Indent"/>
    <w:basedOn w:val="a0"/>
    <w:semiHidden/>
    <w:rsid w:val="00672BBC"/>
    <w:pPr>
      <w:spacing w:after="180"/>
      <w:ind w:leftChars="400" w:left="851"/>
    </w:pPr>
  </w:style>
  <w:style w:type="paragraph" w:styleId="22">
    <w:name w:val="Body Text First Indent 2"/>
    <w:basedOn w:val="ab"/>
    <w:semiHidden/>
    <w:rsid w:val="00672BBC"/>
    <w:pPr>
      <w:ind w:firstLineChars="100" w:firstLine="210"/>
    </w:pPr>
  </w:style>
  <w:style w:type="character" w:customStyle="1" w:styleId="CharCharChar">
    <w:name w:val="본문 첫 줄 들여쓰기 Char Char Char"/>
    <w:rsid w:val="00672BBC"/>
    <w:rPr>
      <w:rFonts w:ascii="Book Antiqua" w:eastAsia="바탕체" w:hAnsi="Book Antiqua"/>
      <w:lang w:val="en-US" w:eastAsia="ko-KR" w:bidi="ar-SA"/>
    </w:rPr>
  </w:style>
  <w:style w:type="character" w:customStyle="1" w:styleId="CharChar">
    <w:name w:val="Char Char"/>
    <w:rsid w:val="00672BBC"/>
    <w:rPr>
      <w:rFonts w:ascii="Arial" w:eastAsia="바탕체" w:hAnsi="Arial"/>
      <w:b/>
      <w:lang w:val="en-US" w:eastAsia="ko-KR" w:bidi="ar-SA"/>
    </w:rPr>
  </w:style>
  <w:style w:type="paragraph" w:styleId="2">
    <w:name w:val="List Bullet 2"/>
    <w:basedOn w:val="a0"/>
    <w:autoRedefine/>
    <w:semiHidden/>
    <w:rsid w:val="00672BBC"/>
    <w:pPr>
      <w:numPr>
        <w:numId w:val="2"/>
      </w:numPr>
    </w:pPr>
  </w:style>
  <w:style w:type="paragraph" w:customStyle="1" w:styleId="2251">
    <w:name w:val="스타일 목차 2 + 왼쪽:  2.5 글자 오른쪽:  1 글자"/>
    <w:basedOn w:val="21"/>
    <w:rsid w:val="00672BBC"/>
    <w:pPr>
      <w:ind w:leftChars="400" w:left="1120"/>
    </w:pPr>
    <w:rPr>
      <w:rFonts w:cs="바탕"/>
    </w:rPr>
  </w:style>
  <w:style w:type="paragraph" w:customStyle="1" w:styleId="111">
    <w:name w:val="스타일 목차 1 + 왼쪽:  1 글자 오른쪽:  1 글자"/>
    <w:basedOn w:val="12"/>
    <w:rsid w:val="00672BBC"/>
    <w:pPr>
      <w:ind w:left="1120" w:right="200"/>
    </w:pPr>
    <w:rPr>
      <w:rFonts w:cs="바탕"/>
      <w:bCs/>
    </w:rPr>
  </w:style>
  <w:style w:type="character" w:styleId="ac">
    <w:name w:val="annotation reference"/>
    <w:semiHidden/>
    <w:rsid w:val="00672BBC"/>
    <w:rPr>
      <w:sz w:val="18"/>
      <w:szCs w:val="18"/>
    </w:rPr>
  </w:style>
  <w:style w:type="paragraph" w:styleId="ad">
    <w:name w:val="annotation text"/>
    <w:basedOn w:val="a0"/>
    <w:semiHidden/>
    <w:rsid w:val="00672BBC"/>
    <w:pPr>
      <w:widowControl w:val="0"/>
      <w:overflowPunct/>
      <w:autoSpaceDE/>
      <w:autoSpaceDN/>
      <w:adjustRightInd/>
      <w:spacing w:line="240" w:lineRule="atLeast"/>
      <w:ind w:left="0" w:firstLine="0"/>
      <w:textAlignment w:val="auto"/>
    </w:pPr>
    <w:rPr>
      <w:rFonts w:ascii="Times New Roman" w:eastAsia="바탕" w:hAnsi="Times New Roman"/>
      <w:lang w:eastAsia="en-US"/>
    </w:rPr>
  </w:style>
  <w:style w:type="paragraph" w:styleId="ae">
    <w:name w:val="Balloon Text"/>
    <w:basedOn w:val="a0"/>
    <w:semiHidden/>
    <w:rsid w:val="00672BBC"/>
    <w:rPr>
      <w:rFonts w:ascii="Arial" w:eastAsia="돋움" w:hAnsi="Arial"/>
      <w:sz w:val="18"/>
      <w:szCs w:val="18"/>
    </w:rPr>
  </w:style>
  <w:style w:type="paragraph" w:customStyle="1" w:styleId="Arial16pt13pt">
    <w:name w:val="스타일 (영어) Arial (한글) 돋움체 16 pt 굵게 줄 간격: 최소 13 pt"/>
    <w:basedOn w:val="a0"/>
    <w:autoRedefine/>
    <w:rsid w:val="00672BBC"/>
    <w:pPr>
      <w:spacing w:line="260" w:lineRule="atLeast"/>
      <w:ind w:leftChars="100" w:left="1840" w:rightChars="100" w:right="100"/>
    </w:pPr>
    <w:rPr>
      <w:rFonts w:ascii="Arial" w:eastAsia="돋움체" w:cs="바탕"/>
      <w:b/>
      <w:bCs/>
      <w:sz w:val="32"/>
    </w:rPr>
  </w:style>
  <w:style w:type="paragraph" w:styleId="af">
    <w:name w:val="Document Map"/>
    <w:basedOn w:val="a0"/>
    <w:semiHidden/>
    <w:rsid w:val="00672BBC"/>
    <w:pPr>
      <w:shd w:val="clear" w:color="auto" w:fill="000080"/>
    </w:pPr>
    <w:rPr>
      <w:rFonts w:ascii="Arial" w:eastAsia="돋움" w:hAnsi="Arial"/>
    </w:rPr>
  </w:style>
  <w:style w:type="paragraph" w:customStyle="1" w:styleId="10">
    <w:name w:val="유형1"/>
    <w:basedOn w:val="a0"/>
    <w:rsid w:val="00672BBC"/>
    <w:pPr>
      <w:numPr>
        <w:ilvl w:val="1"/>
        <w:numId w:val="3"/>
      </w:numPr>
      <w:spacing w:before="120"/>
    </w:pPr>
    <w:rPr>
      <w:rFonts w:ascii="Times New Roman" w:eastAsia="굴림" w:hAnsi="Times New Roman"/>
    </w:rPr>
  </w:style>
  <w:style w:type="table" w:styleId="af0">
    <w:name w:val="Table Grid"/>
    <w:basedOn w:val="a2"/>
    <w:rsid w:val="004C77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1">
    <w:name w:val="Hyperlink"/>
    <w:uiPriority w:val="99"/>
    <w:rsid w:val="00672BBC"/>
    <w:rPr>
      <w:color w:val="0000FF"/>
      <w:u w:val="single"/>
    </w:rPr>
  </w:style>
  <w:style w:type="paragraph" w:customStyle="1" w:styleId="af2">
    <w:name w:val="활동작업 구조글"/>
    <w:basedOn w:val="a0"/>
    <w:rsid w:val="00672BBC"/>
    <w:pPr>
      <w:widowControl w:val="0"/>
      <w:wordWrap w:val="0"/>
      <w:overflowPunct/>
      <w:autoSpaceDE/>
      <w:autoSpaceDN/>
      <w:spacing w:line="260" w:lineRule="atLeast"/>
      <w:ind w:left="425" w:firstLine="0"/>
      <w:jc w:val="both"/>
    </w:pPr>
    <w:rPr>
      <w:rFonts w:ascii="바탕체" w:hAnsi="Times New Roman"/>
    </w:rPr>
  </w:style>
  <w:style w:type="paragraph" w:styleId="TOC">
    <w:name w:val="TOC Heading"/>
    <w:basedOn w:val="1"/>
    <w:next w:val="a0"/>
    <w:uiPriority w:val="39"/>
    <w:qFormat/>
    <w:rsid w:val="00F5514A"/>
    <w:pPr>
      <w:numPr>
        <w:numId w:val="0"/>
      </w:numPr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="맑은 고딕" w:eastAsia="맑은 고딕" w:hAnsi="맑은 고딕"/>
      <w:bCs/>
      <w:color w:val="365F91"/>
      <w:sz w:val="28"/>
      <w:szCs w:val="28"/>
      <w:lang w:val="en-US"/>
    </w:rPr>
  </w:style>
  <w:style w:type="paragraph" w:styleId="af3">
    <w:name w:val="caption"/>
    <w:basedOn w:val="a0"/>
    <w:next w:val="a0"/>
    <w:uiPriority w:val="35"/>
    <w:qFormat/>
    <w:rsid w:val="00076660"/>
    <w:rPr>
      <w:b/>
      <w:bCs/>
    </w:rPr>
  </w:style>
  <w:style w:type="paragraph" w:styleId="af4">
    <w:name w:val="table of figures"/>
    <w:basedOn w:val="12"/>
    <w:next w:val="a0"/>
    <w:uiPriority w:val="99"/>
    <w:unhideWhenUsed/>
    <w:rsid w:val="003325B6"/>
  </w:style>
  <w:style w:type="paragraph" w:styleId="af5">
    <w:name w:val="List Paragraph"/>
    <w:basedOn w:val="a0"/>
    <w:uiPriority w:val="34"/>
    <w:qFormat/>
    <w:rsid w:val="005970F9"/>
    <w:pPr>
      <w:ind w:leftChars="400" w:left="800"/>
    </w:pPr>
  </w:style>
  <w:style w:type="character" w:styleId="af6">
    <w:name w:val="Subtle Emphasis"/>
    <w:basedOn w:val="a1"/>
    <w:uiPriority w:val="19"/>
    <w:qFormat/>
    <w:rsid w:val="00632725"/>
    <w:rPr>
      <w:i/>
      <w:iCs/>
      <w:color w:val="808080" w:themeColor="text1" w:themeTint="7F"/>
    </w:rPr>
  </w:style>
  <w:style w:type="paragraph" w:styleId="af7">
    <w:name w:val="Normal (Web)"/>
    <w:basedOn w:val="a0"/>
    <w:uiPriority w:val="99"/>
    <w:unhideWhenUsed/>
    <w:rsid w:val="00EA06AB"/>
    <w:pPr>
      <w:overflowPunct/>
      <w:autoSpaceDE/>
      <w:autoSpaceDN/>
      <w:adjustRightInd/>
      <w:spacing w:before="100" w:beforeAutospacing="1" w:after="100" w:afterAutospacing="1"/>
      <w:ind w:left="150" w:right="150" w:firstLine="0"/>
      <w:textAlignment w:val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99BBE8"/>
                    <w:bottom w:val="single" w:sz="6" w:space="0" w:color="99BBE8"/>
                    <w:right w:val="single" w:sz="6" w:space="0" w:color="99BBE8"/>
                  </w:divBdr>
                  <w:divsChild>
                    <w:div w:id="173265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37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DB2E3"/>
                                <w:left w:val="single" w:sz="6" w:space="0" w:color="8DB2E3"/>
                                <w:bottom w:val="single" w:sz="6" w:space="0" w:color="8DB2E3"/>
                                <w:right w:val="single" w:sz="6" w:space="0" w:color="8DB2E3"/>
                              </w:divBdr>
                              <w:divsChild>
                                <w:div w:id="36791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28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6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BBE8"/>
                                            <w:bottom w:val="single" w:sz="6" w:space="0" w:color="99BBE8"/>
                                            <w:right w:val="single" w:sz="6" w:space="0" w:color="99BBE8"/>
                                          </w:divBdr>
                                          <w:divsChild>
                                            <w:div w:id="64462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665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QFPE3008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1B016-D5DC-487A-9E73-2C39184E9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QFPE3008.dot</Template>
  <TotalTime>90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</dc:creator>
  <cp:lastModifiedBy>Park Ji Hun</cp:lastModifiedBy>
  <cp:revision>18</cp:revision>
  <cp:lastPrinted>2008-08-25T10:45:00Z</cp:lastPrinted>
  <dcterms:created xsi:type="dcterms:W3CDTF">2017-09-11T00:59:00Z</dcterms:created>
  <dcterms:modified xsi:type="dcterms:W3CDTF">2018-09-13T05:18:00Z</dcterms:modified>
</cp:coreProperties>
</file>