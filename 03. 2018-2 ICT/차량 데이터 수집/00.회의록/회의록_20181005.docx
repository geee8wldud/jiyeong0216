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702" w:rsidRPr="00A21BCE" w:rsidRDefault="006C3702" w:rsidP="00006186">
      <w:pPr>
        <w:wordWrap w:val="0"/>
        <w:ind w:left="0" w:firstLine="0"/>
        <w:rPr>
          <w:rFonts w:ascii="굴림체" w:eastAsia="굴림체" w:hAnsi="굴림체"/>
        </w:rPr>
      </w:pPr>
    </w:p>
    <w:tbl>
      <w:tblPr>
        <w:tblW w:w="501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92"/>
        <w:gridCol w:w="862"/>
        <w:gridCol w:w="1173"/>
        <w:gridCol w:w="734"/>
        <w:gridCol w:w="914"/>
        <w:gridCol w:w="477"/>
        <w:gridCol w:w="1799"/>
        <w:gridCol w:w="180"/>
        <w:gridCol w:w="653"/>
        <w:gridCol w:w="547"/>
        <w:gridCol w:w="831"/>
      </w:tblGrid>
      <w:tr w:rsidR="00542054" w:rsidRPr="00A21BCE" w:rsidTr="00692013">
        <w:trPr>
          <w:trHeight w:val="326"/>
        </w:trPr>
        <w:tc>
          <w:tcPr>
            <w:tcW w:w="5000" w:type="pct"/>
            <w:gridSpan w:val="11"/>
            <w:shd w:val="pct15" w:color="auto" w:fill="auto"/>
            <w:vAlign w:val="center"/>
          </w:tcPr>
          <w:p w:rsidR="00542054" w:rsidRPr="00A21BCE" w:rsidRDefault="00542054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</w:rPr>
            </w:pPr>
            <w:r w:rsidRPr="00A21BCE">
              <w:rPr>
                <w:rFonts w:ascii="굴림체" w:eastAsia="굴림체" w:hAnsi="굴림체" w:hint="eastAsia"/>
              </w:rPr>
              <w:t>회의록</w:t>
            </w:r>
          </w:p>
        </w:tc>
      </w:tr>
      <w:tr w:rsidR="004B3A5F" w:rsidRPr="00A21BCE" w:rsidTr="0025097B">
        <w:trPr>
          <w:trHeight w:val="391"/>
        </w:trPr>
        <w:tc>
          <w:tcPr>
            <w:tcW w:w="772" w:type="pct"/>
            <w:shd w:val="pct15" w:color="auto" w:fill="auto"/>
            <w:vAlign w:val="center"/>
          </w:tcPr>
          <w:p w:rsidR="004B3A5F" w:rsidRPr="00A21BCE" w:rsidRDefault="004B3A5F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proofErr w:type="spellStart"/>
            <w:r w:rsidRPr="00A21BCE">
              <w:rPr>
                <w:rFonts w:ascii="굴림체" w:eastAsia="굴림체" w:hAnsi="굴림체" w:hint="eastAsia"/>
                <w:b/>
              </w:rPr>
              <w:t>회의제목</w:t>
            </w:r>
            <w:proofErr w:type="spellEnd"/>
          </w:p>
        </w:tc>
        <w:tc>
          <w:tcPr>
            <w:tcW w:w="4228" w:type="pct"/>
            <w:gridSpan w:val="10"/>
            <w:tcBorders>
              <w:bottom w:val="single" w:sz="4" w:space="0" w:color="auto"/>
            </w:tcBorders>
            <w:vAlign w:val="center"/>
          </w:tcPr>
          <w:p w:rsidR="004B3A5F" w:rsidRPr="00A21BCE" w:rsidRDefault="00322B26" w:rsidP="00006186">
            <w:pPr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차량 데이터 수집</w:t>
            </w:r>
            <w:r w:rsidR="00CA4CC7">
              <w:rPr>
                <w:rFonts w:ascii="굴림체" w:eastAsia="굴림체" w:hAnsi="굴림체" w:hint="eastAsia"/>
              </w:rPr>
              <w:t xml:space="preserve"> 팀 업무</w:t>
            </w:r>
            <w:r w:rsidR="00E67DDC">
              <w:rPr>
                <w:rFonts w:ascii="굴림체" w:eastAsia="굴림체" w:hAnsi="굴림체" w:hint="eastAsia"/>
              </w:rPr>
              <w:t xml:space="preserve"> </w:t>
            </w:r>
            <w:r w:rsidR="00D93FA8">
              <w:rPr>
                <w:rFonts w:ascii="굴림체" w:eastAsia="굴림체" w:hAnsi="굴림체" w:hint="eastAsia"/>
              </w:rPr>
              <w:t>회의</w:t>
            </w:r>
          </w:p>
        </w:tc>
      </w:tr>
      <w:tr w:rsidR="00692013" w:rsidRPr="00A21BCE" w:rsidTr="0025097B">
        <w:trPr>
          <w:trHeight w:val="391"/>
        </w:trPr>
        <w:tc>
          <w:tcPr>
            <w:tcW w:w="772" w:type="pct"/>
            <w:shd w:val="pct15" w:color="auto" w:fill="auto"/>
            <w:vAlign w:val="center"/>
          </w:tcPr>
          <w:p w:rsidR="004B3A5F" w:rsidRPr="00A21BCE" w:rsidRDefault="004B3A5F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일    시</w:t>
            </w:r>
          </w:p>
        </w:tc>
        <w:tc>
          <w:tcPr>
            <w:tcW w:w="2153" w:type="pct"/>
            <w:gridSpan w:val="5"/>
            <w:tcBorders>
              <w:bottom w:val="single" w:sz="4" w:space="0" w:color="000000"/>
            </w:tcBorders>
            <w:vAlign w:val="center"/>
          </w:tcPr>
          <w:p w:rsidR="00FC5099" w:rsidRPr="00A21BCE" w:rsidRDefault="009E3473" w:rsidP="00CD6B8D">
            <w:pPr>
              <w:wordWrap w:val="0"/>
              <w:ind w:left="1600" w:hangingChars="800" w:hanging="1600"/>
              <w:rPr>
                <w:rFonts w:ascii="굴림체" w:eastAsia="굴림체" w:hAnsi="굴림체"/>
                <w:kern w:val="2"/>
              </w:rPr>
            </w:pPr>
            <w:r w:rsidRPr="00A21BCE">
              <w:rPr>
                <w:rFonts w:ascii="굴림체" w:eastAsia="굴림체" w:hAnsi="굴림체" w:hint="eastAsia"/>
                <w:kern w:val="2"/>
              </w:rPr>
              <w:t>201</w:t>
            </w:r>
            <w:r w:rsidR="00CA4CC7">
              <w:rPr>
                <w:rFonts w:ascii="굴림체" w:eastAsia="굴림체" w:hAnsi="굴림체"/>
                <w:kern w:val="2"/>
              </w:rPr>
              <w:t>8</w:t>
            </w:r>
            <w:r w:rsidRPr="00A21BCE">
              <w:rPr>
                <w:rFonts w:ascii="굴림체" w:eastAsia="굴림체" w:hAnsi="굴림체" w:hint="eastAsia"/>
                <w:kern w:val="2"/>
              </w:rPr>
              <w:t>년</w:t>
            </w:r>
            <w:r w:rsidR="000A6F4C" w:rsidRPr="00A21BCE">
              <w:rPr>
                <w:rFonts w:ascii="굴림체" w:eastAsia="굴림체" w:hAnsi="굴림체" w:hint="eastAsia"/>
                <w:kern w:val="2"/>
              </w:rPr>
              <w:t xml:space="preserve"> </w:t>
            </w:r>
            <w:r w:rsidR="00EA55B8">
              <w:rPr>
                <w:rFonts w:ascii="굴림체" w:eastAsia="굴림체" w:hAnsi="굴림체"/>
                <w:kern w:val="2"/>
              </w:rPr>
              <w:t>10</w:t>
            </w:r>
            <w:r w:rsidR="003C05ED">
              <w:rPr>
                <w:rFonts w:ascii="굴림체" w:eastAsia="굴림체" w:hAnsi="굴림체" w:hint="eastAsia"/>
                <w:kern w:val="2"/>
              </w:rPr>
              <w:t>월</w:t>
            </w:r>
            <w:r w:rsidRPr="00A21BCE">
              <w:rPr>
                <w:rFonts w:ascii="굴림체" w:eastAsia="굴림체" w:hAnsi="굴림체" w:hint="eastAsia"/>
                <w:kern w:val="2"/>
              </w:rPr>
              <w:t xml:space="preserve"> </w:t>
            </w:r>
            <w:r w:rsidR="00CD6B8D">
              <w:rPr>
                <w:rFonts w:ascii="굴림체" w:eastAsia="굴림체" w:hAnsi="굴림체"/>
                <w:kern w:val="2"/>
              </w:rPr>
              <w:t>5</w:t>
            </w:r>
            <w:r w:rsidR="00A85843">
              <w:rPr>
                <w:rFonts w:ascii="굴림체" w:eastAsia="굴림체" w:hAnsi="굴림체" w:hint="eastAsia"/>
                <w:kern w:val="2"/>
              </w:rPr>
              <w:t>일</w:t>
            </w:r>
            <w:r w:rsidR="007C1027">
              <w:rPr>
                <w:rFonts w:ascii="굴림체" w:eastAsia="굴림체" w:hAnsi="굴림체" w:hint="eastAsia"/>
                <w:kern w:val="2"/>
              </w:rPr>
              <w:t>(</w:t>
            </w:r>
            <w:r w:rsidR="00985C1B">
              <w:rPr>
                <w:rFonts w:ascii="굴림체" w:eastAsia="굴림체" w:hAnsi="굴림체" w:hint="eastAsia"/>
                <w:kern w:val="2"/>
              </w:rPr>
              <w:t>1</w:t>
            </w:r>
            <w:r w:rsidR="00EA55B8">
              <w:rPr>
                <w:rFonts w:ascii="굴림체" w:eastAsia="굴림체" w:hAnsi="굴림체"/>
                <w:kern w:val="2"/>
              </w:rPr>
              <w:t>6</w:t>
            </w:r>
            <w:r w:rsidR="0025097B">
              <w:rPr>
                <w:rFonts w:ascii="굴림체" w:eastAsia="굴림체" w:hAnsi="굴림체" w:hint="eastAsia"/>
                <w:kern w:val="2"/>
              </w:rPr>
              <w:t>:</w:t>
            </w:r>
            <w:r w:rsidR="00CD6B8D">
              <w:rPr>
                <w:rFonts w:ascii="굴림체" w:eastAsia="굴림체" w:hAnsi="굴림체"/>
                <w:kern w:val="2"/>
              </w:rPr>
              <w:t>2</w:t>
            </w:r>
            <w:r w:rsidR="00985C1B">
              <w:rPr>
                <w:rFonts w:ascii="굴림체" w:eastAsia="굴림체" w:hAnsi="굴림체"/>
                <w:kern w:val="2"/>
              </w:rPr>
              <w:t>0</w:t>
            </w:r>
            <w:r w:rsidR="00102B0E" w:rsidRPr="00A21BCE">
              <w:rPr>
                <w:rFonts w:ascii="굴림체" w:eastAsia="굴림체" w:hAnsi="굴림체" w:hint="eastAsia"/>
                <w:kern w:val="2"/>
              </w:rPr>
              <w:t xml:space="preserve"> ~</w:t>
            </w:r>
            <w:r w:rsidR="0085206D" w:rsidRPr="00A21BCE">
              <w:rPr>
                <w:rFonts w:ascii="굴림체" w:eastAsia="굴림체" w:hAnsi="굴림체" w:hint="eastAsia"/>
                <w:kern w:val="2"/>
              </w:rPr>
              <w:t xml:space="preserve"> </w:t>
            </w:r>
            <w:r w:rsidR="00CD6B8D">
              <w:rPr>
                <w:rFonts w:ascii="굴림체" w:eastAsia="굴림체" w:hAnsi="굴림체" w:hint="eastAsia"/>
                <w:kern w:val="2"/>
              </w:rPr>
              <w:t>17:0</w:t>
            </w:r>
            <w:r w:rsidR="008B3C2B">
              <w:rPr>
                <w:rFonts w:ascii="굴림체" w:eastAsia="굴림체" w:hAnsi="굴림체" w:hint="eastAsia"/>
                <w:kern w:val="2"/>
              </w:rPr>
              <w:t>0</w:t>
            </w:r>
            <w:r w:rsidR="00102B0E" w:rsidRPr="00A21BCE">
              <w:rPr>
                <w:rFonts w:ascii="굴림체" w:eastAsia="굴림체" w:hAnsi="굴림체" w:hint="eastAsia"/>
                <w:kern w:val="2"/>
              </w:rPr>
              <w:t>)</w:t>
            </w:r>
          </w:p>
        </w:tc>
        <w:tc>
          <w:tcPr>
            <w:tcW w:w="931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4B3A5F" w:rsidRPr="00A21BCE" w:rsidRDefault="004B3A5F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장 소</w:t>
            </w:r>
          </w:p>
        </w:tc>
        <w:tc>
          <w:tcPr>
            <w:tcW w:w="1144" w:type="pct"/>
            <w:gridSpan w:val="4"/>
            <w:tcBorders>
              <w:bottom w:val="single" w:sz="4" w:space="0" w:color="000000"/>
            </w:tcBorders>
            <w:vAlign w:val="center"/>
          </w:tcPr>
          <w:p w:rsidR="00F623AA" w:rsidRPr="00A21BCE" w:rsidRDefault="008B3C2B" w:rsidP="003871CE">
            <w:pPr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9</w:t>
            </w:r>
            <w:r w:rsidR="00EA55B8">
              <w:rPr>
                <w:rFonts w:ascii="굴림체" w:eastAsia="굴림체" w:hAnsi="굴림체" w:hint="eastAsia"/>
              </w:rPr>
              <w:t>층 회의실</w:t>
            </w:r>
          </w:p>
        </w:tc>
      </w:tr>
      <w:tr w:rsidR="001929F5" w:rsidRPr="00537949" w:rsidTr="0025097B">
        <w:trPr>
          <w:trHeight w:val="391"/>
        </w:trPr>
        <w:tc>
          <w:tcPr>
            <w:tcW w:w="772" w:type="pct"/>
            <w:vMerge w:val="restart"/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 w:rsidRPr="00537949">
              <w:rPr>
                <w:rFonts w:ascii="돋움체" w:eastAsia="돋움체" w:hAnsi="돋움체" w:hint="eastAsia"/>
                <w:b/>
              </w:rPr>
              <w:t>참 석 자</w:t>
            </w:r>
          </w:p>
        </w:tc>
        <w:tc>
          <w:tcPr>
            <w:tcW w:w="1053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 w:rsidRPr="00537949">
              <w:rPr>
                <w:rFonts w:ascii="돋움체" w:eastAsia="돋움체" w:hAnsi="돋움체" w:hint="eastAsia"/>
                <w:b/>
              </w:rPr>
              <w:t>소속</w:t>
            </w:r>
          </w:p>
        </w:tc>
        <w:tc>
          <w:tcPr>
            <w:tcW w:w="380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직급</w:t>
            </w:r>
          </w:p>
        </w:tc>
        <w:tc>
          <w:tcPr>
            <w:tcW w:w="720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성명</w:t>
            </w:r>
          </w:p>
        </w:tc>
        <w:tc>
          <w:tcPr>
            <w:tcW w:w="931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 w:rsidRPr="00537949">
              <w:rPr>
                <w:rFonts w:ascii="돋움체" w:eastAsia="돋움체" w:hAnsi="돋움체" w:hint="eastAsia"/>
                <w:b/>
              </w:rPr>
              <w:t>소속</w:t>
            </w:r>
          </w:p>
        </w:tc>
        <w:tc>
          <w:tcPr>
            <w:tcW w:w="431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직급</w:t>
            </w:r>
          </w:p>
        </w:tc>
        <w:tc>
          <w:tcPr>
            <w:tcW w:w="713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성</w:t>
            </w:r>
            <w:r w:rsidRPr="00537949">
              <w:rPr>
                <w:rFonts w:ascii="돋움체" w:eastAsia="돋움체" w:hAnsi="돋움체" w:hint="eastAsia"/>
                <w:b/>
              </w:rPr>
              <w:t>명</w:t>
            </w: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805CE7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선임</w:t>
            </w: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박지훈</w:t>
            </w: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proofErr w:type="spellStart"/>
            <w:r>
              <w:rPr>
                <w:rFonts w:ascii="돋움체" w:eastAsia="돋움체" w:hAnsi="돋움체" w:hint="eastAsia"/>
              </w:rPr>
              <w:t>이다솔</w:t>
            </w:r>
            <w:proofErr w:type="spellEnd"/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김지윤</w:t>
            </w: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D93FA8" w:rsidRPr="00A21BCE" w:rsidTr="00BF5953">
        <w:trPr>
          <w:trHeight w:val="391"/>
        </w:trPr>
        <w:tc>
          <w:tcPr>
            <w:tcW w:w="4570" w:type="pct"/>
            <w:gridSpan w:val="10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주 요 내 용</w:t>
            </w:r>
          </w:p>
        </w:tc>
        <w:tc>
          <w:tcPr>
            <w:tcW w:w="430" w:type="pct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비고</w:t>
            </w:r>
          </w:p>
        </w:tc>
      </w:tr>
      <w:tr w:rsidR="00D93FA8" w:rsidRPr="00A21BCE" w:rsidTr="00BF5953">
        <w:trPr>
          <w:trHeight w:val="441"/>
        </w:trPr>
        <w:tc>
          <w:tcPr>
            <w:tcW w:w="772" w:type="pct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proofErr w:type="spellStart"/>
            <w:r w:rsidRPr="00A21BCE">
              <w:rPr>
                <w:rFonts w:ascii="굴림체" w:eastAsia="굴림체" w:hAnsi="굴림체" w:hint="eastAsia"/>
                <w:b/>
              </w:rPr>
              <w:t>회의안건</w:t>
            </w:r>
            <w:proofErr w:type="spellEnd"/>
          </w:p>
        </w:tc>
        <w:tc>
          <w:tcPr>
            <w:tcW w:w="3798" w:type="pct"/>
            <w:gridSpan w:val="9"/>
            <w:shd w:val="clear" w:color="auto" w:fill="auto"/>
            <w:vAlign w:val="center"/>
          </w:tcPr>
          <w:p w:rsidR="00D93FA8" w:rsidRPr="0025097B" w:rsidRDefault="008B3C2B" w:rsidP="0009108A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업무 분담 </w:t>
            </w:r>
          </w:p>
        </w:tc>
        <w:tc>
          <w:tcPr>
            <w:tcW w:w="430" w:type="pct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rPr>
                <w:rFonts w:ascii="굴림체" w:eastAsia="굴림체" w:hAnsi="굴림체"/>
                <w:b/>
              </w:rPr>
            </w:pPr>
          </w:p>
        </w:tc>
      </w:tr>
      <w:tr w:rsidR="00D93FA8" w:rsidRPr="00A21BCE" w:rsidTr="00BF5953">
        <w:trPr>
          <w:trHeight w:val="391"/>
        </w:trPr>
        <w:tc>
          <w:tcPr>
            <w:tcW w:w="772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회의내용</w:t>
            </w:r>
          </w:p>
        </w:tc>
        <w:tc>
          <w:tcPr>
            <w:tcW w:w="3798" w:type="pct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D6B8D" w:rsidRDefault="00CD6B8D" w:rsidP="008B3C2B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</w:p>
          <w:p w:rsidR="00CD6B8D" w:rsidRDefault="00CD6B8D" w:rsidP="008B3C2B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1. 김지윤 인턴</w:t>
            </w:r>
          </w:p>
          <w:p w:rsidR="00CD6B8D" w:rsidRDefault="00CD6B8D" w:rsidP="00CD6B8D">
            <w:pPr>
              <w:tabs>
                <w:tab w:val="left" w:pos="318"/>
              </w:tabs>
              <w:wordWrap w:val="0"/>
              <w:ind w:left="0" w:firstLine="195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* </w:t>
            </w:r>
            <w:r>
              <w:rPr>
                <w:rFonts w:ascii="굴림체" w:eastAsia="굴림체" w:hAnsi="굴림체" w:hint="eastAsia"/>
              </w:rPr>
              <w:t>기능 목록 작성한 것 수정</w:t>
            </w:r>
          </w:p>
          <w:p w:rsidR="00CD6B8D" w:rsidRDefault="00CD6B8D" w:rsidP="00CD6B8D">
            <w:pPr>
              <w:tabs>
                <w:tab w:val="left" w:pos="318"/>
              </w:tabs>
              <w:wordWrap w:val="0"/>
              <w:ind w:left="0" w:firstLine="195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- </w:t>
            </w:r>
            <w:proofErr w:type="gramStart"/>
            <w:r>
              <w:rPr>
                <w:rFonts w:ascii="굴림체" w:eastAsia="굴림체" w:hAnsi="굴림체" w:hint="eastAsia"/>
              </w:rPr>
              <w:t xml:space="preserve">목록 </w:t>
            </w:r>
            <w:r>
              <w:rPr>
                <w:rFonts w:ascii="굴림체" w:eastAsia="굴림체" w:hAnsi="굴림체"/>
              </w:rPr>
              <w:t>:</w:t>
            </w:r>
            <w:proofErr w:type="gramEnd"/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차량,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센서,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이력,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사용자,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회사,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관리자 등</w:t>
            </w:r>
          </w:p>
          <w:p w:rsidR="00CD6B8D" w:rsidRDefault="00CD6B8D" w:rsidP="00CD6B8D">
            <w:pPr>
              <w:tabs>
                <w:tab w:val="left" w:pos="318"/>
              </w:tabs>
              <w:wordWrap w:val="0"/>
              <w:ind w:left="0" w:firstLine="195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- 차량 등록도 등록,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조회,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수정,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삭제 등 세분화</w:t>
            </w:r>
          </w:p>
          <w:p w:rsidR="00CD6B8D" w:rsidRDefault="00CD6B8D" w:rsidP="00CD6B8D">
            <w:pPr>
              <w:tabs>
                <w:tab w:val="left" w:pos="318"/>
              </w:tabs>
              <w:wordWrap w:val="0"/>
              <w:ind w:left="0" w:firstLine="195"/>
              <w:rPr>
                <w:rFonts w:ascii="굴림체" w:eastAsia="굴림체" w:hAnsi="굴림체"/>
              </w:rPr>
            </w:pPr>
          </w:p>
          <w:p w:rsidR="00CD6B8D" w:rsidRPr="00CD6B8D" w:rsidRDefault="00CD6B8D" w:rsidP="00CD6B8D">
            <w:pPr>
              <w:tabs>
                <w:tab w:val="left" w:pos="318"/>
              </w:tabs>
              <w:wordWrap w:val="0"/>
              <w:ind w:leftChars="-113" w:left="-226" w:firstLine="195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2. </w:t>
            </w:r>
            <w:proofErr w:type="spellStart"/>
            <w:r>
              <w:rPr>
                <w:rFonts w:ascii="굴림체" w:eastAsia="굴림체" w:hAnsi="굴림체" w:hint="eastAsia"/>
              </w:rPr>
              <w:t>이다솔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인턴</w:t>
            </w:r>
          </w:p>
          <w:p w:rsidR="00501434" w:rsidRDefault="00CD6B8D" w:rsidP="00CD6B8D">
            <w:pPr>
              <w:tabs>
                <w:tab w:val="left" w:pos="318"/>
              </w:tabs>
              <w:wordWrap w:val="0"/>
              <w:ind w:left="0" w:firstLine="195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*</w:t>
            </w:r>
            <w:r>
              <w:rPr>
                <w:rFonts w:ascii="굴림체" w:eastAsia="굴림체" w:hAnsi="굴림체"/>
              </w:rPr>
              <w:t xml:space="preserve"> API </w:t>
            </w:r>
            <w:r>
              <w:rPr>
                <w:rFonts w:ascii="굴림체" w:eastAsia="굴림체" w:hAnsi="굴림체" w:hint="eastAsia"/>
              </w:rPr>
              <w:t>목록 작성한 것 수정</w:t>
            </w:r>
          </w:p>
          <w:p w:rsidR="00501434" w:rsidRDefault="00501434" w:rsidP="00CD6B8D">
            <w:pPr>
              <w:tabs>
                <w:tab w:val="left" w:pos="318"/>
              </w:tabs>
              <w:wordWrap w:val="0"/>
              <w:ind w:left="0" w:firstLine="195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- </w:t>
            </w:r>
            <w:proofErr w:type="spellStart"/>
            <w:r>
              <w:rPr>
                <w:rFonts w:ascii="굴림체" w:eastAsia="굴림체" w:hAnsi="굴림체" w:hint="eastAsia"/>
              </w:rPr>
              <w:t>개발단에서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사용하는 것은 모두 제공</w:t>
            </w:r>
          </w:p>
          <w:p w:rsidR="00433B3D" w:rsidRPr="00501434" w:rsidRDefault="00501434" w:rsidP="00CD6B8D">
            <w:pPr>
              <w:tabs>
                <w:tab w:val="left" w:pos="318"/>
              </w:tabs>
              <w:wordWrap w:val="0"/>
              <w:ind w:left="0" w:firstLine="195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- Trip </w:t>
            </w:r>
            <w:r>
              <w:rPr>
                <w:rFonts w:ascii="굴림체" w:eastAsia="굴림체" w:hAnsi="굴림체" w:hint="eastAsia"/>
              </w:rPr>
              <w:t>객체의 사용자ID, 회사ID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등은 임의의 값 사용</w:t>
            </w:r>
          </w:p>
          <w:p w:rsidR="00501434" w:rsidRDefault="00501434" w:rsidP="00501434">
            <w:pPr>
              <w:tabs>
                <w:tab w:val="left" w:pos="318"/>
              </w:tabs>
              <w:wordWrap w:val="0"/>
              <w:ind w:left="0" w:firstLine="195"/>
              <w:rPr>
                <w:rFonts w:ascii="굴림체" w:eastAsia="굴림체" w:hAnsi="굴림체"/>
              </w:rPr>
            </w:pPr>
          </w:p>
          <w:p w:rsidR="00501434" w:rsidRPr="00CD6B8D" w:rsidRDefault="00501434" w:rsidP="00501434">
            <w:pPr>
              <w:tabs>
                <w:tab w:val="left" w:pos="318"/>
              </w:tabs>
              <w:wordWrap w:val="0"/>
              <w:ind w:leftChars="-113" w:left="-226" w:firstLine="195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3. </w:t>
            </w:r>
            <w:r>
              <w:rPr>
                <w:rFonts w:ascii="굴림체" w:eastAsia="굴림체" w:hAnsi="굴림체" w:hint="eastAsia"/>
              </w:rPr>
              <w:t>인턴 공통</w:t>
            </w:r>
          </w:p>
          <w:p w:rsidR="00433B3D" w:rsidRDefault="00433B3D" w:rsidP="00501434">
            <w:pPr>
              <w:tabs>
                <w:tab w:val="left" w:pos="318"/>
              </w:tabs>
              <w:wordWrap w:val="0"/>
              <w:ind w:left="0" w:firstLine="195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* 시퀀스 다이어그램 그려보기</w:t>
            </w:r>
          </w:p>
          <w:p w:rsidR="00501434" w:rsidRDefault="00501434" w:rsidP="00501434">
            <w:pPr>
              <w:tabs>
                <w:tab w:val="left" w:pos="318"/>
              </w:tabs>
              <w:wordWrap w:val="0"/>
              <w:ind w:left="0" w:firstLine="195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* </w:t>
            </w:r>
            <w:proofErr w:type="spellStart"/>
            <w:r>
              <w:rPr>
                <w:rFonts w:ascii="굴림체" w:eastAsia="굴림체" w:hAnsi="굴림체"/>
              </w:rPr>
              <w:t>Smartfleet</w:t>
            </w:r>
            <w:proofErr w:type="spellEnd"/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사이트 참조하여 각 문서 수정할 것</w:t>
            </w:r>
          </w:p>
          <w:p w:rsidR="00501434" w:rsidRDefault="00501434" w:rsidP="00CD6B8D">
            <w:pPr>
              <w:tabs>
                <w:tab w:val="left" w:pos="318"/>
              </w:tabs>
              <w:wordWrap w:val="0"/>
              <w:ind w:left="0" w:firstLine="195"/>
              <w:rPr>
                <w:rFonts w:ascii="굴림체" w:eastAsia="굴림체" w:hAnsi="굴림체"/>
              </w:rPr>
            </w:pPr>
          </w:p>
          <w:p w:rsidR="00B96A0F" w:rsidRDefault="00AC0A9E" w:rsidP="00AC0A9E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[</w:t>
            </w:r>
            <w:r>
              <w:rPr>
                <w:rFonts w:ascii="굴림체" w:eastAsia="굴림체" w:hAnsi="굴림체" w:hint="eastAsia"/>
              </w:rPr>
              <w:t>향후 일정]</w:t>
            </w:r>
          </w:p>
          <w:p w:rsidR="00261F3C" w:rsidRPr="001D7478" w:rsidRDefault="00B96A0F" w:rsidP="0043316C">
            <w:pPr>
              <w:tabs>
                <w:tab w:val="left" w:pos="318"/>
              </w:tabs>
              <w:wordWrap w:val="0"/>
              <w:ind w:left="800" w:hanging="8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 </w:t>
            </w:r>
            <w:r w:rsidR="000A3903" w:rsidRPr="000A3903">
              <w:rPr>
                <w:rFonts w:ascii="굴림체" w:eastAsia="굴림체" w:hAnsi="굴림체" w:hint="eastAsia"/>
              </w:rPr>
              <w:t>-</w:t>
            </w:r>
            <w:r w:rsidR="000A3903">
              <w:rPr>
                <w:rFonts w:ascii="굴림체" w:eastAsia="굴림체" w:hAnsi="굴림체" w:hint="eastAsia"/>
              </w:rPr>
              <w:t xml:space="preserve"> </w:t>
            </w:r>
            <w:r w:rsidR="00433B3D">
              <w:rPr>
                <w:rFonts w:ascii="굴림체" w:eastAsia="굴림체" w:hAnsi="굴림체" w:hint="eastAsia"/>
              </w:rPr>
              <w:t xml:space="preserve">다음 </w:t>
            </w:r>
            <w:proofErr w:type="gramStart"/>
            <w:r w:rsidR="00433B3D">
              <w:rPr>
                <w:rFonts w:ascii="굴림체" w:eastAsia="굴림체" w:hAnsi="굴림체" w:hint="eastAsia"/>
              </w:rPr>
              <w:t xml:space="preserve">주 </w:t>
            </w:r>
            <w:r w:rsidR="00433B3D">
              <w:rPr>
                <w:rFonts w:ascii="굴림체" w:eastAsia="굴림체" w:hAnsi="굴림체"/>
              </w:rPr>
              <w:t>:</w:t>
            </w:r>
            <w:proofErr w:type="gramEnd"/>
            <w:r w:rsidR="00433B3D">
              <w:rPr>
                <w:rFonts w:ascii="굴림체" w:eastAsia="굴림체" w:hAnsi="굴림체"/>
              </w:rPr>
              <w:t xml:space="preserve"> </w:t>
            </w:r>
            <w:r w:rsidR="00433B3D">
              <w:rPr>
                <w:rFonts w:ascii="굴림체" w:eastAsia="굴림체" w:hAnsi="굴림체" w:hint="eastAsia"/>
              </w:rPr>
              <w:t>화면 설계서,</w:t>
            </w:r>
            <w:r w:rsidR="00433B3D">
              <w:rPr>
                <w:rFonts w:ascii="굴림체" w:eastAsia="굴림체" w:hAnsi="굴림체"/>
              </w:rPr>
              <w:t xml:space="preserve"> </w:t>
            </w:r>
            <w:r w:rsidR="00433B3D">
              <w:rPr>
                <w:rFonts w:ascii="굴림체" w:eastAsia="굴림체" w:hAnsi="굴림체" w:hint="eastAsia"/>
              </w:rPr>
              <w:t>테스트 계획서,</w:t>
            </w:r>
            <w:r w:rsidR="00433B3D">
              <w:rPr>
                <w:rFonts w:ascii="굴림체" w:eastAsia="굴림체" w:hAnsi="굴림체"/>
              </w:rPr>
              <w:t xml:space="preserve"> </w:t>
            </w:r>
            <w:r w:rsidR="00433B3D">
              <w:rPr>
                <w:rFonts w:ascii="굴림체" w:eastAsia="굴림체" w:hAnsi="굴림체" w:hint="eastAsia"/>
              </w:rPr>
              <w:t>프로그램 명세서 작성</w:t>
            </w:r>
            <w:bookmarkStart w:id="0" w:name="_GoBack"/>
            <w:bookmarkEnd w:id="0"/>
          </w:p>
        </w:tc>
        <w:tc>
          <w:tcPr>
            <w:tcW w:w="43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93FA8" w:rsidRPr="000A3903" w:rsidRDefault="008B3C2B" w:rsidP="00D93FA8">
            <w:pPr>
              <w:wordWrap w:val="0"/>
              <w:ind w:left="0" w:firstLine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 xml:space="preserve"> </w:t>
            </w:r>
          </w:p>
        </w:tc>
      </w:tr>
      <w:tr w:rsidR="00D93FA8" w:rsidRPr="00A21BCE" w:rsidTr="0025097B">
        <w:trPr>
          <w:trHeight w:val="433"/>
        </w:trPr>
        <w:tc>
          <w:tcPr>
            <w:tcW w:w="2678" w:type="pct"/>
            <w:gridSpan w:val="5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KCC정보통신</w:t>
            </w:r>
          </w:p>
        </w:tc>
        <w:tc>
          <w:tcPr>
            <w:tcW w:w="2322" w:type="pct"/>
            <w:gridSpan w:val="6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</w:tr>
      <w:tr w:rsidR="00D93FA8" w:rsidRPr="00A21BCE" w:rsidTr="0025097B">
        <w:trPr>
          <w:trHeight w:val="433"/>
        </w:trPr>
        <w:tc>
          <w:tcPr>
            <w:tcW w:w="1218" w:type="pct"/>
            <w:gridSpan w:val="2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proofErr w:type="spellStart"/>
            <w:r w:rsidRPr="00A21BCE">
              <w:rPr>
                <w:rFonts w:ascii="굴림체" w:eastAsia="굴림체" w:hAnsi="굴림체" w:hint="eastAsia"/>
                <w:b/>
              </w:rPr>
              <w:t>승인자</w:t>
            </w:r>
            <w:proofErr w:type="spellEnd"/>
          </w:p>
        </w:tc>
        <w:tc>
          <w:tcPr>
            <w:tcW w:w="1460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271" w:type="pct"/>
            <w:gridSpan w:val="3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proofErr w:type="spellStart"/>
            <w:r w:rsidRPr="00A21BCE">
              <w:rPr>
                <w:rFonts w:ascii="굴림체" w:eastAsia="굴림체" w:hAnsi="굴림체" w:hint="eastAsia"/>
                <w:b/>
              </w:rPr>
              <w:t>승인자</w:t>
            </w:r>
            <w:proofErr w:type="spellEnd"/>
          </w:p>
        </w:tc>
        <w:tc>
          <w:tcPr>
            <w:tcW w:w="1051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</w:tr>
      <w:tr w:rsidR="00D93FA8" w:rsidRPr="00A21BCE" w:rsidTr="0025097B">
        <w:trPr>
          <w:trHeight w:val="433"/>
        </w:trPr>
        <w:tc>
          <w:tcPr>
            <w:tcW w:w="1218" w:type="pct"/>
            <w:gridSpan w:val="2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승인일</w:t>
            </w:r>
          </w:p>
        </w:tc>
        <w:tc>
          <w:tcPr>
            <w:tcW w:w="1460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271" w:type="pct"/>
            <w:gridSpan w:val="3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승인일</w:t>
            </w:r>
          </w:p>
        </w:tc>
        <w:tc>
          <w:tcPr>
            <w:tcW w:w="1051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</w:tr>
    </w:tbl>
    <w:p w:rsidR="008A0E48" w:rsidRPr="00EA06AB" w:rsidRDefault="008A0E48" w:rsidP="00006186">
      <w:pPr>
        <w:wordWrap w:val="0"/>
        <w:ind w:left="0" w:firstLine="0"/>
        <w:rPr>
          <w:rFonts w:ascii="굴림체" w:eastAsia="굴림체" w:hAnsi="굴림체"/>
        </w:rPr>
      </w:pPr>
    </w:p>
    <w:sectPr w:rsidR="008A0E48" w:rsidRPr="00EA06AB" w:rsidSect="00030380">
      <w:headerReference w:type="default" r:id="rId8"/>
      <w:footerReference w:type="even" r:id="rId9"/>
      <w:footerReference w:type="default" r:id="rId10"/>
      <w:pgSz w:w="11907" w:h="16840" w:code="9"/>
      <w:pgMar w:top="1134" w:right="1134" w:bottom="1134" w:left="1134" w:header="720" w:footer="62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029" w:rsidRDefault="00B04029">
      <w:r>
        <w:separator/>
      </w:r>
    </w:p>
  </w:endnote>
  <w:endnote w:type="continuationSeparator" w:id="0">
    <w:p w:rsidR="00B04029" w:rsidRDefault="00B04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132" w:rsidRDefault="0010513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i</w:t>
    </w:r>
    <w:r>
      <w:rPr>
        <w:rStyle w:val="a6"/>
      </w:rPr>
      <w:fldChar w:fldCharType="end"/>
    </w:r>
  </w:p>
  <w:p w:rsidR="00105132" w:rsidRDefault="0010513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132" w:rsidRPr="00506E78" w:rsidRDefault="00105132">
    <w:pPr>
      <w:pStyle w:val="a5"/>
      <w:tabs>
        <w:tab w:val="clear" w:pos="8640"/>
        <w:tab w:val="right" w:pos="9000"/>
        <w:tab w:val="right" w:pos="9180"/>
      </w:tabs>
      <w:ind w:left="0" w:right="360" w:firstLine="0"/>
      <w:jc w:val="center"/>
      <w:rPr>
        <w:rFonts w:ascii="Times New Roman" w:hAnsi="Times New Roman"/>
        <w:sz w:val="16"/>
      </w:rPr>
    </w:pPr>
    <w:r>
      <w:rPr>
        <w:rFonts w:ascii="Times New Roman" w:hAnsi="Times New Roman"/>
        <w:noProof/>
        <w:sz w:val="16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-99696</wp:posOffset>
              </wp:positionV>
              <wp:extent cx="6120130" cy="0"/>
              <wp:effectExtent l="0" t="0" r="13970" b="19050"/>
              <wp:wrapNone/>
              <wp:docPr id="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402947" id="Line 17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5pt,-7.85pt" to="481.65pt,-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4lvEg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" strokeweight="1.5pt"/>
          </w:pict>
        </mc:Fallback>
      </mc:AlternateContent>
    </w:r>
    <w:r w:rsidR="00B04029">
      <w:rPr>
        <w:rFonts w:ascii="Times New Roman" w:hAnsi="Times New Roman"/>
        <w:noProof/>
        <w:sz w:val="1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389.6pt;margin-top:-3.3pt;width:100pt;height:18pt;z-index:251657216;mso-wrap-style:none;mso-position-horizontal-relative:text;mso-position-vertical-relative:text;v-text-anchor:middle" o:userdrawn="t" fillcolor="#618ffd">
          <v:fill o:detectmouseclick="t"/>
          <v:imagedata r:id="rId1" o:title="" chromakey="white"/>
          <v:shadow color="#919191"/>
          <o:lock v:ext="edit" aspectratio="f"/>
        </v:shape>
        <o:OLEObject Type="Embed" ProgID="Unknown" ShapeID="_x0000_s2064" DrawAspect="Content" ObjectID="_1600675581" r:id="rId2"/>
      </w:object>
    </w:r>
    <w:r w:rsidRPr="00506E78">
      <w:rPr>
        <w:rFonts w:ascii="Times New Roman" w:hAnsi="Times New Roman"/>
        <w:sz w:val="16"/>
      </w:rPr>
      <w:t xml:space="preserve">Page </w:t>
    </w:r>
    <w:r w:rsidRPr="00506E78">
      <w:rPr>
        <w:rFonts w:ascii="Times New Roman" w:hAnsi="Times New Roman"/>
        <w:sz w:val="16"/>
      </w:rPr>
      <w:fldChar w:fldCharType="begin"/>
    </w:r>
    <w:r w:rsidRPr="00506E78">
      <w:rPr>
        <w:rFonts w:ascii="Times New Roman" w:hAnsi="Times New Roman"/>
        <w:sz w:val="16"/>
      </w:rPr>
      <w:instrText xml:space="preserve"> PAGE  \* Arabic  \* MERGEFORMAT </w:instrText>
    </w:r>
    <w:r w:rsidRPr="00506E78">
      <w:rPr>
        <w:rFonts w:ascii="Times New Roman" w:hAnsi="Times New Roman"/>
        <w:sz w:val="16"/>
      </w:rPr>
      <w:fldChar w:fldCharType="separate"/>
    </w:r>
    <w:r w:rsidR="0043316C">
      <w:rPr>
        <w:rFonts w:ascii="Times New Roman" w:hAnsi="Times New Roman"/>
        <w:noProof/>
        <w:sz w:val="16"/>
      </w:rPr>
      <w:t>1</w:t>
    </w:r>
    <w:r w:rsidRPr="00506E78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029" w:rsidRDefault="00B04029">
      <w:r>
        <w:separator/>
      </w:r>
    </w:p>
  </w:footnote>
  <w:footnote w:type="continuationSeparator" w:id="0">
    <w:p w:rsidR="00B04029" w:rsidRDefault="00B04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5" w:type="dxa"/>
      <w:tblInd w:w="-4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522"/>
      <w:gridCol w:w="2268"/>
      <w:gridCol w:w="5065"/>
    </w:tblGrid>
    <w:tr w:rsidR="00105132" w:rsidTr="00030380">
      <w:trPr>
        <w:cantSplit/>
      </w:trPr>
      <w:tc>
        <w:tcPr>
          <w:tcW w:w="2522" w:type="dxa"/>
          <w:vMerge w:val="restart"/>
          <w:tcBorders>
            <w:top w:val="single" w:sz="12" w:space="0" w:color="auto"/>
            <w:left w:val="single" w:sz="8" w:space="0" w:color="auto"/>
            <w:right w:val="single" w:sz="6" w:space="0" w:color="auto"/>
          </w:tcBorders>
          <w:vAlign w:val="center"/>
        </w:tcPr>
        <w:p w:rsidR="00105132" w:rsidRDefault="00BF5953" w:rsidP="007F5641">
          <w:pPr>
            <w:pStyle w:val="a4"/>
            <w:spacing w:before="40" w:after="40"/>
            <w:ind w:leftChars="-1" w:left="1" w:rightChars="-54" w:right="-108" w:hangingChars="2" w:hanging="3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 xml:space="preserve">New </w:t>
          </w:r>
          <w:r w:rsidR="007F5641">
            <w:rPr>
              <w:rFonts w:hint="eastAsia"/>
              <w:sz w:val="16"/>
            </w:rPr>
            <w:t>A</w:t>
          </w:r>
          <w:r w:rsidR="007F5641" w:rsidRPr="007F5641">
            <w:rPr>
              <w:sz w:val="16"/>
            </w:rPr>
            <w:t>rchitecture</w:t>
          </w:r>
          <w:r>
            <w:rPr>
              <w:rFonts w:hint="eastAsia"/>
              <w:sz w:val="16"/>
            </w:rPr>
            <w:t xml:space="preserve"> Team</w:t>
          </w:r>
        </w:p>
      </w:tc>
      <w:tc>
        <w:tcPr>
          <w:tcW w:w="7333" w:type="dxa"/>
          <w:gridSpan w:val="2"/>
          <w:tcBorders>
            <w:top w:val="single" w:sz="12" w:space="0" w:color="auto"/>
            <w:left w:val="nil"/>
            <w:bottom w:val="nil"/>
          </w:tcBorders>
        </w:tcPr>
        <w:p w:rsidR="00105132" w:rsidRPr="006436B3" w:rsidRDefault="00105132" w:rsidP="00A433CA">
          <w:pPr>
            <w:pStyle w:val="a4"/>
            <w:tabs>
              <w:tab w:val="left" w:pos="1135"/>
            </w:tabs>
            <w:ind w:left="720" w:right="72"/>
            <w:rPr>
              <w:rFonts w:ascii="Times New Roman" w:hAnsi="Times New Roman"/>
              <w:b/>
              <w:sz w:val="16"/>
            </w:rPr>
          </w:pPr>
          <w:r w:rsidRPr="006436B3">
            <w:rPr>
              <w:rFonts w:ascii="Times New Roman" w:hAnsi="Times New Roman"/>
              <w:sz w:val="16"/>
            </w:rPr>
            <w:t>Title</w:t>
          </w:r>
        </w:p>
      </w:tc>
    </w:tr>
    <w:tr w:rsidR="00105132" w:rsidTr="00030380">
      <w:trPr>
        <w:cantSplit/>
      </w:trPr>
      <w:tc>
        <w:tcPr>
          <w:tcW w:w="2522" w:type="dxa"/>
          <w:vMerge/>
          <w:tcBorders>
            <w:left w:val="single" w:sz="8" w:space="0" w:color="auto"/>
            <w:bottom w:val="single" w:sz="6" w:space="0" w:color="auto"/>
            <w:right w:val="single" w:sz="6" w:space="0" w:color="auto"/>
          </w:tcBorders>
        </w:tcPr>
        <w:p w:rsidR="00105132" w:rsidRDefault="00105132" w:rsidP="00A433CA">
          <w:pPr>
            <w:pStyle w:val="a4"/>
            <w:spacing w:before="40" w:after="40"/>
            <w:ind w:right="68"/>
            <w:jc w:val="center"/>
          </w:pPr>
        </w:p>
      </w:tc>
      <w:tc>
        <w:tcPr>
          <w:tcW w:w="7333" w:type="dxa"/>
          <w:gridSpan w:val="2"/>
          <w:tcBorders>
            <w:top w:val="nil"/>
            <w:left w:val="nil"/>
            <w:bottom w:val="single" w:sz="6" w:space="0" w:color="auto"/>
          </w:tcBorders>
          <w:vAlign w:val="center"/>
        </w:tcPr>
        <w:p w:rsidR="00105132" w:rsidRPr="00DF2FEB" w:rsidRDefault="00105132" w:rsidP="00EA5C13">
          <w:pPr>
            <w:pStyle w:val="a4"/>
            <w:tabs>
              <w:tab w:val="clear" w:pos="4320"/>
              <w:tab w:val="center" w:pos="7547"/>
            </w:tabs>
            <w:ind w:left="0" w:rightChars="-54" w:right="-108" w:firstLine="0"/>
            <w:jc w:val="center"/>
            <w:rPr>
              <w:rFonts w:eastAsia="굴림체"/>
              <w:b/>
              <w:sz w:val="36"/>
              <w:szCs w:val="36"/>
            </w:rPr>
          </w:pPr>
          <w:r>
            <w:rPr>
              <w:rFonts w:ascii="굴림체" w:eastAsia="굴림체" w:hAnsi="굴림체" w:hint="eastAsia"/>
              <w:b/>
              <w:bCs/>
              <w:sz w:val="36"/>
              <w:szCs w:val="36"/>
            </w:rPr>
            <w:t>업무협의</w:t>
          </w:r>
          <w:r w:rsidRPr="00DF2FEB">
            <w:rPr>
              <w:rFonts w:ascii="굴림체" w:eastAsia="굴림체" w:hAnsi="굴림체" w:hint="eastAsia"/>
              <w:b/>
              <w:bCs/>
              <w:sz w:val="36"/>
              <w:szCs w:val="36"/>
            </w:rPr>
            <w:t xml:space="preserve"> 회의록</w:t>
          </w:r>
        </w:p>
        <w:p w:rsidR="00105132" w:rsidRPr="006315EF" w:rsidRDefault="00BF5953" w:rsidP="00EA5C13">
          <w:pPr>
            <w:pStyle w:val="a4"/>
            <w:tabs>
              <w:tab w:val="clear" w:pos="4320"/>
              <w:tab w:val="center" w:pos="7547"/>
            </w:tabs>
            <w:ind w:left="0" w:rightChars="-54" w:right="-108" w:firstLine="0"/>
            <w:jc w:val="center"/>
            <w:rPr>
              <w:rFonts w:ascii="Times New Roman" w:eastAsia="굴림체" w:hAnsi="Times New Roman"/>
            </w:rPr>
          </w:pPr>
          <w:r>
            <w:rPr>
              <w:rFonts w:ascii="Times New Roman" w:eastAsia="굴림체" w:hAnsi="Times New Roman" w:hint="eastAsia"/>
            </w:rPr>
            <w:t xml:space="preserve">New </w:t>
          </w:r>
          <w:r w:rsidR="007F5641">
            <w:rPr>
              <w:rFonts w:ascii="Times New Roman" w:eastAsia="굴림체" w:hAnsi="Times New Roman" w:hint="eastAsia"/>
            </w:rPr>
            <w:t>A</w:t>
          </w:r>
          <w:r w:rsidR="007F5641" w:rsidRPr="007F5641">
            <w:rPr>
              <w:rFonts w:ascii="Times New Roman" w:eastAsia="굴림체" w:hAnsi="Times New Roman"/>
            </w:rPr>
            <w:t>rchitecture</w:t>
          </w:r>
          <w:r>
            <w:rPr>
              <w:rFonts w:ascii="Times New Roman" w:eastAsia="굴림체" w:hAnsi="Times New Roman" w:hint="eastAsia"/>
            </w:rPr>
            <w:t xml:space="preserve"> Team</w:t>
          </w:r>
        </w:p>
      </w:tc>
    </w:tr>
    <w:tr w:rsidR="00105132" w:rsidTr="00030380">
      <w:trPr>
        <w:cantSplit/>
      </w:trPr>
      <w:tc>
        <w:tcPr>
          <w:tcW w:w="4790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</w:tcPr>
        <w:p w:rsidR="00105132" w:rsidRPr="007B22F2" w:rsidRDefault="00105132" w:rsidP="003E6F47">
          <w:pPr>
            <w:pStyle w:val="a4"/>
            <w:tabs>
              <w:tab w:val="left" w:pos="1134"/>
            </w:tabs>
            <w:spacing w:before="60"/>
            <w:ind w:left="4" w:right="74" w:hanging="4"/>
            <w:rPr>
              <w:rFonts w:ascii="굴림체" w:eastAsia="굴림체" w:hAnsi="굴림체"/>
              <w:sz w:val="16"/>
            </w:rPr>
          </w:pPr>
          <w:proofErr w:type="gramStart"/>
          <w:r>
            <w:rPr>
              <w:rFonts w:ascii="굴림체" w:eastAsia="굴림체" w:hAnsi="굴림체" w:hint="eastAsia"/>
              <w:sz w:val="16"/>
            </w:rPr>
            <w:t>작성자 :</w:t>
          </w:r>
          <w:proofErr w:type="gramEnd"/>
          <w:r>
            <w:rPr>
              <w:rFonts w:ascii="굴림체" w:eastAsia="굴림체" w:hAnsi="굴림체" w:hint="eastAsia"/>
              <w:sz w:val="16"/>
            </w:rPr>
            <w:t xml:space="preserve"> </w:t>
          </w:r>
          <w:proofErr w:type="spellStart"/>
          <w:r w:rsidR="00AC0A9E">
            <w:rPr>
              <w:rFonts w:ascii="굴림체" w:eastAsia="굴림체" w:hAnsi="굴림체" w:hint="eastAsia"/>
              <w:sz w:val="16"/>
            </w:rPr>
            <w:t>이다솔</w:t>
          </w:r>
          <w:proofErr w:type="spellEnd"/>
        </w:p>
      </w:tc>
      <w:tc>
        <w:tcPr>
          <w:tcW w:w="5065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</w:tcPr>
        <w:p w:rsidR="00105132" w:rsidRPr="00DA73F9" w:rsidRDefault="00105132" w:rsidP="00EA55B8">
          <w:pPr>
            <w:pStyle w:val="a4"/>
            <w:tabs>
              <w:tab w:val="left" w:pos="1134"/>
            </w:tabs>
            <w:spacing w:before="60"/>
            <w:ind w:leftChars="-54" w:left="-108" w:rightChars="-54" w:right="-108" w:firstLine="0"/>
            <w:jc w:val="center"/>
            <w:rPr>
              <w:rFonts w:ascii="Times New Roman" w:eastAsia="굴림체" w:hAnsi="Times New Roman"/>
              <w:sz w:val="16"/>
              <w:szCs w:val="16"/>
            </w:rPr>
          </w:pPr>
          <w:r w:rsidRPr="00DA73F9">
            <w:rPr>
              <w:rFonts w:ascii="Times New Roman" w:eastAsia="굴림체" w:hAnsi="Times New Roman"/>
              <w:sz w:val="16"/>
              <w:szCs w:val="16"/>
            </w:rPr>
            <w:t>Issue Date:</w:t>
          </w:r>
          <w:r>
            <w:rPr>
              <w:rFonts w:ascii="Times New Roman" w:eastAsia="굴림체" w:hAnsi="Times New Roman" w:hint="eastAsia"/>
              <w:sz w:val="16"/>
              <w:szCs w:val="16"/>
            </w:rPr>
            <w:t xml:space="preserve"> 201</w:t>
          </w:r>
          <w:r w:rsidR="00985C1B">
            <w:rPr>
              <w:rFonts w:ascii="Times New Roman" w:eastAsia="굴림체" w:hAnsi="Times New Roman"/>
              <w:sz w:val="16"/>
              <w:szCs w:val="16"/>
            </w:rPr>
            <w:t>8</w:t>
          </w:r>
          <w:r w:rsidR="00AC0A9E">
            <w:rPr>
              <w:rFonts w:ascii="Times New Roman" w:eastAsia="굴림체" w:hAnsi="Times New Roman"/>
              <w:sz w:val="16"/>
              <w:szCs w:val="16"/>
            </w:rPr>
            <w:t>1005</w:t>
          </w:r>
        </w:p>
      </w:tc>
    </w:tr>
  </w:tbl>
  <w:p w:rsidR="00105132" w:rsidRDefault="00105132">
    <w:pPr>
      <w:pStyle w:val="a4"/>
      <w:rPr>
        <w:rFonts w:ascii="Times New Roman" w:eastAsia="굴림체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80557E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DFB00B9C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0"/>
        </w:tabs>
        <w:ind w:left="1440" w:hanging="72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216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0"/>
        </w:tabs>
        <w:ind w:left="288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3600" w:hanging="7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320" w:hanging="72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3" w15:restartNumberingAfterBreak="0">
    <w:nsid w:val="0FB71733"/>
    <w:multiLevelType w:val="hybridMultilevel"/>
    <w:tmpl w:val="697C2F16"/>
    <w:lvl w:ilvl="0" w:tplc="519AF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7B0389"/>
    <w:multiLevelType w:val="hybridMultilevel"/>
    <w:tmpl w:val="9BF228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437571"/>
    <w:multiLevelType w:val="hybridMultilevel"/>
    <w:tmpl w:val="049E7C72"/>
    <w:lvl w:ilvl="0" w:tplc="EC46F14E">
      <w:numFmt w:val="bullet"/>
      <w:lvlText w:val="-"/>
      <w:lvlJc w:val="left"/>
      <w:pPr>
        <w:ind w:left="6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6" w15:restartNumberingAfterBreak="0">
    <w:nsid w:val="1F31491C"/>
    <w:multiLevelType w:val="hybridMultilevel"/>
    <w:tmpl w:val="ECB46A82"/>
    <w:lvl w:ilvl="0" w:tplc="BF3E69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B65E34"/>
    <w:multiLevelType w:val="hybridMultilevel"/>
    <w:tmpl w:val="9BD24F40"/>
    <w:lvl w:ilvl="0" w:tplc="EF5AF77A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D3144D"/>
    <w:multiLevelType w:val="hybridMultilevel"/>
    <w:tmpl w:val="2A5EAD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E702E20"/>
    <w:multiLevelType w:val="hybridMultilevel"/>
    <w:tmpl w:val="56428D1A"/>
    <w:lvl w:ilvl="0" w:tplc="04090001">
      <w:start w:val="1"/>
      <w:numFmt w:val="bullet"/>
      <w:lvlText w:val=""/>
      <w:lvlJc w:val="left"/>
      <w:pPr>
        <w:ind w:left="11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6" w:hanging="400"/>
      </w:pPr>
      <w:rPr>
        <w:rFonts w:ascii="Wingdings" w:hAnsi="Wingdings" w:hint="default"/>
      </w:rPr>
    </w:lvl>
  </w:abstractNum>
  <w:abstractNum w:abstractNumId="10" w15:restartNumberingAfterBreak="0">
    <w:nsid w:val="60560488"/>
    <w:multiLevelType w:val="hybridMultilevel"/>
    <w:tmpl w:val="578643D4"/>
    <w:lvl w:ilvl="0" w:tplc="996C7134">
      <w:start w:val="2017"/>
      <w:numFmt w:val="bullet"/>
      <w:lvlText w:val="-"/>
      <w:lvlJc w:val="left"/>
      <w:pPr>
        <w:ind w:left="800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B1250B3"/>
    <w:multiLevelType w:val="hybridMultilevel"/>
    <w:tmpl w:val="9D928B8C"/>
    <w:lvl w:ilvl="0" w:tplc="996C7134">
      <w:start w:val="2017"/>
      <w:numFmt w:val="bullet"/>
      <w:lvlText w:val="-"/>
      <w:lvlJc w:val="left"/>
      <w:pPr>
        <w:ind w:left="800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FFFFFFFF">
      <w:start w:val="1"/>
      <w:numFmt w:val="bullet"/>
      <w:pStyle w:val="10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3A3766C"/>
    <w:multiLevelType w:val="hybridMultilevel"/>
    <w:tmpl w:val="3B34A086"/>
    <w:lvl w:ilvl="0" w:tplc="AD981C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B0B240A"/>
    <w:multiLevelType w:val="hybridMultilevel"/>
    <w:tmpl w:val="42040DB2"/>
    <w:lvl w:ilvl="0" w:tplc="996C7134">
      <w:start w:val="2017"/>
      <w:numFmt w:val="bullet"/>
      <w:lvlText w:val="-"/>
      <w:lvlJc w:val="left"/>
      <w:pPr>
        <w:ind w:left="800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2">
    <w:abstractNumId w:val="0"/>
  </w:num>
  <w:num w:numId="3">
    <w:abstractNumId w:val="12"/>
  </w:num>
  <w:num w:numId="4">
    <w:abstractNumId w:val="1"/>
  </w:num>
  <w:num w:numId="5">
    <w:abstractNumId w:val="5"/>
  </w:num>
  <w:num w:numId="6">
    <w:abstractNumId w:val="14"/>
  </w:num>
  <w:num w:numId="7">
    <w:abstractNumId w:val="10"/>
  </w:num>
  <w:num w:numId="8">
    <w:abstractNumId w:val="11"/>
  </w:num>
  <w:num w:numId="9">
    <w:abstractNumId w:val="6"/>
  </w:num>
  <w:num w:numId="10">
    <w:abstractNumId w:val="3"/>
  </w:num>
  <w:num w:numId="11">
    <w:abstractNumId w:val="9"/>
  </w:num>
  <w:num w:numId="12">
    <w:abstractNumId w:val="8"/>
  </w:num>
  <w:num w:numId="13">
    <w:abstractNumId w:val="4"/>
  </w:num>
  <w:num w:numId="14">
    <w:abstractNumId w:val="7"/>
  </w:num>
  <w:num w:numId="15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drawingGridHorizontalSpacing w:val="100"/>
  <w:drawingGridVerticalSpacing w:val="120"/>
  <w:displayHorizontalDrawingGridEvery w:val="0"/>
  <w:displayVerticalDrawingGridEvery w:val="0"/>
  <w:noPunctuationKerning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D7"/>
    <w:rsid w:val="000024F9"/>
    <w:rsid w:val="0000256B"/>
    <w:rsid w:val="00006186"/>
    <w:rsid w:val="00011B7C"/>
    <w:rsid w:val="0001277C"/>
    <w:rsid w:val="00014395"/>
    <w:rsid w:val="00016BE3"/>
    <w:rsid w:val="000202FF"/>
    <w:rsid w:val="00022ABF"/>
    <w:rsid w:val="0002365C"/>
    <w:rsid w:val="0002714C"/>
    <w:rsid w:val="0002797D"/>
    <w:rsid w:val="00030053"/>
    <w:rsid w:val="00030380"/>
    <w:rsid w:val="0003144A"/>
    <w:rsid w:val="00032B26"/>
    <w:rsid w:val="0003453F"/>
    <w:rsid w:val="0003618F"/>
    <w:rsid w:val="00040EED"/>
    <w:rsid w:val="000428AC"/>
    <w:rsid w:val="00042EFB"/>
    <w:rsid w:val="000439EB"/>
    <w:rsid w:val="000441C0"/>
    <w:rsid w:val="00045D9E"/>
    <w:rsid w:val="000510B8"/>
    <w:rsid w:val="0005355E"/>
    <w:rsid w:val="00053AB7"/>
    <w:rsid w:val="000544F5"/>
    <w:rsid w:val="00054C82"/>
    <w:rsid w:val="0006051C"/>
    <w:rsid w:val="00061EAB"/>
    <w:rsid w:val="000624BA"/>
    <w:rsid w:val="00062661"/>
    <w:rsid w:val="00065A6C"/>
    <w:rsid w:val="00066B9A"/>
    <w:rsid w:val="00070C34"/>
    <w:rsid w:val="00070F2B"/>
    <w:rsid w:val="0007139A"/>
    <w:rsid w:val="000726D5"/>
    <w:rsid w:val="00072F90"/>
    <w:rsid w:val="00074035"/>
    <w:rsid w:val="0007560E"/>
    <w:rsid w:val="000758AD"/>
    <w:rsid w:val="0007603C"/>
    <w:rsid w:val="000760B0"/>
    <w:rsid w:val="00076660"/>
    <w:rsid w:val="00076E50"/>
    <w:rsid w:val="00082127"/>
    <w:rsid w:val="00083532"/>
    <w:rsid w:val="0009108A"/>
    <w:rsid w:val="00091995"/>
    <w:rsid w:val="00092E91"/>
    <w:rsid w:val="00093DB3"/>
    <w:rsid w:val="00096731"/>
    <w:rsid w:val="000A14D1"/>
    <w:rsid w:val="000A22E2"/>
    <w:rsid w:val="000A3903"/>
    <w:rsid w:val="000A47BA"/>
    <w:rsid w:val="000A58D8"/>
    <w:rsid w:val="000A5F65"/>
    <w:rsid w:val="000A6F4C"/>
    <w:rsid w:val="000B00E1"/>
    <w:rsid w:val="000B0815"/>
    <w:rsid w:val="000B28FB"/>
    <w:rsid w:val="000B3F87"/>
    <w:rsid w:val="000B4D65"/>
    <w:rsid w:val="000B5B18"/>
    <w:rsid w:val="000B632E"/>
    <w:rsid w:val="000B7F5C"/>
    <w:rsid w:val="000C1FEE"/>
    <w:rsid w:val="000C3971"/>
    <w:rsid w:val="000C3CD9"/>
    <w:rsid w:val="000C5B14"/>
    <w:rsid w:val="000C5C7C"/>
    <w:rsid w:val="000C76DE"/>
    <w:rsid w:val="000C796A"/>
    <w:rsid w:val="000C7A10"/>
    <w:rsid w:val="000D35B5"/>
    <w:rsid w:val="000D3C1D"/>
    <w:rsid w:val="000D4C0B"/>
    <w:rsid w:val="000D61E2"/>
    <w:rsid w:val="000D7426"/>
    <w:rsid w:val="000D7477"/>
    <w:rsid w:val="000E0A11"/>
    <w:rsid w:val="000E302C"/>
    <w:rsid w:val="000E4013"/>
    <w:rsid w:val="000E46C1"/>
    <w:rsid w:val="000E60D2"/>
    <w:rsid w:val="000F09F1"/>
    <w:rsid w:val="000F6589"/>
    <w:rsid w:val="0010027A"/>
    <w:rsid w:val="00100FBB"/>
    <w:rsid w:val="00101587"/>
    <w:rsid w:val="00102453"/>
    <w:rsid w:val="00102B0E"/>
    <w:rsid w:val="001031D5"/>
    <w:rsid w:val="00105132"/>
    <w:rsid w:val="001058FD"/>
    <w:rsid w:val="001064B5"/>
    <w:rsid w:val="00106B0C"/>
    <w:rsid w:val="00110B5C"/>
    <w:rsid w:val="00111548"/>
    <w:rsid w:val="00111B06"/>
    <w:rsid w:val="00112C51"/>
    <w:rsid w:val="00114A9B"/>
    <w:rsid w:val="00117963"/>
    <w:rsid w:val="00120829"/>
    <w:rsid w:val="001212EF"/>
    <w:rsid w:val="00122719"/>
    <w:rsid w:val="001237C7"/>
    <w:rsid w:val="00125368"/>
    <w:rsid w:val="00125694"/>
    <w:rsid w:val="0013565C"/>
    <w:rsid w:val="0013710B"/>
    <w:rsid w:val="00141532"/>
    <w:rsid w:val="0014336C"/>
    <w:rsid w:val="001436F9"/>
    <w:rsid w:val="00145710"/>
    <w:rsid w:val="00145C48"/>
    <w:rsid w:val="00153419"/>
    <w:rsid w:val="00155BCF"/>
    <w:rsid w:val="00161942"/>
    <w:rsid w:val="00167682"/>
    <w:rsid w:val="00171612"/>
    <w:rsid w:val="001720F7"/>
    <w:rsid w:val="001738CD"/>
    <w:rsid w:val="0018242D"/>
    <w:rsid w:val="001848E5"/>
    <w:rsid w:val="00184F7C"/>
    <w:rsid w:val="00185338"/>
    <w:rsid w:val="0018772E"/>
    <w:rsid w:val="00190B90"/>
    <w:rsid w:val="00190E51"/>
    <w:rsid w:val="001929F5"/>
    <w:rsid w:val="001960F7"/>
    <w:rsid w:val="001A05B5"/>
    <w:rsid w:val="001A1E8E"/>
    <w:rsid w:val="001A215D"/>
    <w:rsid w:val="001A514D"/>
    <w:rsid w:val="001A641E"/>
    <w:rsid w:val="001A6C1F"/>
    <w:rsid w:val="001B2C2C"/>
    <w:rsid w:val="001B422A"/>
    <w:rsid w:val="001B43B5"/>
    <w:rsid w:val="001B6AC5"/>
    <w:rsid w:val="001C0ED5"/>
    <w:rsid w:val="001C22B3"/>
    <w:rsid w:val="001C3755"/>
    <w:rsid w:val="001C4547"/>
    <w:rsid w:val="001D1AFF"/>
    <w:rsid w:val="001D1D6F"/>
    <w:rsid w:val="001D3327"/>
    <w:rsid w:val="001D5AFB"/>
    <w:rsid w:val="001D6522"/>
    <w:rsid w:val="001D7478"/>
    <w:rsid w:val="001E137A"/>
    <w:rsid w:val="001E3F14"/>
    <w:rsid w:val="001F5AAC"/>
    <w:rsid w:val="001F5B4B"/>
    <w:rsid w:val="001F6522"/>
    <w:rsid w:val="001F78F1"/>
    <w:rsid w:val="001F7911"/>
    <w:rsid w:val="002035AD"/>
    <w:rsid w:val="00207515"/>
    <w:rsid w:val="0021248E"/>
    <w:rsid w:val="00213CC6"/>
    <w:rsid w:val="00213F98"/>
    <w:rsid w:val="00215676"/>
    <w:rsid w:val="002164BC"/>
    <w:rsid w:val="00220F51"/>
    <w:rsid w:val="00221219"/>
    <w:rsid w:val="00222757"/>
    <w:rsid w:val="002249B6"/>
    <w:rsid w:val="00224FB6"/>
    <w:rsid w:val="002304C0"/>
    <w:rsid w:val="0023579B"/>
    <w:rsid w:val="00235A19"/>
    <w:rsid w:val="002414EB"/>
    <w:rsid w:val="0024199C"/>
    <w:rsid w:val="0024204E"/>
    <w:rsid w:val="00242209"/>
    <w:rsid w:val="00243B9B"/>
    <w:rsid w:val="002442FD"/>
    <w:rsid w:val="0024434A"/>
    <w:rsid w:val="0024448C"/>
    <w:rsid w:val="002449B9"/>
    <w:rsid w:val="002450F8"/>
    <w:rsid w:val="00245D53"/>
    <w:rsid w:val="0024758D"/>
    <w:rsid w:val="0025097B"/>
    <w:rsid w:val="00250E2B"/>
    <w:rsid w:val="002527E0"/>
    <w:rsid w:val="002543BF"/>
    <w:rsid w:val="002565D6"/>
    <w:rsid w:val="00257C11"/>
    <w:rsid w:val="0026020D"/>
    <w:rsid w:val="00261F3C"/>
    <w:rsid w:val="0026315D"/>
    <w:rsid w:val="0026349D"/>
    <w:rsid w:val="00263C3E"/>
    <w:rsid w:val="00266BAD"/>
    <w:rsid w:val="00266BD3"/>
    <w:rsid w:val="00267EF6"/>
    <w:rsid w:val="002739A2"/>
    <w:rsid w:val="00277F7F"/>
    <w:rsid w:val="00281891"/>
    <w:rsid w:val="00281C4E"/>
    <w:rsid w:val="00282DAA"/>
    <w:rsid w:val="002849EF"/>
    <w:rsid w:val="00287089"/>
    <w:rsid w:val="00291FAB"/>
    <w:rsid w:val="00293F1B"/>
    <w:rsid w:val="00296E14"/>
    <w:rsid w:val="00297BF7"/>
    <w:rsid w:val="002A06E6"/>
    <w:rsid w:val="002A0FB0"/>
    <w:rsid w:val="002A1962"/>
    <w:rsid w:val="002A2756"/>
    <w:rsid w:val="002A2D0E"/>
    <w:rsid w:val="002A3936"/>
    <w:rsid w:val="002A5789"/>
    <w:rsid w:val="002A5B14"/>
    <w:rsid w:val="002A6099"/>
    <w:rsid w:val="002A7C4B"/>
    <w:rsid w:val="002B11A5"/>
    <w:rsid w:val="002B17E8"/>
    <w:rsid w:val="002B371C"/>
    <w:rsid w:val="002B4058"/>
    <w:rsid w:val="002C038E"/>
    <w:rsid w:val="002C11AB"/>
    <w:rsid w:val="002C2D49"/>
    <w:rsid w:val="002C3D79"/>
    <w:rsid w:val="002C685A"/>
    <w:rsid w:val="002C6FCA"/>
    <w:rsid w:val="002C7292"/>
    <w:rsid w:val="002D0409"/>
    <w:rsid w:val="002D07DD"/>
    <w:rsid w:val="002D0968"/>
    <w:rsid w:val="002D0DC8"/>
    <w:rsid w:val="002D1E4C"/>
    <w:rsid w:val="002D5797"/>
    <w:rsid w:val="002D79EF"/>
    <w:rsid w:val="002E066A"/>
    <w:rsid w:val="002E1DC6"/>
    <w:rsid w:val="002E45F1"/>
    <w:rsid w:val="002E6FC5"/>
    <w:rsid w:val="002F054A"/>
    <w:rsid w:val="002F4917"/>
    <w:rsid w:val="002F58AF"/>
    <w:rsid w:val="002F7597"/>
    <w:rsid w:val="00300A76"/>
    <w:rsid w:val="00301C94"/>
    <w:rsid w:val="00302292"/>
    <w:rsid w:val="0030282E"/>
    <w:rsid w:val="00302D47"/>
    <w:rsid w:val="00304D82"/>
    <w:rsid w:val="003112DD"/>
    <w:rsid w:val="00311704"/>
    <w:rsid w:val="00315047"/>
    <w:rsid w:val="003166BF"/>
    <w:rsid w:val="00321AC8"/>
    <w:rsid w:val="003221FF"/>
    <w:rsid w:val="00322B26"/>
    <w:rsid w:val="00323E8A"/>
    <w:rsid w:val="00324398"/>
    <w:rsid w:val="0032700B"/>
    <w:rsid w:val="0033083D"/>
    <w:rsid w:val="00331314"/>
    <w:rsid w:val="003325B6"/>
    <w:rsid w:val="0033274C"/>
    <w:rsid w:val="00341323"/>
    <w:rsid w:val="00341F3E"/>
    <w:rsid w:val="00342645"/>
    <w:rsid w:val="003452E9"/>
    <w:rsid w:val="0034617E"/>
    <w:rsid w:val="00352CE4"/>
    <w:rsid w:val="00354B83"/>
    <w:rsid w:val="0035583F"/>
    <w:rsid w:val="00356225"/>
    <w:rsid w:val="00363E25"/>
    <w:rsid w:val="0036528D"/>
    <w:rsid w:val="003656E2"/>
    <w:rsid w:val="00365D13"/>
    <w:rsid w:val="00365F1F"/>
    <w:rsid w:val="0036701F"/>
    <w:rsid w:val="00371F65"/>
    <w:rsid w:val="00376E64"/>
    <w:rsid w:val="00380A76"/>
    <w:rsid w:val="00380F34"/>
    <w:rsid w:val="00382F72"/>
    <w:rsid w:val="003871CE"/>
    <w:rsid w:val="00387536"/>
    <w:rsid w:val="00387F5A"/>
    <w:rsid w:val="0039122B"/>
    <w:rsid w:val="00396A91"/>
    <w:rsid w:val="00397FE7"/>
    <w:rsid w:val="003A1EBA"/>
    <w:rsid w:val="003A384F"/>
    <w:rsid w:val="003A3E14"/>
    <w:rsid w:val="003A5C67"/>
    <w:rsid w:val="003A5E5A"/>
    <w:rsid w:val="003A5F0C"/>
    <w:rsid w:val="003A70AD"/>
    <w:rsid w:val="003B0F16"/>
    <w:rsid w:val="003B2B76"/>
    <w:rsid w:val="003B39F0"/>
    <w:rsid w:val="003B6C8B"/>
    <w:rsid w:val="003C05ED"/>
    <w:rsid w:val="003C2318"/>
    <w:rsid w:val="003C2AAA"/>
    <w:rsid w:val="003C32DE"/>
    <w:rsid w:val="003C76F8"/>
    <w:rsid w:val="003C7828"/>
    <w:rsid w:val="003C7F3B"/>
    <w:rsid w:val="003D005C"/>
    <w:rsid w:val="003D1947"/>
    <w:rsid w:val="003D1A91"/>
    <w:rsid w:val="003D1BA3"/>
    <w:rsid w:val="003D62F5"/>
    <w:rsid w:val="003E0167"/>
    <w:rsid w:val="003E0756"/>
    <w:rsid w:val="003E3E39"/>
    <w:rsid w:val="003E6BE2"/>
    <w:rsid w:val="003E6F47"/>
    <w:rsid w:val="003F2B00"/>
    <w:rsid w:val="003F47EE"/>
    <w:rsid w:val="0040191C"/>
    <w:rsid w:val="00401A32"/>
    <w:rsid w:val="004022B3"/>
    <w:rsid w:val="00402A42"/>
    <w:rsid w:val="00402A51"/>
    <w:rsid w:val="00402D96"/>
    <w:rsid w:val="00404837"/>
    <w:rsid w:val="00405160"/>
    <w:rsid w:val="00407D98"/>
    <w:rsid w:val="0041149E"/>
    <w:rsid w:val="00412C6F"/>
    <w:rsid w:val="004167C5"/>
    <w:rsid w:val="0041772A"/>
    <w:rsid w:val="00420E79"/>
    <w:rsid w:val="00421816"/>
    <w:rsid w:val="00422C14"/>
    <w:rsid w:val="00427398"/>
    <w:rsid w:val="004313C1"/>
    <w:rsid w:val="0043316C"/>
    <w:rsid w:val="00433B3D"/>
    <w:rsid w:val="00433BBC"/>
    <w:rsid w:val="00434842"/>
    <w:rsid w:val="00435B2B"/>
    <w:rsid w:val="004401A0"/>
    <w:rsid w:val="004407EB"/>
    <w:rsid w:val="00440A97"/>
    <w:rsid w:val="004444EB"/>
    <w:rsid w:val="00444A3A"/>
    <w:rsid w:val="00444BBD"/>
    <w:rsid w:val="0044517C"/>
    <w:rsid w:val="00446199"/>
    <w:rsid w:val="00446F21"/>
    <w:rsid w:val="00446FE9"/>
    <w:rsid w:val="00453801"/>
    <w:rsid w:val="00454BF5"/>
    <w:rsid w:val="0045537A"/>
    <w:rsid w:val="00456F8E"/>
    <w:rsid w:val="0046265B"/>
    <w:rsid w:val="004641EB"/>
    <w:rsid w:val="00465206"/>
    <w:rsid w:val="00466522"/>
    <w:rsid w:val="00471DC2"/>
    <w:rsid w:val="00472096"/>
    <w:rsid w:val="0047234A"/>
    <w:rsid w:val="00473DB2"/>
    <w:rsid w:val="004829D2"/>
    <w:rsid w:val="00483410"/>
    <w:rsid w:val="004850A2"/>
    <w:rsid w:val="00492620"/>
    <w:rsid w:val="0049340F"/>
    <w:rsid w:val="004956A0"/>
    <w:rsid w:val="00497872"/>
    <w:rsid w:val="004A104E"/>
    <w:rsid w:val="004A1B2E"/>
    <w:rsid w:val="004A2C92"/>
    <w:rsid w:val="004A2E58"/>
    <w:rsid w:val="004A731E"/>
    <w:rsid w:val="004A7466"/>
    <w:rsid w:val="004B0B59"/>
    <w:rsid w:val="004B307C"/>
    <w:rsid w:val="004B3A5F"/>
    <w:rsid w:val="004B6A7A"/>
    <w:rsid w:val="004C2D18"/>
    <w:rsid w:val="004C38BE"/>
    <w:rsid w:val="004C3AEE"/>
    <w:rsid w:val="004C773A"/>
    <w:rsid w:val="004D52CA"/>
    <w:rsid w:val="004D5C28"/>
    <w:rsid w:val="004D77C6"/>
    <w:rsid w:val="004D7AB8"/>
    <w:rsid w:val="004E01D2"/>
    <w:rsid w:val="004E4678"/>
    <w:rsid w:val="004E4BDB"/>
    <w:rsid w:val="004E5D09"/>
    <w:rsid w:val="004E6376"/>
    <w:rsid w:val="004E6C89"/>
    <w:rsid w:val="004F034A"/>
    <w:rsid w:val="004F3F2B"/>
    <w:rsid w:val="004F49E5"/>
    <w:rsid w:val="004F53A1"/>
    <w:rsid w:val="004F5B1F"/>
    <w:rsid w:val="004F5E51"/>
    <w:rsid w:val="004F75AE"/>
    <w:rsid w:val="00501434"/>
    <w:rsid w:val="00502034"/>
    <w:rsid w:val="005025B7"/>
    <w:rsid w:val="0050639F"/>
    <w:rsid w:val="00506E78"/>
    <w:rsid w:val="00511F48"/>
    <w:rsid w:val="00512DFD"/>
    <w:rsid w:val="005132AF"/>
    <w:rsid w:val="0051437A"/>
    <w:rsid w:val="005148D3"/>
    <w:rsid w:val="00514F84"/>
    <w:rsid w:val="00515BAD"/>
    <w:rsid w:val="00521CCF"/>
    <w:rsid w:val="00522887"/>
    <w:rsid w:val="005242CD"/>
    <w:rsid w:val="005260C1"/>
    <w:rsid w:val="00527D74"/>
    <w:rsid w:val="00530342"/>
    <w:rsid w:val="00532235"/>
    <w:rsid w:val="00540C4C"/>
    <w:rsid w:val="00542054"/>
    <w:rsid w:val="00542828"/>
    <w:rsid w:val="005452B4"/>
    <w:rsid w:val="00546D22"/>
    <w:rsid w:val="005472B7"/>
    <w:rsid w:val="00551775"/>
    <w:rsid w:val="00551EFE"/>
    <w:rsid w:val="00552E67"/>
    <w:rsid w:val="00553628"/>
    <w:rsid w:val="00553FF0"/>
    <w:rsid w:val="00557097"/>
    <w:rsid w:val="00557AA6"/>
    <w:rsid w:val="00560701"/>
    <w:rsid w:val="0056090D"/>
    <w:rsid w:val="00570DED"/>
    <w:rsid w:val="00574880"/>
    <w:rsid w:val="00574B68"/>
    <w:rsid w:val="005805A8"/>
    <w:rsid w:val="00580D11"/>
    <w:rsid w:val="0058187A"/>
    <w:rsid w:val="005859BB"/>
    <w:rsid w:val="00586754"/>
    <w:rsid w:val="00586E24"/>
    <w:rsid w:val="00587525"/>
    <w:rsid w:val="00590391"/>
    <w:rsid w:val="005920BC"/>
    <w:rsid w:val="00593AE3"/>
    <w:rsid w:val="00593D43"/>
    <w:rsid w:val="005941E6"/>
    <w:rsid w:val="005970F9"/>
    <w:rsid w:val="005A0C21"/>
    <w:rsid w:val="005A2348"/>
    <w:rsid w:val="005A33DC"/>
    <w:rsid w:val="005A34E8"/>
    <w:rsid w:val="005A3E7F"/>
    <w:rsid w:val="005A6086"/>
    <w:rsid w:val="005A752B"/>
    <w:rsid w:val="005B03E2"/>
    <w:rsid w:val="005B06A7"/>
    <w:rsid w:val="005B1AEC"/>
    <w:rsid w:val="005B3B6A"/>
    <w:rsid w:val="005B487F"/>
    <w:rsid w:val="005B4C57"/>
    <w:rsid w:val="005B6114"/>
    <w:rsid w:val="005B638A"/>
    <w:rsid w:val="005B6C82"/>
    <w:rsid w:val="005B7855"/>
    <w:rsid w:val="005C1DA0"/>
    <w:rsid w:val="005C41DB"/>
    <w:rsid w:val="005C4961"/>
    <w:rsid w:val="005C5E07"/>
    <w:rsid w:val="005D1271"/>
    <w:rsid w:val="005D4932"/>
    <w:rsid w:val="005D7F4B"/>
    <w:rsid w:val="005E04EE"/>
    <w:rsid w:val="005E095B"/>
    <w:rsid w:val="005E47C8"/>
    <w:rsid w:val="005E4F19"/>
    <w:rsid w:val="005E5550"/>
    <w:rsid w:val="005E55FA"/>
    <w:rsid w:val="005E602A"/>
    <w:rsid w:val="005E7439"/>
    <w:rsid w:val="005E74F7"/>
    <w:rsid w:val="005E77B6"/>
    <w:rsid w:val="005F00CF"/>
    <w:rsid w:val="005F1AAC"/>
    <w:rsid w:val="005F372C"/>
    <w:rsid w:val="005F5380"/>
    <w:rsid w:val="005F6737"/>
    <w:rsid w:val="005F6BA8"/>
    <w:rsid w:val="005F7D33"/>
    <w:rsid w:val="00600B74"/>
    <w:rsid w:val="00604F33"/>
    <w:rsid w:val="00605F44"/>
    <w:rsid w:val="00605FC1"/>
    <w:rsid w:val="006061BD"/>
    <w:rsid w:val="00606A6F"/>
    <w:rsid w:val="00607A15"/>
    <w:rsid w:val="00610496"/>
    <w:rsid w:val="00611FE2"/>
    <w:rsid w:val="0061235F"/>
    <w:rsid w:val="00613F57"/>
    <w:rsid w:val="00621547"/>
    <w:rsid w:val="00623073"/>
    <w:rsid w:val="0062343B"/>
    <w:rsid w:val="00630AB4"/>
    <w:rsid w:val="00630C05"/>
    <w:rsid w:val="006315EF"/>
    <w:rsid w:val="00632725"/>
    <w:rsid w:val="0063431C"/>
    <w:rsid w:val="00637292"/>
    <w:rsid w:val="006436B3"/>
    <w:rsid w:val="00644D9E"/>
    <w:rsid w:val="00646CF3"/>
    <w:rsid w:val="00651708"/>
    <w:rsid w:val="00653382"/>
    <w:rsid w:val="0065507C"/>
    <w:rsid w:val="006555A7"/>
    <w:rsid w:val="00660262"/>
    <w:rsid w:val="00663F7A"/>
    <w:rsid w:val="0066425E"/>
    <w:rsid w:val="00665EAA"/>
    <w:rsid w:val="00672BBC"/>
    <w:rsid w:val="00674D9D"/>
    <w:rsid w:val="0067756A"/>
    <w:rsid w:val="0068042B"/>
    <w:rsid w:val="00683663"/>
    <w:rsid w:val="006879A3"/>
    <w:rsid w:val="00690A05"/>
    <w:rsid w:val="00691709"/>
    <w:rsid w:val="00691D4D"/>
    <w:rsid w:val="00692013"/>
    <w:rsid w:val="0069278D"/>
    <w:rsid w:val="006A06A7"/>
    <w:rsid w:val="006A0BA5"/>
    <w:rsid w:val="006A5E2D"/>
    <w:rsid w:val="006B486A"/>
    <w:rsid w:val="006B4E00"/>
    <w:rsid w:val="006B5F4A"/>
    <w:rsid w:val="006B6737"/>
    <w:rsid w:val="006B6A74"/>
    <w:rsid w:val="006C1A80"/>
    <w:rsid w:val="006C249A"/>
    <w:rsid w:val="006C3702"/>
    <w:rsid w:val="006C4D38"/>
    <w:rsid w:val="006C76D4"/>
    <w:rsid w:val="006D0C0A"/>
    <w:rsid w:val="006D172E"/>
    <w:rsid w:val="006D203A"/>
    <w:rsid w:val="006D2113"/>
    <w:rsid w:val="006D21A5"/>
    <w:rsid w:val="006D4271"/>
    <w:rsid w:val="006D4392"/>
    <w:rsid w:val="006D48F1"/>
    <w:rsid w:val="006D571E"/>
    <w:rsid w:val="006D5D80"/>
    <w:rsid w:val="006D614B"/>
    <w:rsid w:val="006D6540"/>
    <w:rsid w:val="006E0E7E"/>
    <w:rsid w:val="006E6FF2"/>
    <w:rsid w:val="006F22F0"/>
    <w:rsid w:val="006F338E"/>
    <w:rsid w:val="006F39DE"/>
    <w:rsid w:val="006F4BFA"/>
    <w:rsid w:val="006F64DE"/>
    <w:rsid w:val="006F6BA9"/>
    <w:rsid w:val="006F6CC7"/>
    <w:rsid w:val="006F70D7"/>
    <w:rsid w:val="006F7778"/>
    <w:rsid w:val="00701E27"/>
    <w:rsid w:val="00703287"/>
    <w:rsid w:val="00703DB7"/>
    <w:rsid w:val="007050D5"/>
    <w:rsid w:val="0070749A"/>
    <w:rsid w:val="007074CB"/>
    <w:rsid w:val="00714361"/>
    <w:rsid w:val="007145D5"/>
    <w:rsid w:val="00716B36"/>
    <w:rsid w:val="00720CB7"/>
    <w:rsid w:val="007211D2"/>
    <w:rsid w:val="007212C0"/>
    <w:rsid w:val="00722319"/>
    <w:rsid w:val="0072291E"/>
    <w:rsid w:val="0072310E"/>
    <w:rsid w:val="0072410A"/>
    <w:rsid w:val="00726E36"/>
    <w:rsid w:val="00733E3B"/>
    <w:rsid w:val="00733EC3"/>
    <w:rsid w:val="0073506F"/>
    <w:rsid w:val="00735FB2"/>
    <w:rsid w:val="00736BF2"/>
    <w:rsid w:val="00740734"/>
    <w:rsid w:val="00740E3D"/>
    <w:rsid w:val="00740E49"/>
    <w:rsid w:val="00745635"/>
    <w:rsid w:val="00754076"/>
    <w:rsid w:val="00755FF7"/>
    <w:rsid w:val="00757EC0"/>
    <w:rsid w:val="00761C3B"/>
    <w:rsid w:val="00761E0A"/>
    <w:rsid w:val="007622D5"/>
    <w:rsid w:val="0076709E"/>
    <w:rsid w:val="007677B9"/>
    <w:rsid w:val="00770162"/>
    <w:rsid w:val="0077246A"/>
    <w:rsid w:val="00773433"/>
    <w:rsid w:val="0077405A"/>
    <w:rsid w:val="00774DE5"/>
    <w:rsid w:val="00776894"/>
    <w:rsid w:val="00780AD6"/>
    <w:rsid w:val="007834D6"/>
    <w:rsid w:val="00783F70"/>
    <w:rsid w:val="007853B6"/>
    <w:rsid w:val="00785491"/>
    <w:rsid w:val="00792341"/>
    <w:rsid w:val="007928B9"/>
    <w:rsid w:val="007939A8"/>
    <w:rsid w:val="00793A48"/>
    <w:rsid w:val="00794872"/>
    <w:rsid w:val="007956D0"/>
    <w:rsid w:val="007A3819"/>
    <w:rsid w:val="007A5B3C"/>
    <w:rsid w:val="007A721E"/>
    <w:rsid w:val="007B22F2"/>
    <w:rsid w:val="007B4287"/>
    <w:rsid w:val="007B53BB"/>
    <w:rsid w:val="007C1027"/>
    <w:rsid w:val="007C16C3"/>
    <w:rsid w:val="007C28A7"/>
    <w:rsid w:val="007C6AFB"/>
    <w:rsid w:val="007D088B"/>
    <w:rsid w:val="007D2E6D"/>
    <w:rsid w:val="007D4C41"/>
    <w:rsid w:val="007D5C50"/>
    <w:rsid w:val="007D7436"/>
    <w:rsid w:val="007E0A1C"/>
    <w:rsid w:val="007E234F"/>
    <w:rsid w:val="007E421B"/>
    <w:rsid w:val="007E4C40"/>
    <w:rsid w:val="007E7AE7"/>
    <w:rsid w:val="007F063A"/>
    <w:rsid w:val="007F28DF"/>
    <w:rsid w:val="007F3C91"/>
    <w:rsid w:val="007F4B06"/>
    <w:rsid w:val="007F5641"/>
    <w:rsid w:val="007F69AC"/>
    <w:rsid w:val="0080142D"/>
    <w:rsid w:val="00805081"/>
    <w:rsid w:val="00805CE7"/>
    <w:rsid w:val="00805F90"/>
    <w:rsid w:val="008064C6"/>
    <w:rsid w:val="00812D69"/>
    <w:rsid w:val="0081364C"/>
    <w:rsid w:val="00820680"/>
    <w:rsid w:val="00823C7F"/>
    <w:rsid w:val="00825E44"/>
    <w:rsid w:val="00826505"/>
    <w:rsid w:val="00833F9F"/>
    <w:rsid w:val="00836589"/>
    <w:rsid w:val="00840E82"/>
    <w:rsid w:val="00840F44"/>
    <w:rsid w:val="0084283A"/>
    <w:rsid w:val="00843AB6"/>
    <w:rsid w:val="00843B4E"/>
    <w:rsid w:val="00843F52"/>
    <w:rsid w:val="00847DAC"/>
    <w:rsid w:val="0085206D"/>
    <w:rsid w:val="00860626"/>
    <w:rsid w:val="00860FCE"/>
    <w:rsid w:val="0086141C"/>
    <w:rsid w:val="00861557"/>
    <w:rsid w:val="0086168A"/>
    <w:rsid w:val="00862320"/>
    <w:rsid w:val="00864E4E"/>
    <w:rsid w:val="0086680A"/>
    <w:rsid w:val="00867CE9"/>
    <w:rsid w:val="0087069C"/>
    <w:rsid w:val="008725B9"/>
    <w:rsid w:val="00872A01"/>
    <w:rsid w:val="00874160"/>
    <w:rsid w:val="008779F7"/>
    <w:rsid w:val="008801C4"/>
    <w:rsid w:val="00880278"/>
    <w:rsid w:val="00881EA2"/>
    <w:rsid w:val="00881F0F"/>
    <w:rsid w:val="0088246A"/>
    <w:rsid w:val="00883207"/>
    <w:rsid w:val="008832AC"/>
    <w:rsid w:val="00884384"/>
    <w:rsid w:val="00891C17"/>
    <w:rsid w:val="00891E59"/>
    <w:rsid w:val="008924E6"/>
    <w:rsid w:val="008925B0"/>
    <w:rsid w:val="0089555D"/>
    <w:rsid w:val="0089778B"/>
    <w:rsid w:val="008A0E48"/>
    <w:rsid w:val="008A47CC"/>
    <w:rsid w:val="008A6055"/>
    <w:rsid w:val="008A6D2A"/>
    <w:rsid w:val="008B0BBD"/>
    <w:rsid w:val="008B16C9"/>
    <w:rsid w:val="008B1E6D"/>
    <w:rsid w:val="008B3C2B"/>
    <w:rsid w:val="008B6AF6"/>
    <w:rsid w:val="008B7202"/>
    <w:rsid w:val="008C0295"/>
    <w:rsid w:val="008C23FB"/>
    <w:rsid w:val="008C2468"/>
    <w:rsid w:val="008C4737"/>
    <w:rsid w:val="008C5903"/>
    <w:rsid w:val="008C59C0"/>
    <w:rsid w:val="008C79DA"/>
    <w:rsid w:val="008C7B33"/>
    <w:rsid w:val="008D0230"/>
    <w:rsid w:val="008D2043"/>
    <w:rsid w:val="008D4378"/>
    <w:rsid w:val="008E135E"/>
    <w:rsid w:val="008E1C89"/>
    <w:rsid w:val="008E4B2A"/>
    <w:rsid w:val="008E524D"/>
    <w:rsid w:val="008E6F90"/>
    <w:rsid w:val="008F3F48"/>
    <w:rsid w:val="008F57A1"/>
    <w:rsid w:val="008F74C3"/>
    <w:rsid w:val="008F7ED1"/>
    <w:rsid w:val="009009A8"/>
    <w:rsid w:val="009015BF"/>
    <w:rsid w:val="0090308D"/>
    <w:rsid w:val="009066BB"/>
    <w:rsid w:val="00912917"/>
    <w:rsid w:val="009131F0"/>
    <w:rsid w:val="009155F5"/>
    <w:rsid w:val="009158F2"/>
    <w:rsid w:val="00916018"/>
    <w:rsid w:val="00916116"/>
    <w:rsid w:val="00916FB8"/>
    <w:rsid w:val="009201CA"/>
    <w:rsid w:val="00920382"/>
    <w:rsid w:val="00923697"/>
    <w:rsid w:val="0092719A"/>
    <w:rsid w:val="00930682"/>
    <w:rsid w:val="00932812"/>
    <w:rsid w:val="00935B0B"/>
    <w:rsid w:val="009374D3"/>
    <w:rsid w:val="0094163B"/>
    <w:rsid w:val="00943084"/>
    <w:rsid w:val="0094323D"/>
    <w:rsid w:val="0094599C"/>
    <w:rsid w:val="00950B83"/>
    <w:rsid w:val="00952481"/>
    <w:rsid w:val="00952B6B"/>
    <w:rsid w:val="009536D8"/>
    <w:rsid w:val="00954FFF"/>
    <w:rsid w:val="00963913"/>
    <w:rsid w:val="00965974"/>
    <w:rsid w:val="009676B1"/>
    <w:rsid w:val="0097031F"/>
    <w:rsid w:val="00973C01"/>
    <w:rsid w:val="0097797E"/>
    <w:rsid w:val="009814A4"/>
    <w:rsid w:val="0098514F"/>
    <w:rsid w:val="00985C1B"/>
    <w:rsid w:val="0098636B"/>
    <w:rsid w:val="009904EB"/>
    <w:rsid w:val="00990B51"/>
    <w:rsid w:val="00990C46"/>
    <w:rsid w:val="00992055"/>
    <w:rsid w:val="009960D5"/>
    <w:rsid w:val="009A16CF"/>
    <w:rsid w:val="009A450A"/>
    <w:rsid w:val="009A5863"/>
    <w:rsid w:val="009A5C04"/>
    <w:rsid w:val="009A7F1F"/>
    <w:rsid w:val="009A7F4B"/>
    <w:rsid w:val="009B22C5"/>
    <w:rsid w:val="009B57B0"/>
    <w:rsid w:val="009B629E"/>
    <w:rsid w:val="009C0B6A"/>
    <w:rsid w:val="009C1731"/>
    <w:rsid w:val="009C1945"/>
    <w:rsid w:val="009C5731"/>
    <w:rsid w:val="009D00B4"/>
    <w:rsid w:val="009D480C"/>
    <w:rsid w:val="009D64DA"/>
    <w:rsid w:val="009D7606"/>
    <w:rsid w:val="009E0206"/>
    <w:rsid w:val="009E0C38"/>
    <w:rsid w:val="009E17BD"/>
    <w:rsid w:val="009E33B7"/>
    <w:rsid w:val="009E3473"/>
    <w:rsid w:val="009F08C6"/>
    <w:rsid w:val="009F16CB"/>
    <w:rsid w:val="009F3123"/>
    <w:rsid w:val="009F4605"/>
    <w:rsid w:val="00A01C7E"/>
    <w:rsid w:val="00A02BD3"/>
    <w:rsid w:val="00A04883"/>
    <w:rsid w:val="00A06427"/>
    <w:rsid w:val="00A06A0F"/>
    <w:rsid w:val="00A06F06"/>
    <w:rsid w:val="00A07189"/>
    <w:rsid w:val="00A11D8A"/>
    <w:rsid w:val="00A123A3"/>
    <w:rsid w:val="00A208AF"/>
    <w:rsid w:val="00A21BCE"/>
    <w:rsid w:val="00A23150"/>
    <w:rsid w:val="00A232CB"/>
    <w:rsid w:val="00A23B56"/>
    <w:rsid w:val="00A24945"/>
    <w:rsid w:val="00A24EDE"/>
    <w:rsid w:val="00A24EF7"/>
    <w:rsid w:val="00A27B5E"/>
    <w:rsid w:val="00A3229B"/>
    <w:rsid w:val="00A323CB"/>
    <w:rsid w:val="00A33536"/>
    <w:rsid w:val="00A34479"/>
    <w:rsid w:val="00A36AA0"/>
    <w:rsid w:val="00A37216"/>
    <w:rsid w:val="00A3764C"/>
    <w:rsid w:val="00A41ED2"/>
    <w:rsid w:val="00A42431"/>
    <w:rsid w:val="00A433CA"/>
    <w:rsid w:val="00A44060"/>
    <w:rsid w:val="00A45991"/>
    <w:rsid w:val="00A509C7"/>
    <w:rsid w:val="00A5182D"/>
    <w:rsid w:val="00A51EA1"/>
    <w:rsid w:val="00A539F7"/>
    <w:rsid w:val="00A57EA6"/>
    <w:rsid w:val="00A61CA1"/>
    <w:rsid w:val="00A63A18"/>
    <w:rsid w:val="00A63FDE"/>
    <w:rsid w:val="00A65D67"/>
    <w:rsid w:val="00A706B5"/>
    <w:rsid w:val="00A71BA5"/>
    <w:rsid w:val="00A72316"/>
    <w:rsid w:val="00A7306B"/>
    <w:rsid w:val="00A744A2"/>
    <w:rsid w:val="00A76ADD"/>
    <w:rsid w:val="00A77433"/>
    <w:rsid w:val="00A80EC8"/>
    <w:rsid w:val="00A824C7"/>
    <w:rsid w:val="00A82A45"/>
    <w:rsid w:val="00A85843"/>
    <w:rsid w:val="00A85C37"/>
    <w:rsid w:val="00A8728B"/>
    <w:rsid w:val="00A872BB"/>
    <w:rsid w:val="00A87355"/>
    <w:rsid w:val="00A92607"/>
    <w:rsid w:val="00A928A0"/>
    <w:rsid w:val="00A92F61"/>
    <w:rsid w:val="00A9417C"/>
    <w:rsid w:val="00A95730"/>
    <w:rsid w:val="00AA008D"/>
    <w:rsid w:val="00AA306F"/>
    <w:rsid w:val="00AA43E0"/>
    <w:rsid w:val="00AA749D"/>
    <w:rsid w:val="00AA7871"/>
    <w:rsid w:val="00AB0384"/>
    <w:rsid w:val="00AB0A32"/>
    <w:rsid w:val="00AB2600"/>
    <w:rsid w:val="00AB5A1C"/>
    <w:rsid w:val="00AB5ADF"/>
    <w:rsid w:val="00AC0A9E"/>
    <w:rsid w:val="00AC1D0C"/>
    <w:rsid w:val="00AC2C70"/>
    <w:rsid w:val="00AC41FC"/>
    <w:rsid w:val="00AC4BC3"/>
    <w:rsid w:val="00AC6A39"/>
    <w:rsid w:val="00AC6AB5"/>
    <w:rsid w:val="00AC73E4"/>
    <w:rsid w:val="00AD131F"/>
    <w:rsid w:val="00AD15A7"/>
    <w:rsid w:val="00AD1856"/>
    <w:rsid w:val="00AD2839"/>
    <w:rsid w:val="00AD38A1"/>
    <w:rsid w:val="00AD5428"/>
    <w:rsid w:val="00AD560C"/>
    <w:rsid w:val="00AE3840"/>
    <w:rsid w:val="00AE521D"/>
    <w:rsid w:val="00AE5A38"/>
    <w:rsid w:val="00AE670B"/>
    <w:rsid w:val="00AE6BF3"/>
    <w:rsid w:val="00AE6FEE"/>
    <w:rsid w:val="00AF045F"/>
    <w:rsid w:val="00AF3203"/>
    <w:rsid w:val="00AF3E95"/>
    <w:rsid w:val="00AF4AAF"/>
    <w:rsid w:val="00AF5F5A"/>
    <w:rsid w:val="00B00B48"/>
    <w:rsid w:val="00B00C1E"/>
    <w:rsid w:val="00B0329B"/>
    <w:rsid w:val="00B04029"/>
    <w:rsid w:val="00B05744"/>
    <w:rsid w:val="00B0635A"/>
    <w:rsid w:val="00B06B93"/>
    <w:rsid w:val="00B10931"/>
    <w:rsid w:val="00B110BA"/>
    <w:rsid w:val="00B137AE"/>
    <w:rsid w:val="00B13A80"/>
    <w:rsid w:val="00B1663B"/>
    <w:rsid w:val="00B170A3"/>
    <w:rsid w:val="00B2116F"/>
    <w:rsid w:val="00B228AF"/>
    <w:rsid w:val="00B22C6F"/>
    <w:rsid w:val="00B22F25"/>
    <w:rsid w:val="00B2372C"/>
    <w:rsid w:val="00B26BEC"/>
    <w:rsid w:val="00B3008B"/>
    <w:rsid w:val="00B30133"/>
    <w:rsid w:val="00B33454"/>
    <w:rsid w:val="00B33665"/>
    <w:rsid w:val="00B3438E"/>
    <w:rsid w:val="00B348FA"/>
    <w:rsid w:val="00B4182C"/>
    <w:rsid w:val="00B44A28"/>
    <w:rsid w:val="00B46205"/>
    <w:rsid w:val="00B465C9"/>
    <w:rsid w:val="00B500C2"/>
    <w:rsid w:val="00B5092D"/>
    <w:rsid w:val="00B52BEC"/>
    <w:rsid w:val="00B5376B"/>
    <w:rsid w:val="00B5421F"/>
    <w:rsid w:val="00B5674F"/>
    <w:rsid w:val="00B60130"/>
    <w:rsid w:val="00B6135F"/>
    <w:rsid w:val="00B61609"/>
    <w:rsid w:val="00B6222C"/>
    <w:rsid w:val="00B64BAB"/>
    <w:rsid w:val="00B653B4"/>
    <w:rsid w:val="00B66A95"/>
    <w:rsid w:val="00B672D8"/>
    <w:rsid w:val="00B70ECE"/>
    <w:rsid w:val="00B7170A"/>
    <w:rsid w:val="00B71AF7"/>
    <w:rsid w:val="00B74024"/>
    <w:rsid w:val="00B8215A"/>
    <w:rsid w:val="00B82D40"/>
    <w:rsid w:val="00B82F17"/>
    <w:rsid w:val="00B836D3"/>
    <w:rsid w:val="00B85951"/>
    <w:rsid w:val="00B916A8"/>
    <w:rsid w:val="00B96A0F"/>
    <w:rsid w:val="00BA1964"/>
    <w:rsid w:val="00BA30B5"/>
    <w:rsid w:val="00BA3389"/>
    <w:rsid w:val="00BA5C97"/>
    <w:rsid w:val="00BA6502"/>
    <w:rsid w:val="00BB10D1"/>
    <w:rsid w:val="00BB36FA"/>
    <w:rsid w:val="00BB4E82"/>
    <w:rsid w:val="00BB71DE"/>
    <w:rsid w:val="00BC093C"/>
    <w:rsid w:val="00BC456B"/>
    <w:rsid w:val="00BC4B72"/>
    <w:rsid w:val="00BD04DF"/>
    <w:rsid w:val="00BD14D3"/>
    <w:rsid w:val="00BD392C"/>
    <w:rsid w:val="00BD44F1"/>
    <w:rsid w:val="00BD5D45"/>
    <w:rsid w:val="00BE1E12"/>
    <w:rsid w:val="00BE7605"/>
    <w:rsid w:val="00BE7C55"/>
    <w:rsid w:val="00BF0BAF"/>
    <w:rsid w:val="00BF299C"/>
    <w:rsid w:val="00BF4CF8"/>
    <w:rsid w:val="00BF5953"/>
    <w:rsid w:val="00C0037C"/>
    <w:rsid w:val="00C01448"/>
    <w:rsid w:val="00C027DA"/>
    <w:rsid w:val="00C0303C"/>
    <w:rsid w:val="00C111CE"/>
    <w:rsid w:val="00C11AFC"/>
    <w:rsid w:val="00C125AE"/>
    <w:rsid w:val="00C17345"/>
    <w:rsid w:val="00C17C51"/>
    <w:rsid w:val="00C17F1F"/>
    <w:rsid w:val="00C20CB9"/>
    <w:rsid w:val="00C210E9"/>
    <w:rsid w:val="00C22C30"/>
    <w:rsid w:val="00C24DC4"/>
    <w:rsid w:val="00C26002"/>
    <w:rsid w:val="00C30E3F"/>
    <w:rsid w:val="00C339B1"/>
    <w:rsid w:val="00C3537C"/>
    <w:rsid w:val="00C35C0A"/>
    <w:rsid w:val="00C41EFB"/>
    <w:rsid w:val="00C426ED"/>
    <w:rsid w:val="00C42A6C"/>
    <w:rsid w:val="00C42EA8"/>
    <w:rsid w:val="00C4423D"/>
    <w:rsid w:val="00C459C5"/>
    <w:rsid w:val="00C508CD"/>
    <w:rsid w:val="00C5137F"/>
    <w:rsid w:val="00C51512"/>
    <w:rsid w:val="00C522A2"/>
    <w:rsid w:val="00C52E73"/>
    <w:rsid w:val="00C53844"/>
    <w:rsid w:val="00C539FA"/>
    <w:rsid w:val="00C55DCA"/>
    <w:rsid w:val="00C60F5C"/>
    <w:rsid w:val="00C61090"/>
    <w:rsid w:val="00C61F77"/>
    <w:rsid w:val="00C62836"/>
    <w:rsid w:val="00C64E27"/>
    <w:rsid w:val="00C65E90"/>
    <w:rsid w:val="00C66A8C"/>
    <w:rsid w:val="00C67731"/>
    <w:rsid w:val="00C67B91"/>
    <w:rsid w:val="00C72738"/>
    <w:rsid w:val="00C72BC1"/>
    <w:rsid w:val="00C744B4"/>
    <w:rsid w:val="00C77618"/>
    <w:rsid w:val="00C80ABF"/>
    <w:rsid w:val="00C8221C"/>
    <w:rsid w:val="00C90238"/>
    <w:rsid w:val="00C93B02"/>
    <w:rsid w:val="00CA0DA5"/>
    <w:rsid w:val="00CA4CC7"/>
    <w:rsid w:val="00CA4D1F"/>
    <w:rsid w:val="00CA7130"/>
    <w:rsid w:val="00CA78BA"/>
    <w:rsid w:val="00CB0666"/>
    <w:rsid w:val="00CB1C29"/>
    <w:rsid w:val="00CB42BB"/>
    <w:rsid w:val="00CB4F7F"/>
    <w:rsid w:val="00CB5FBD"/>
    <w:rsid w:val="00CB65FE"/>
    <w:rsid w:val="00CC2EE7"/>
    <w:rsid w:val="00CC4315"/>
    <w:rsid w:val="00CD29E6"/>
    <w:rsid w:val="00CD3CD4"/>
    <w:rsid w:val="00CD3D70"/>
    <w:rsid w:val="00CD4594"/>
    <w:rsid w:val="00CD6B8D"/>
    <w:rsid w:val="00CE0134"/>
    <w:rsid w:val="00CE0FD6"/>
    <w:rsid w:val="00CE154F"/>
    <w:rsid w:val="00CE195B"/>
    <w:rsid w:val="00CE2FAF"/>
    <w:rsid w:val="00CE4822"/>
    <w:rsid w:val="00CF1BDC"/>
    <w:rsid w:val="00CF3866"/>
    <w:rsid w:val="00CF3E9D"/>
    <w:rsid w:val="00D014E6"/>
    <w:rsid w:val="00D02A70"/>
    <w:rsid w:val="00D04410"/>
    <w:rsid w:val="00D105B0"/>
    <w:rsid w:val="00D11599"/>
    <w:rsid w:val="00D12E3C"/>
    <w:rsid w:val="00D1419B"/>
    <w:rsid w:val="00D14896"/>
    <w:rsid w:val="00D149ED"/>
    <w:rsid w:val="00D157E2"/>
    <w:rsid w:val="00D164A2"/>
    <w:rsid w:val="00D16888"/>
    <w:rsid w:val="00D2490F"/>
    <w:rsid w:val="00D25312"/>
    <w:rsid w:val="00D30728"/>
    <w:rsid w:val="00D32A2A"/>
    <w:rsid w:val="00D337F2"/>
    <w:rsid w:val="00D33EA1"/>
    <w:rsid w:val="00D342DC"/>
    <w:rsid w:val="00D4080D"/>
    <w:rsid w:val="00D42258"/>
    <w:rsid w:val="00D43D33"/>
    <w:rsid w:val="00D4505C"/>
    <w:rsid w:val="00D454F4"/>
    <w:rsid w:val="00D46B76"/>
    <w:rsid w:val="00D50923"/>
    <w:rsid w:val="00D50C18"/>
    <w:rsid w:val="00D51028"/>
    <w:rsid w:val="00D52503"/>
    <w:rsid w:val="00D53C6D"/>
    <w:rsid w:val="00D5476A"/>
    <w:rsid w:val="00D551DD"/>
    <w:rsid w:val="00D613E5"/>
    <w:rsid w:val="00D63726"/>
    <w:rsid w:val="00D6492E"/>
    <w:rsid w:val="00D664E1"/>
    <w:rsid w:val="00D71997"/>
    <w:rsid w:val="00D729E0"/>
    <w:rsid w:val="00D75E6B"/>
    <w:rsid w:val="00D77243"/>
    <w:rsid w:val="00D77746"/>
    <w:rsid w:val="00D82EF0"/>
    <w:rsid w:val="00D9177E"/>
    <w:rsid w:val="00D91F19"/>
    <w:rsid w:val="00D9395D"/>
    <w:rsid w:val="00D93FA8"/>
    <w:rsid w:val="00D94D1A"/>
    <w:rsid w:val="00D96630"/>
    <w:rsid w:val="00D97179"/>
    <w:rsid w:val="00D97195"/>
    <w:rsid w:val="00DA1F00"/>
    <w:rsid w:val="00DA49EB"/>
    <w:rsid w:val="00DA73F9"/>
    <w:rsid w:val="00DB15E4"/>
    <w:rsid w:val="00DB408D"/>
    <w:rsid w:val="00DC09FA"/>
    <w:rsid w:val="00DC122F"/>
    <w:rsid w:val="00DC2BCC"/>
    <w:rsid w:val="00DC3170"/>
    <w:rsid w:val="00DC4C41"/>
    <w:rsid w:val="00DC6B1E"/>
    <w:rsid w:val="00DD09F3"/>
    <w:rsid w:val="00DD21BF"/>
    <w:rsid w:val="00DD26E6"/>
    <w:rsid w:val="00DD55BC"/>
    <w:rsid w:val="00DE3FA4"/>
    <w:rsid w:val="00DE607D"/>
    <w:rsid w:val="00DE7125"/>
    <w:rsid w:val="00DF1500"/>
    <w:rsid w:val="00DF1A61"/>
    <w:rsid w:val="00DF2FEB"/>
    <w:rsid w:val="00DF44EB"/>
    <w:rsid w:val="00DF536C"/>
    <w:rsid w:val="00DF6D7A"/>
    <w:rsid w:val="00DF7927"/>
    <w:rsid w:val="00DF7AF2"/>
    <w:rsid w:val="00DF7D92"/>
    <w:rsid w:val="00E00FB9"/>
    <w:rsid w:val="00E01A0E"/>
    <w:rsid w:val="00E1793D"/>
    <w:rsid w:val="00E22040"/>
    <w:rsid w:val="00E23FD0"/>
    <w:rsid w:val="00E2434F"/>
    <w:rsid w:val="00E24904"/>
    <w:rsid w:val="00E24BC3"/>
    <w:rsid w:val="00E2602C"/>
    <w:rsid w:val="00E26EB7"/>
    <w:rsid w:val="00E348FE"/>
    <w:rsid w:val="00E4025F"/>
    <w:rsid w:val="00E4145B"/>
    <w:rsid w:val="00E4150F"/>
    <w:rsid w:val="00E41A67"/>
    <w:rsid w:val="00E41E19"/>
    <w:rsid w:val="00E4370D"/>
    <w:rsid w:val="00E4432A"/>
    <w:rsid w:val="00E47CFA"/>
    <w:rsid w:val="00E552FB"/>
    <w:rsid w:val="00E5554D"/>
    <w:rsid w:val="00E607E4"/>
    <w:rsid w:val="00E60A11"/>
    <w:rsid w:val="00E617BA"/>
    <w:rsid w:val="00E636F4"/>
    <w:rsid w:val="00E644BA"/>
    <w:rsid w:val="00E66CB6"/>
    <w:rsid w:val="00E67DDC"/>
    <w:rsid w:val="00E72097"/>
    <w:rsid w:val="00E73578"/>
    <w:rsid w:val="00E75A81"/>
    <w:rsid w:val="00E7713C"/>
    <w:rsid w:val="00E77406"/>
    <w:rsid w:val="00E77AAC"/>
    <w:rsid w:val="00E77CE4"/>
    <w:rsid w:val="00E80E91"/>
    <w:rsid w:val="00E82562"/>
    <w:rsid w:val="00E908D6"/>
    <w:rsid w:val="00E90A06"/>
    <w:rsid w:val="00E91A1F"/>
    <w:rsid w:val="00E9597E"/>
    <w:rsid w:val="00E97EC5"/>
    <w:rsid w:val="00EA06AB"/>
    <w:rsid w:val="00EA1B58"/>
    <w:rsid w:val="00EA2024"/>
    <w:rsid w:val="00EA3E52"/>
    <w:rsid w:val="00EA4E98"/>
    <w:rsid w:val="00EA53F6"/>
    <w:rsid w:val="00EA55B8"/>
    <w:rsid w:val="00EA5C13"/>
    <w:rsid w:val="00EB037F"/>
    <w:rsid w:val="00EB1C7F"/>
    <w:rsid w:val="00EB3B9E"/>
    <w:rsid w:val="00EC4F2C"/>
    <w:rsid w:val="00EC5625"/>
    <w:rsid w:val="00ED24F9"/>
    <w:rsid w:val="00ED38B9"/>
    <w:rsid w:val="00ED5D06"/>
    <w:rsid w:val="00ED6E72"/>
    <w:rsid w:val="00ED6E8A"/>
    <w:rsid w:val="00EE150E"/>
    <w:rsid w:val="00EE199A"/>
    <w:rsid w:val="00EE3A7F"/>
    <w:rsid w:val="00EE3E74"/>
    <w:rsid w:val="00EE41BC"/>
    <w:rsid w:val="00EE44C7"/>
    <w:rsid w:val="00EE60DB"/>
    <w:rsid w:val="00EE6C7D"/>
    <w:rsid w:val="00EF0CCF"/>
    <w:rsid w:val="00EF2467"/>
    <w:rsid w:val="00EF61C8"/>
    <w:rsid w:val="00EF631D"/>
    <w:rsid w:val="00EF708C"/>
    <w:rsid w:val="00EF7BD7"/>
    <w:rsid w:val="00F04516"/>
    <w:rsid w:val="00F05194"/>
    <w:rsid w:val="00F061C8"/>
    <w:rsid w:val="00F07AD2"/>
    <w:rsid w:val="00F07BE0"/>
    <w:rsid w:val="00F07D59"/>
    <w:rsid w:val="00F10EA4"/>
    <w:rsid w:val="00F11884"/>
    <w:rsid w:val="00F1322E"/>
    <w:rsid w:val="00F14DCA"/>
    <w:rsid w:val="00F15B0A"/>
    <w:rsid w:val="00F25C1F"/>
    <w:rsid w:val="00F26896"/>
    <w:rsid w:val="00F27A28"/>
    <w:rsid w:val="00F30148"/>
    <w:rsid w:val="00F30D64"/>
    <w:rsid w:val="00F31B28"/>
    <w:rsid w:val="00F31B4D"/>
    <w:rsid w:val="00F34004"/>
    <w:rsid w:val="00F35C1C"/>
    <w:rsid w:val="00F4298B"/>
    <w:rsid w:val="00F446EA"/>
    <w:rsid w:val="00F46FF0"/>
    <w:rsid w:val="00F47265"/>
    <w:rsid w:val="00F505B0"/>
    <w:rsid w:val="00F536C1"/>
    <w:rsid w:val="00F54676"/>
    <w:rsid w:val="00F54D36"/>
    <w:rsid w:val="00F5514A"/>
    <w:rsid w:val="00F56BCA"/>
    <w:rsid w:val="00F5711E"/>
    <w:rsid w:val="00F619ED"/>
    <w:rsid w:val="00F623AA"/>
    <w:rsid w:val="00F62847"/>
    <w:rsid w:val="00F66179"/>
    <w:rsid w:val="00F67792"/>
    <w:rsid w:val="00F67CAF"/>
    <w:rsid w:val="00F70B9F"/>
    <w:rsid w:val="00F70D4D"/>
    <w:rsid w:val="00F711BB"/>
    <w:rsid w:val="00F71AC1"/>
    <w:rsid w:val="00F727E0"/>
    <w:rsid w:val="00F72DCB"/>
    <w:rsid w:val="00F735F5"/>
    <w:rsid w:val="00F74272"/>
    <w:rsid w:val="00F77F5C"/>
    <w:rsid w:val="00F80FFC"/>
    <w:rsid w:val="00F87827"/>
    <w:rsid w:val="00F910CA"/>
    <w:rsid w:val="00F9194A"/>
    <w:rsid w:val="00F91D9D"/>
    <w:rsid w:val="00F92964"/>
    <w:rsid w:val="00F92E48"/>
    <w:rsid w:val="00F9599C"/>
    <w:rsid w:val="00FA266C"/>
    <w:rsid w:val="00FB0CAD"/>
    <w:rsid w:val="00FB0F7C"/>
    <w:rsid w:val="00FB11F4"/>
    <w:rsid w:val="00FB4C6B"/>
    <w:rsid w:val="00FB4F23"/>
    <w:rsid w:val="00FB5354"/>
    <w:rsid w:val="00FC22CE"/>
    <w:rsid w:val="00FC40CE"/>
    <w:rsid w:val="00FC5043"/>
    <w:rsid w:val="00FC5099"/>
    <w:rsid w:val="00FC596E"/>
    <w:rsid w:val="00FC6368"/>
    <w:rsid w:val="00FC6FDC"/>
    <w:rsid w:val="00FC72F6"/>
    <w:rsid w:val="00FD0664"/>
    <w:rsid w:val="00FD1DC6"/>
    <w:rsid w:val="00FD638A"/>
    <w:rsid w:val="00FD7C58"/>
    <w:rsid w:val="00FE069D"/>
    <w:rsid w:val="00FE3146"/>
    <w:rsid w:val="00FE3B96"/>
    <w:rsid w:val="00FE4974"/>
    <w:rsid w:val="00FF02B2"/>
    <w:rsid w:val="00FF0B30"/>
    <w:rsid w:val="00FF0EF1"/>
    <w:rsid w:val="00FF3436"/>
    <w:rsid w:val="00FF4C26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1"/>
    </o:shapelayout>
  </w:shapeDefaults>
  <w:decimalSymbol w:val="."/>
  <w:listSeparator w:val=","/>
  <w14:docId w14:val="3BD634B2"/>
  <w15:docId w15:val="{CB2F98CF-5801-43F7-80F0-AF12DE05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72BBC"/>
    <w:pPr>
      <w:overflowPunct w:val="0"/>
      <w:autoSpaceDE w:val="0"/>
      <w:autoSpaceDN w:val="0"/>
      <w:adjustRightInd w:val="0"/>
      <w:ind w:left="1440" w:hanging="720"/>
      <w:textAlignment w:val="baseline"/>
    </w:pPr>
    <w:rPr>
      <w:rFonts w:ascii="Book Antiqua" w:hAnsi="Book Antiqua"/>
    </w:rPr>
  </w:style>
  <w:style w:type="paragraph" w:styleId="1">
    <w:name w:val="heading 1"/>
    <w:basedOn w:val="a0"/>
    <w:next w:val="Indent"/>
    <w:qFormat/>
    <w:rsid w:val="00672BBC"/>
    <w:pPr>
      <w:keepNext/>
      <w:keepLines/>
      <w:numPr>
        <w:numId w:val="4"/>
      </w:numPr>
      <w:spacing w:before="240" w:line="240" w:lineRule="atLeast"/>
      <w:outlineLvl w:val="0"/>
    </w:pPr>
    <w:rPr>
      <w:rFonts w:ascii="Arial" w:hAnsi="Arial"/>
      <w:b/>
      <w:sz w:val="24"/>
      <w:lang w:val="en-GB"/>
    </w:rPr>
  </w:style>
  <w:style w:type="paragraph" w:styleId="20">
    <w:name w:val="heading 2"/>
    <w:aliases w:val="Char,Attribute Heading 2,h2,Attribute Heading 21,Attribute Heading 22,1).,1).1,1).2,1).3,1).4,1).5,1).6,1).11,1).21,1).31,1).41,1).51,1).7,1).12,1).22,1).32,1).42,1).52,1).8,1).13,1).23,1).33,1).43,1).53,HD2"/>
    <w:basedOn w:val="a0"/>
    <w:next w:val="Indent2"/>
    <w:qFormat/>
    <w:rsid w:val="00672BBC"/>
    <w:pPr>
      <w:keepNext/>
      <w:keepLines/>
      <w:numPr>
        <w:ilvl w:val="1"/>
        <w:numId w:val="4"/>
      </w:numPr>
      <w:spacing w:before="240"/>
      <w:outlineLvl w:val="1"/>
    </w:pPr>
    <w:rPr>
      <w:rFonts w:ascii="Arial" w:hAnsi="Arial"/>
      <w:b/>
    </w:rPr>
  </w:style>
  <w:style w:type="paragraph" w:styleId="3">
    <w:name w:val="heading 3"/>
    <w:aliases w:val="Char1,h3,Table Attribute Heading,Table Attribute Heading1,Table Attribute Heading2,가),가)1,가)2,가)3,가)4,가)5,가)6,가)11,가)21,가)31,가)41,가)51,h31,Table Attribute Heading3,Table Attribute Heading11,Table Attribute Heading21,가)7,가)12,가)22,가)32,가)42,가)52,h32"/>
    <w:basedOn w:val="a0"/>
    <w:next w:val="Indent3"/>
    <w:qFormat/>
    <w:rsid w:val="00672BBC"/>
    <w:pPr>
      <w:keepNext/>
      <w:keepLines/>
      <w:numPr>
        <w:ilvl w:val="2"/>
        <w:numId w:val="4"/>
      </w:numPr>
      <w:spacing w:before="240"/>
      <w:outlineLvl w:val="2"/>
    </w:pPr>
  </w:style>
  <w:style w:type="paragraph" w:styleId="4">
    <w:name w:val="heading 4"/>
    <w:basedOn w:val="a0"/>
    <w:next w:val="Indent4"/>
    <w:qFormat/>
    <w:rsid w:val="00672BBC"/>
    <w:pPr>
      <w:keepNext/>
      <w:keepLines/>
      <w:numPr>
        <w:ilvl w:val="3"/>
        <w:numId w:val="4"/>
      </w:numPr>
      <w:spacing w:before="240"/>
      <w:outlineLvl w:val="3"/>
    </w:pPr>
    <w:rPr>
      <w:rFonts w:ascii="Arial" w:hAnsi="Arial"/>
      <w:b/>
    </w:rPr>
  </w:style>
  <w:style w:type="paragraph" w:styleId="5">
    <w:name w:val="heading 5"/>
    <w:basedOn w:val="a0"/>
    <w:next w:val="a0"/>
    <w:qFormat/>
    <w:rsid w:val="00672BBC"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0"/>
    <w:next w:val="a0"/>
    <w:qFormat/>
    <w:rsid w:val="00672BBC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0"/>
    <w:next w:val="a0"/>
    <w:qFormat/>
    <w:rsid w:val="00672BBC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qFormat/>
    <w:rsid w:val="00672BBC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qFormat/>
    <w:rsid w:val="00672BBC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본문1"/>
    <w:basedOn w:val="a0"/>
    <w:rsid w:val="00672BBC"/>
    <w:pPr>
      <w:keepLines/>
      <w:spacing w:after="120"/>
      <w:ind w:left="450" w:firstLine="0"/>
    </w:pPr>
    <w:rPr>
      <w:rFonts w:ascii="Arial" w:hAnsi="Arial"/>
    </w:rPr>
  </w:style>
  <w:style w:type="paragraph" w:styleId="a4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0"/>
    <w:rsid w:val="00672BBC"/>
    <w:pPr>
      <w:tabs>
        <w:tab w:val="center" w:pos="4320"/>
        <w:tab w:val="right" w:pos="8640"/>
      </w:tabs>
    </w:pPr>
  </w:style>
  <w:style w:type="paragraph" w:styleId="a5">
    <w:name w:val="footer"/>
    <w:aliases w:val="footer odd"/>
    <w:basedOn w:val="a0"/>
    <w:semiHidden/>
    <w:rsid w:val="00672BBC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a0"/>
    <w:rsid w:val="00672BBC"/>
    <w:pPr>
      <w:keepLines/>
      <w:spacing w:after="120"/>
      <w:ind w:left="1080" w:hanging="360"/>
    </w:pPr>
    <w:rPr>
      <w:rFonts w:ascii="Arial" w:hAnsi="Arial"/>
    </w:rPr>
  </w:style>
  <w:style w:type="paragraph" w:customStyle="1" w:styleId="Text">
    <w:name w:val="Text"/>
    <w:basedOn w:val="a0"/>
    <w:rsid w:val="00672BBC"/>
    <w:pPr>
      <w:keepLines/>
      <w:spacing w:after="120"/>
      <w:ind w:left="1800"/>
    </w:pPr>
    <w:rPr>
      <w:rFonts w:ascii="Arial" w:hAnsi="Arial"/>
    </w:rPr>
  </w:style>
  <w:style w:type="paragraph" w:customStyle="1" w:styleId="Indent">
    <w:name w:val="Indent"/>
    <w:basedOn w:val="a0"/>
    <w:rsid w:val="00672BBC"/>
    <w:pPr>
      <w:keepNext/>
      <w:spacing w:before="120"/>
      <w:ind w:left="720" w:firstLine="0"/>
    </w:pPr>
  </w:style>
  <w:style w:type="paragraph" w:customStyle="1" w:styleId="blankpage">
    <w:name w:val="blank page"/>
    <w:basedOn w:val="Indent"/>
    <w:rsid w:val="00672BBC"/>
    <w:pPr>
      <w:pageBreakBefore/>
      <w:widowControl w:val="0"/>
      <w:spacing w:before="5500" w:after="5500"/>
      <w:ind w:left="0"/>
      <w:jc w:val="center"/>
    </w:pPr>
  </w:style>
  <w:style w:type="paragraph" w:customStyle="1" w:styleId="TextBullet">
    <w:name w:val="Text Bullet"/>
    <w:basedOn w:val="Bullet"/>
    <w:rsid w:val="00672BBC"/>
    <w:pPr>
      <w:spacing w:after="0"/>
      <w:ind w:left="2160"/>
    </w:pPr>
  </w:style>
  <w:style w:type="paragraph" w:customStyle="1" w:styleId="TextBullet2">
    <w:name w:val="Text Bullet 2"/>
    <w:basedOn w:val="TextBullet"/>
    <w:rsid w:val="00672BBC"/>
    <w:pPr>
      <w:spacing w:after="120"/>
    </w:pPr>
  </w:style>
  <w:style w:type="paragraph" w:customStyle="1" w:styleId="Graphic">
    <w:name w:val="Graphic"/>
    <w:basedOn w:val="a0"/>
    <w:next w:val="a0"/>
    <w:rsid w:val="00672BBC"/>
    <w:pPr>
      <w:keepLines/>
      <w:spacing w:before="240" w:after="240"/>
      <w:ind w:left="0" w:firstLine="0"/>
      <w:jc w:val="center"/>
    </w:pPr>
    <w:rPr>
      <w:rFonts w:ascii="Arial" w:hAnsi="Arial"/>
    </w:rPr>
  </w:style>
  <w:style w:type="character" w:styleId="a6">
    <w:name w:val="page number"/>
    <w:basedOn w:val="a1"/>
    <w:semiHidden/>
    <w:rsid w:val="00672BBC"/>
  </w:style>
  <w:style w:type="paragraph" w:styleId="a7">
    <w:name w:val="Title"/>
    <w:basedOn w:val="1"/>
    <w:qFormat/>
    <w:rsid w:val="00672BBC"/>
    <w:pPr>
      <w:spacing w:before="120" w:line="240" w:lineRule="auto"/>
      <w:ind w:left="850" w:hanging="850"/>
      <w:jc w:val="center"/>
      <w:outlineLvl w:val="9"/>
    </w:pPr>
    <w:rPr>
      <w:rFonts w:ascii="Helvetica" w:hAnsi="Helvetica"/>
      <w:sz w:val="36"/>
    </w:rPr>
  </w:style>
  <w:style w:type="paragraph" w:customStyle="1" w:styleId="Bullet2">
    <w:name w:val="Bullet2"/>
    <w:basedOn w:val="Bullet3"/>
    <w:rsid w:val="00672BBC"/>
    <w:pPr>
      <w:ind w:left="1800"/>
    </w:pPr>
  </w:style>
  <w:style w:type="paragraph" w:customStyle="1" w:styleId="Bullet3">
    <w:name w:val="Bullet3"/>
    <w:basedOn w:val="Bullet"/>
    <w:rsid w:val="00672BBC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672BBC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Indent2">
    <w:name w:val="Indent2"/>
    <w:basedOn w:val="a0"/>
    <w:rsid w:val="00672BBC"/>
    <w:pPr>
      <w:spacing w:before="120"/>
      <w:ind w:firstLine="0"/>
    </w:pPr>
    <w:rPr>
      <w:color w:val="000000"/>
    </w:rPr>
  </w:style>
  <w:style w:type="paragraph" w:customStyle="1" w:styleId="Indent3">
    <w:name w:val="Indent3"/>
    <w:basedOn w:val="a0"/>
    <w:rsid w:val="00672BBC"/>
    <w:pPr>
      <w:spacing w:before="120"/>
      <w:ind w:left="2160" w:firstLine="0"/>
    </w:pPr>
  </w:style>
  <w:style w:type="paragraph" w:customStyle="1" w:styleId="Indent4">
    <w:name w:val="Indent4"/>
    <w:basedOn w:val="a0"/>
    <w:rsid w:val="00672BBC"/>
    <w:pPr>
      <w:spacing w:before="120"/>
      <w:ind w:left="2520" w:firstLine="0"/>
    </w:pPr>
    <w:rPr>
      <w:color w:val="000000"/>
    </w:rPr>
  </w:style>
  <w:style w:type="paragraph" w:customStyle="1" w:styleId="31">
    <w:name w:val="본문 31"/>
    <w:basedOn w:val="11"/>
    <w:rsid w:val="00672BBC"/>
    <w:pPr>
      <w:ind w:left="720"/>
    </w:pPr>
  </w:style>
  <w:style w:type="paragraph" w:customStyle="1" w:styleId="TitlePageMainHead">
    <w:name w:val="Title Page Main Head"/>
    <w:rsid w:val="00672BBC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0"/>
    <w:rsid w:val="00672BBC"/>
    <w:pPr>
      <w:ind w:left="720"/>
    </w:pPr>
  </w:style>
  <w:style w:type="paragraph" w:customStyle="1" w:styleId="Normal1stindent">
    <w:name w:val="Normal 1st indent"/>
    <w:basedOn w:val="a0"/>
    <w:rsid w:val="00672BBC"/>
    <w:pPr>
      <w:ind w:left="2160"/>
    </w:pPr>
  </w:style>
  <w:style w:type="paragraph" w:customStyle="1" w:styleId="Normal2ndindent">
    <w:name w:val="Normal 2nd indent"/>
    <w:basedOn w:val="Normal1stindent"/>
    <w:rsid w:val="00672BBC"/>
    <w:pPr>
      <w:ind w:left="2880"/>
    </w:pPr>
  </w:style>
  <w:style w:type="paragraph" w:customStyle="1" w:styleId="Note">
    <w:name w:val="Note"/>
    <w:basedOn w:val="Note2"/>
    <w:rsid w:val="00672BBC"/>
    <w:pPr>
      <w:ind w:left="1440"/>
    </w:pPr>
  </w:style>
  <w:style w:type="paragraph" w:customStyle="1" w:styleId="Note2">
    <w:name w:val="Note2"/>
    <w:basedOn w:val="a0"/>
    <w:rsid w:val="00672BBC"/>
    <w:pPr>
      <w:tabs>
        <w:tab w:val="left" w:pos="2880"/>
      </w:tabs>
      <w:spacing w:before="120"/>
      <w:ind w:left="2160"/>
    </w:pPr>
  </w:style>
  <w:style w:type="paragraph" w:customStyle="1" w:styleId="Note3">
    <w:name w:val="Note3"/>
    <w:basedOn w:val="Bullet3"/>
    <w:rsid w:val="00672BBC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672BBC"/>
    <w:pPr>
      <w:ind w:left="3240"/>
    </w:pPr>
  </w:style>
  <w:style w:type="paragraph" w:customStyle="1" w:styleId="Style1">
    <w:name w:val="Style1"/>
    <w:basedOn w:val="Bullet"/>
    <w:rsid w:val="00672BBC"/>
    <w:pPr>
      <w:ind w:left="2520"/>
    </w:pPr>
  </w:style>
  <w:style w:type="paragraph" w:customStyle="1" w:styleId="TableText">
    <w:name w:val="Table Text"/>
    <w:basedOn w:val="a0"/>
    <w:rsid w:val="00672BBC"/>
    <w:pPr>
      <w:spacing w:after="60"/>
      <w:ind w:left="0" w:firstLine="0"/>
    </w:pPr>
  </w:style>
  <w:style w:type="paragraph" w:customStyle="1" w:styleId="Title12">
    <w:name w:val="Title12"/>
    <w:basedOn w:val="a7"/>
    <w:rsid w:val="00672BBC"/>
    <w:pPr>
      <w:tabs>
        <w:tab w:val="left" w:pos="720"/>
      </w:tabs>
      <w:spacing w:before="240" w:after="120"/>
      <w:ind w:left="0" w:firstLine="0"/>
    </w:pPr>
    <w:rPr>
      <w:rFonts w:ascii="Arial" w:hAnsi="Arial"/>
      <w:sz w:val="24"/>
    </w:rPr>
  </w:style>
  <w:style w:type="paragraph" w:styleId="12">
    <w:name w:val="toc 1"/>
    <w:basedOn w:val="a0"/>
    <w:next w:val="a0"/>
    <w:autoRedefine/>
    <w:uiPriority w:val="39"/>
    <w:qFormat/>
    <w:rsid w:val="003325B6"/>
    <w:pPr>
      <w:tabs>
        <w:tab w:val="right" w:leader="dot" w:pos="9923"/>
      </w:tabs>
      <w:spacing w:before="120" w:after="120"/>
      <w:ind w:left="284" w:rightChars="24" w:right="48" w:hanging="284"/>
    </w:pPr>
    <w:rPr>
      <w:rFonts w:ascii="Times New Roman" w:eastAsia="굴림체" w:hAnsi="Times New Roman"/>
      <w:caps/>
      <w:noProof/>
    </w:rPr>
  </w:style>
  <w:style w:type="paragraph" w:styleId="21">
    <w:name w:val="toc 2"/>
    <w:basedOn w:val="12"/>
    <w:next w:val="a0"/>
    <w:autoRedefine/>
    <w:uiPriority w:val="39"/>
    <w:qFormat/>
    <w:rsid w:val="003325B6"/>
    <w:pPr>
      <w:ind w:firstLine="0"/>
    </w:pPr>
  </w:style>
  <w:style w:type="paragraph" w:styleId="30">
    <w:name w:val="toc 3"/>
    <w:basedOn w:val="12"/>
    <w:next w:val="a0"/>
    <w:uiPriority w:val="39"/>
    <w:qFormat/>
    <w:rsid w:val="003325B6"/>
    <w:pPr>
      <w:ind w:firstLine="0"/>
    </w:pPr>
  </w:style>
  <w:style w:type="paragraph" w:styleId="40">
    <w:name w:val="toc 4"/>
    <w:basedOn w:val="12"/>
    <w:next w:val="a0"/>
    <w:uiPriority w:val="39"/>
    <w:rsid w:val="003325B6"/>
    <w:pPr>
      <w:ind w:firstLine="0"/>
    </w:pPr>
  </w:style>
  <w:style w:type="paragraph" w:styleId="50">
    <w:name w:val="toc 5"/>
    <w:basedOn w:val="a0"/>
    <w:next w:val="a0"/>
    <w:semiHidden/>
    <w:rsid w:val="00672BBC"/>
    <w:pPr>
      <w:tabs>
        <w:tab w:val="right" w:leader="dot" w:pos="8640"/>
      </w:tabs>
      <w:ind w:left="800"/>
    </w:pPr>
    <w:rPr>
      <w:rFonts w:ascii="Times New Roman" w:hAnsi="Times New Roman"/>
      <w:sz w:val="18"/>
    </w:rPr>
  </w:style>
  <w:style w:type="paragraph" w:styleId="60">
    <w:name w:val="toc 6"/>
    <w:basedOn w:val="a0"/>
    <w:next w:val="a0"/>
    <w:semiHidden/>
    <w:rsid w:val="00672BBC"/>
    <w:pPr>
      <w:tabs>
        <w:tab w:val="right" w:leader="dot" w:pos="8640"/>
      </w:tabs>
      <w:ind w:left="1000"/>
    </w:pPr>
    <w:rPr>
      <w:rFonts w:ascii="Times New Roman" w:hAnsi="Times New Roman"/>
      <w:sz w:val="18"/>
    </w:rPr>
  </w:style>
  <w:style w:type="paragraph" w:styleId="70">
    <w:name w:val="toc 7"/>
    <w:basedOn w:val="a0"/>
    <w:next w:val="a0"/>
    <w:semiHidden/>
    <w:rsid w:val="00672BBC"/>
    <w:pPr>
      <w:tabs>
        <w:tab w:val="right" w:leader="dot" w:pos="8640"/>
      </w:tabs>
      <w:ind w:left="1200"/>
    </w:pPr>
    <w:rPr>
      <w:rFonts w:ascii="Times New Roman" w:hAnsi="Times New Roman"/>
      <w:sz w:val="18"/>
    </w:rPr>
  </w:style>
  <w:style w:type="paragraph" w:styleId="80">
    <w:name w:val="toc 8"/>
    <w:basedOn w:val="a0"/>
    <w:next w:val="a0"/>
    <w:semiHidden/>
    <w:rsid w:val="00672BBC"/>
    <w:pPr>
      <w:tabs>
        <w:tab w:val="right" w:leader="dot" w:pos="8640"/>
      </w:tabs>
      <w:ind w:left="1400"/>
    </w:pPr>
    <w:rPr>
      <w:rFonts w:ascii="Times New Roman" w:hAnsi="Times New Roman"/>
      <w:sz w:val="18"/>
    </w:rPr>
  </w:style>
  <w:style w:type="paragraph" w:styleId="90">
    <w:name w:val="toc 9"/>
    <w:basedOn w:val="a0"/>
    <w:next w:val="a0"/>
    <w:semiHidden/>
    <w:rsid w:val="00672BBC"/>
    <w:pPr>
      <w:tabs>
        <w:tab w:val="right" w:leader="dot" w:pos="8640"/>
      </w:tabs>
      <w:ind w:left="1600"/>
    </w:pPr>
    <w:rPr>
      <w:rFonts w:ascii="Times New Roman" w:hAnsi="Times New Roman"/>
      <w:sz w:val="18"/>
    </w:rPr>
  </w:style>
  <w:style w:type="paragraph" w:customStyle="1" w:styleId="TOC1">
    <w:name w:val="TOC 제목1"/>
    <w:basedOn w:val="1"/>
    <w:next w:val="a0"/>
    <w:rsid w:val="00672BBC"/>
    <w:pPr>
      <w:spacing w:line="240" w:lineRule="auto"/>
      <w:jc w:val="center"/>
      <w:outlineLvl w:val="9"/>
    </w:pPr>
    <w:rPr>
      <w:kern w:val="28"/>
      <w:sz w:val="32"/>
      <w:lang w:val="en-US"/>
    </w:rPr>
  </w:style>
  <w:style w:type="paragraph" w:customStyle="1" w:styleId="a8">
    <w:name w:val="개요글"/>
    <w:basedOn w:val="a0"/>
    <w:rsid w:val="00672BBC"/>
    <w:pPr>
      <w:autoSpaceDE/>
      <w:autoSpaceDN/>
      <w:spacing w:line="260" w:lineRule="atLeast"/>
      <w:ind w:left="425"/>
    </w:pPr>
    <w:rPr>
      <w:rFonts w:ascii="바탕체"/>
    </w:rPr>
  </w:style>
  <w:style w:type="paragraph" w:customStyle="1" w:styleId="AuthorDateTitlePa">
    <w:name w:val="Author/Date Title Pa"/>
    <w:rsid w:val="00672BBC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customStyle="1" w:styleId="Approvals">
    <w:name w:val="Approvals"/>
    <w:basedOn w:val="a0"/>
    <w:rsid w:val="00672BBC"/>
    <w:pPr>
      <w:ind w:left="0" w:firstLine="0"/>
    </w:pPr>
    <w:rPr>
      <w:rFonts w:ascii="Arial" w:hAnsi="Arial"/>
      <w:b/>
      <w:sz w:val="24"/>
    </w:rPr>
  </w:style>
  <w:style w:type="paragraph" w:customStyle="1" w:styleId="Indent20">
    <w:name w:val="Indent 2"/>
    <w:basedOn w:val="a0"/>
    <w:next w:val="a0"/>
    <w:rsid w:val="00672BBC"/>
    <w:pPr>
      <w:keepLines/>
      <w:spacing w:after="120"/>
      <w:ind w:left="1800"/>
    </w:pPr>
    <w:rPr>
      <w:rFonts w:ascii="Arial" w:hAnsi="Arial"/>
      <w:color w:val="000000"/>
    </w:rPr>
  </w:style>
  <w:style w:type="paragraph" w:customStyle="1" w:styleId="TableTitle">
    <w:name w:val="Table Title"/>
    <w:basedOn w:val="TableText"/>
    <w:rsid w:val="00672BBC"/>
    <w:pPr>
      <w:keepNext/>
      <w:spacing w:before="240"/>
      <w:jc w:val="center"/>
    </w:pPr>
    <w:rPr>
      <w:b/>
      <w:sz w:val="24"/>
    </w:rPr>
  </w:style>
  <w:style w:type="paragraph" w:customStyle="1" w:styleId="a">
    <w:name w:val="중제목"/>
    <w:basedOn w:val="a0"/>
    <w:next w:val="a0"/>
    <w:rsid w:val="00672BBC"/>
    <w:pPr>
      <w:numPr>
        <w:numId w:val="1"/>
      </w:numPr>
      <w:tabs>
        <w:tab w:val="left" w:pos="1134"/>
      </w:tabs>
      <w:autoSpaceDE/>
      <w:autoSpaceDN/>
      <w:spacing w:line="260" w:lineRule="atLeast"/>
      <w:ind w:left="720" w:hanging="720"/>
    </w:pPr>
    <w:rPr>
      <w:rFonts w:ascii="Arial" w:eastAsia="돋움체"/>
      <w:sz w:val="32"/>
    </w:rPr>
  </w:style>
  <w:style w:type="paragraph" w:styleId="a9">
    <w:name w:val="Body Text"/>
    <w:basedOn w:val="a0"/>
    <w:semiHidden/>
    <w:rsid w:val="00672BBC"/>
    <w:pPr>
      <w:spacing w:after="180"/>
    </w:pPr>
  </w:style>
  <w:style w:type="paragraph" w:styleId="aa">
    <w:name w:val="Body Text First Indent"/>
    <w:aliases w:val="본문 첫 줄 들여쓰기 Char"/>
    <w:basedOn w:val="a9"/>
    <w:semiHidden/>
    <w:rsid w:val="00672BBC"/>
    <w:pPr>
      <w:ind w:firstLineChars="100" w:firstLine="210"/>
    </w:pPr>
  </w:style>
  <w:style w:type="paragraph" w:styleId="ab">
    <w:name w:val="Body Text Indent"/>
    <w:basedOn w:val="a0"/>
    <w:semiHidden/>
    <w:rsid w:val="00672BBC"/>
    <w:pPr>
      <w:spacing w:after="180"/>
      <w:ind w:leftChars="400" w:left="851"/>
    </w:pPr>
  </w:style>
  <w:style w:type="paragraph" w:styleId="22">
    <w:name w:val="Body Text First Indent 2"/>
    <w:basedOn w:val="ab"/>
    <w:semiHidden/>
    <w:rsid w:val="00672BBC"/>
    <w:pPr>
      <w:ind w:firstLineChars="100" w:firstLine="210"/>
    </w:pPr>
  </w:style>
  <w:style w:type="character" w:customStyle="1" w:styleId="CharCharChar">
    <w:name w:val="본문 첫 줄 들여쓰기 Char Char Char"/>
    <w:rsid w:val="00672BBC"/>
    <w:rPr>
      <w:rFonts w:ascii="Book Antiqua" w:eastAsia="바탕체" w:hAnsi="Book Antiqua"/>
      <w:lang w:val="en-US" w:eastAsia="ko-KR" w:bidi="ar-SA"/>
    </w:rPr>
  </w:style>
  <w:style w:type="character" w:customStyle="1" w:styleId="CharChar">
    <w:name w:val="Char Char"/>
    <w:rsid w:val="00672BBC"/>
    <w:rPr>
      <w:rFonts w:ascii="Arial" w:eastAsia="바탕체" w:hAnsi="Arial"/>
      <w:b/>
      <w:lang w:val="en-US" w:eastAsia="ko-KR" w:bidi="ar-SA"/>
    </w:rPr>
  </w:style>
  <w:style w:type="paragraph" w:styleId="2">
    <w:name w:val="List Bullet 2"/>
    <w:basedOn w:val="a0"/>
    <w:autoRedefine/>
    <w:semiHidden/>
    <w:rsid w:val="00672BBC"/>
    <w:pPr>
      <w:numPr>
        <w:numId w:val="2"/>
      </w:numPr>
    </w:pPr>
  </w:style>
  <w:style w:type="paragraph" w:customStyle="1" w:styleId="2251">
    <w:name w:val="스타일 목차 2 + 왼쪽:  2.5 글자 오른쪽:  1 글자"/>
    <w:basedOn w:val="21"/>
    <w:rsid w:val="00672BBC"/>
    <w:pPr>
      <w:ind w:leftChars="400" w:left="1120"/>
    </w:pPr>
    <w:rPr>
      <w:rFonts w:cs="바탕"/>
    </w:rPr>
  </w:style>
  <w:style w:type="paragraph" w:customStyle="1" w:styleId="111">
    <w:name w:val="스타일 목차 1 + 왼쪽:  1 글자 오른쪽:  1 글자"/>
    <w:basedOn w:val="12"/>
    <w:rsid w:val="00672BBC"/>
    <w:pPr>
      <w:ind w:left="1120" w:right="200"/>
    </w:pPr>
    <w:rPr>
      <w:rFonts w:cs="바탕"/>
      <w:bCs/>
    </w:rPr>
  </w:style>
  <w:style w:type="character" w:styleId="ac">
    <w:name w:val="annotation reference"/>
    <w:semiHidden/>
    <w:rsid w:val="00672BBC"/>
    <w:rPr>
      <w:sz w:val="18"/>
      <w:szCs w:val="18"/>
    </w:rPr>
  </w:style>
  <w:style w:type="paragraph" w:styleId="ad">
    <w:name w:val="annotation text"/>
    <w:basedOn w:val="a0"/>
    <w:semiHidden/>
    <w:rsid w:val="00672BBC"/>
    <w:pPr>
      <w:widowControl w:val="0"/>
      <w:overflowPunct/>
      <w:autoSpaceDE/>
      <w:autoSpaceDN/>
      <w:adjustRightInd/>
      <w:spacing w:line="240" w:lineRule="atLeast"/>
      <w:ind w:left="0" w:firstLine="0"/>
      <w:textAlignment w:val="auto"/>
    </w:pPr>
    <w:rPr>
      <w:rFonts w:ascii="Times New Roman" w:eastAsia="바탕" w:hAnsi="Times New Roman"/>
      <w:lang w:eastAsia="en-US"/>
    </w:rPr>
  </w:style>
  <w:style w:type="paragraph" w:styleId="ae">
    <w:name w:val="Balloon Text"/>
    <w:basedOn w:val="a0"/>
    <w:semiHidden/>
    <w:rsid w:val="00672BBC"/>
    <w:rPr>
      <w:rFonts w:ascii="Arial" w:eastAsia="돋움" w:hAnsi="Arial"/>
      <w:sz w:val="18"/>
      <w:szCs w:val="18"/>
    </w:rPr>
  </w:style>
  <w:style w:type="paragraph" w:customStyle="1" w:styleId="Arial16pt13pt">
    <w:name w:val="스타일 (영어) Arial (한글) 돋움체 16 pt 굵게 줄 간격: 최소 13 pt"/>
    <w:basedOn w:val="a0"/>
    <w:autoRedefine/>
    <w:rsid w:val="00672BBC"/>
    <w:pPr>
      <w:spacing w:line="260" w:lineRule="atLeast"/>
      <w:ind w:leftChars="100" w:left="1840" w:rightChars="100" w:right="100"/>
    </w:pPr>
    <w:rPr>
      <w:rFonts w:ascii="Arial" w:eastAsia="돋움체" w:cs="바탕"/>
      <w:b/>
      <w:bCs/>
      <w:sz w:val="32"/>
    </w:rPr>
  </w:style>
  <w:style w:type="paragraph" w:styleId="af">
    <w:name w:val="Document Map"/>
    <w:basedOn w:val="a0"/>
    <w:semiHidden/>
    <w:rsid w:val="00672BBC"/>
    <w:pPr>
      <w:shd w:val="clear" w:color="auto" w:fill="000080"/>
    </w:pPr>
    <w:rPr>
      <w:rFonts w:ascii="Arial" w:eastAsia="돋움" w:hAnsi="Arial"/>
    </w:rPr>
  </w:style>
  <w:style w:type="paragraph" w:customStyle="1" w:styleId="10">
    <w:name w:val="유형1"/>
    <w:basedOn w:val="a0"/>
    <w:rsid w:val="00672BBC"/>
    <w:pPr>
      <w:numPr>
        <w:ilvl w:val="1"/>
        <w:numId w:val="3"/>
      </w:numPr>
      <w:spacing w:before="120"/>
    </w:pPr>
    <w:rPr>
      <w:rFonts w:ascii="Times New Roman" w:eastAsia="굴림" w:hAnsi="Times New Roman"/>
    </w:rPr>
  </w:style>
  <w:style w:type="table" w:styleId="af0">
    <w:name w:val="Table Grid"/>
    <w:basedOn w:val="a2"/>
    <w:rsid w:val="004C77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Hyperlink"/>
    <w:uiPriority w:val="99"/>
    <w:rsid w:val="00672BBC"/>
    <w:rPr>
      <w:color w:val="0000FF"/>
      <w:u w:val="single"/>
    </w:rPr>
  </w:style>
  <w:style w:type="paragraph" w:customStyle="1" w:styleId="af2">
    <w:name w:val="활동작업 구조글"/>
    <w:basedOn w:val="a0"/>
    <w:rsid w:val="00672BBC"/>
    <w:pPr>
      <w:widowControl w:val="0"/>
      <w:wordWrap w:val="0"/>
      <w:overflowPunct/>
      <w:autoSpaceDE/>
      <w:autoSpaceDN/>
      <w:spacing w:line="260" w:lineRule="atLeast"/>
      <w:ind w:left="425" w:firstLine="0"/>
      <w:jc w:val="both"/>
    </w:pPr>
    <w:rPr>
      <w:rFonts w:ascii="바탕체" w:hAnsi="Times New Roman"/>
    </w:rPr>
  </w:style>
  <w:style w:type="paragraph" w:styleId="TOC">
    <w:name w:val="TOC Heading"/>
    <w:basedOn w:val="1"/>
    <w:next w:val="a0"/>
    <w:uiPriority w:val="39"/>
    <w:qFormat/>
    <w:rsid w:val="00F5514A"/>
    <w:pPr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="맑은 고딕" w:eastAsia="맑은 고딕" w:hAnsi="맑은 고딕"/>
      <w:bCs/>
      <w:color w:val="365F91"/>
      <w:sz w:val="28"/>
      <w:szCs w:val="28"/>
      <w:lang w:val="en-US"/>
    </w:rPr>
  </w:style>
  <w:style w:type="paragraph" w:styleId="af3">
    <w:name w:val="caption"/>
    <w:basedOn w:val="a0"/>
    <w:next w:val="a0"/>
    <w:uiPriority w:val="35"/>
    <w:qFormat/>
    <w:rsid w:val="00076660"/>
    <w:rPr>
      <w:b/>
      <w:bCs/>
    </w:rPr>
  </w:style>
  <w:style w:type="paragraph" w:styleId="af4">
    <w:name w:val="table of figures"/>
    <w:basedOn w:val="12"/>
    <w:next w:val="a0"/>
    <w:uiPriority w:val="99"/>
    <w:unhideWhenUsed/>
    <w:rsid w:val="003325B6"/>
  </w:style>
  <w:style w:type="paragraph" w:styleId="af5">
    <w:name w:val="List Paragraph"/>
    <w:basedOn w:val="a0"/>
    <w:uiPriority w:val="34"/>
    <w:qFormat/>
    <w:rsid w:val="005970F9"/>
    <w:pPr>
      <w:ind w:leftChars="400" w:left="800"/>
    </w:pPr>
  </w:style>
  <w:style w:type="character" w:styleId="af6">
    <w:name w:val="Subtle Emphasis"/>
    <w:basedOn w:val="a1"/>
    <w:uiPriority w:val="19"/>
    <w:qFormat/>
    <w:rsid w:val="00632725"/>
    <w:rPr>
      <w:i/>
      <w:iCs/>
      <w:color w:val="808080" w:themeColor="text1" w:themeTint="7F"/>
    </w:rPr>
  </w:style>
  <w:style w:type="paragraph" w:styleId="af7">
    <w:name w:val="Normal (Web)"/>
    <w:basedOn w:val="a0"/>
    <w:uiPriority w:val="99"/>
    <w:unhideWhenUsed/>
    <w:rsid w:val="00EA06AB"/>
    <w:pPr>
      <w:overflowPunct/>
      <w:autoSpaceDE/>
      <w:autoSpaceDN/>
      <w:adjustRightInd/>
      <w:spacing w:before="100" w:beforeAutospacing="1" w:after="100" w:afterAutospacing="1"/>
      <w:ind w:left="150" w:right="150" w:firstLine="0"/>
      <w:textAlignment w:val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9BBE8"/>
                    <w:bottom w:val="single" w:sz="6" w:space="0" w:color="99BBE8"/>
                    <w:right w:val="single" w:sz="6" w:space="0" w:color="99BBE8"/>
                  </w:divBdr>
                  <w:divsChild>
                    <w:div w:id="173265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37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DB2E3"/>
                                <w:left w:val="single" w:sz="6" w:space="0" w:color="8DB2E3"/>
                                <w:bottom w:val="single" w:sz="6" w:space="0" w:color="8DB2E3"/>
                                <w:right w:val="single" w:sz="6" w:space="0" w:color="8DB2E3"/>
                              </w:divBdr>
                              <w:divsChild>
                                <w:div w:id="36791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8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6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BBE8"/>
                                            <w:bottom w:val="single" w:sz="6" w:space="0" w:color="99BBE8"/>
                                            <w:right w:val="single" w:sz="6" w:space="0" w:color="99BBE8"/>
                                          </w:divBdr>
                                          <w:divsChild>
                                            <w:div w:id="64462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665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QFPE3008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71D03-4D81-4790-AC82-AE14A5AB8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QFPE3008</Template>
  <TotalTime>16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</dc:creator>
  <cp:lastModifiedBy>R-INTERN-I</cp:lastModifiedBy>
  <cp:revision>7</cp:revision>
  <cp:lastPrinted>2008-08-25T10:45:00Z</cp:lastPrinted>
  <dcterms:created xsi:type="dcterms:W3CDTF">2018-10-04T07:54:00Z</dcterms:created>
  <dcterms:modified xsi:type="dcterms:W3CDTF">2018-10-10T02:20:00Z</dcterms:modified>
</cp:coreProperties>
</file>