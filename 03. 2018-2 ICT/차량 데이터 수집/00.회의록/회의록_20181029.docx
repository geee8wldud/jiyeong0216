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92"/>
        <w:gridCol w:w="862"/>
        <w:gridCol w:w="1173"/>
        <w:gridCol w:w="734"/>
        <w:gridCol w:w="914"/>
        <w:gridCol w:w="477"/>
        <w:gridCol w:w="1799"/>
        <w:gridCol w:w="180"/>
        <w:gridCol w:w="653"/>
        <w:gridCol w:w="547"/>
        <w:gridCol w:w="831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  <w:proofErr w:type="spellEnd"/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910729" w:rsidP="008C3F7F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운전면허 자동인식 서비스 </w:t>
            </w:r>
            <w:r w:rsidR="00CA4CC7">
              <w:rPr>
                <w:rFonts w:ascii="굴림체" w:eastAsia="굴림체" w:hAnsi="굴림체" w:hint="eastAsia"/>
              </w:rPr>
              <w:t xml:space="preserve">팀 </w:t>
            </w:r>
            <w:r w:rsidR="00867993">
              <w:rPr>
                <w:rFonts w:ascii="굴림체" w:eastAsia="굴림체" w:hAnsi="굴림체" w:hint="eastAsia"/>
              </w:rPr>
              <w:t>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2E774F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/>
                <w:kern w:val="2"/>
              </w:rPr>
              <w:t>10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2E774F">
              <w:rPr>
                <w:rFonts w:ascii="굴림체" w:eastAsia="굴림체" w:hAnsi="굴림체"/>
                <w:kern w:val="2"/>
              </w:rPr>
              <w:t>29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985C1B">
              <w:rPr>
                <w:rFonts w:ascii="굴림체" w:eastAsia="굴림체" w:hAnsi="굴림체" w:hint="eastAsia"/>
                <w:kern w:val="2"/>
              </w:rPr>
              <w:t>1</w:t>
            </w:r>
            <w:r w:rsidR="002E774F">
              <w:rPr>
                <w:rFonts w:ascii="굴림체" w:eastAsia="굴림체" w:hAnsi="굴림체"/>
                <w:kern w:val="2"/>
              </w:rPr>
              <w:t>1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2E774F">
              <w:rPr>
                <w:rFonts w:ascii="굴림체" w:eastAsia="굴림체" w:hAnsi="굴림체"/>
                <w:kern w:val="2"/>
              </w:rPr>
              <w:t>10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2E774F">
              <w:rPr>
                <w:rFonts w:ascii="굴림체" w:eastAsia="굴림체" w:hAnsi="굴림체" w:hint="eastAsia"/>
                <w:kern w:val="2"/>
              </w:rPr>
              <w:t>1</w:t>
            </w:r>
            <w:r w:rsidR="002E774F">
              <w:rPr>
                <w:rFonts w:ascii="굴림체" w:eastAsia="굴림체" w:hAnsi="굴림체"/>
                <w:kern w:val="2"/>
              </w:rPr>
              <w:t>1</w:t>
            </w:r>
            <w:r w:rsidR="002E774F">
              <w:rPr>
                <w:rFonts w:ascii="굴림체" w:eastAsia="굴림체" w:hAnsi="굴림체" w:hint="eastAsia"/>
                <w:kern w:val="2"/>
              </w:rPr>
              <w:t>:5</w:t>
            </w:r>
            <w:r w:rsidR="001929F5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6A3B0D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</w:t>
            </w:r>
            <w:r w:rsidR="00EA55B8">
              <w:rPr>
                <w:rFonts w:ascii="굴림체" w:eastAsia="굴림체" w:hAnsi="굴림체" w:hint="eastAsia"/>
              </w:rPr>
              <w:t>층 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00CA6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00CA6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책임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00CA6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이승환</w:t>
            </w:r>
            <w:bookmarkStart w:id="0" w:name="_GoBack"/>
            <w:bookmarkEnd w:id="0"/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2E774F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2E774F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2E774F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신지영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이다솔</w:t>
            </w:r>
            <w:proofErr w:type="spellEnd"/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867993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김지영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00CA6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00CA6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00CA6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최미리</w:t>
            </w:r>
            <w:proofErr w:type="spellEnd"/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  <w:proofErr w:type="spellEnd"/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B55337" w:rsidP="0009108A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시뮬레이터 개발 </w:t>
            </w:r>
            <w:r w:rsidR="006E2DB7">
              <w:rPr>
                <w:rFonts w:ascii="굴림체" w:eastAsia="굴림체" w:hAnsi="굴림체" w:hint="eastAsia"/>
              </w:rPr>
              <w:t>중단</w:t>
            </w:r>
            <w:r>
              <w:rPr>
                <w:rFonts w:ascii="굴림체" w:eastAsia="굴림체" w:hAnsi="굴림체" w:hint="eastAsia"/>
              </w:rPr>
              <w:t xml:space="preserve"> 및 새 프로젝트 </w:t>
            </w:r>
            <w:r w:rsidR="001825BF">
              <w:rPr>
                <w:rFonts w:ascii="굴림체" w:eastAsia="굴림체" w:hAnsi="굴림체" w:hint="eastAsia"/>
              </w:rPr>
              <w:t>시작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55337" w:rsidRDefault="00B55337" w:rsidP="00B96A0F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6E2DB7" w:rsidRDefault="00B55337" w:rsidP="00B55337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시뮬레이터 개발 중단하고 새로운 프로젝트</w:t>
            </w:r>
            <w:r w:rsidR="006E2DB7">
              <w:rPr>
                <w:rFonts w:ascii="굴림체" w:eastAsia="굴림체" w:hAnsi="굴림체" w:hint="eastAsia"/>
              </w:rPr>
              <w:t>를</w:t>
            </w:r>
            <w:r>
              <w:rPr>
                <w:rFonts w:ascii="굴림체" w:eastAsia="굴림체" w:hAnsi="굴림체" w:hint="eastAsia"/>
              </w:rPr>
              <w:t xml:space="preserve"> 시작</w:t>
            </w:r>
            <w:r w:rsidR="006E2DB7">
              <w:rPr>
                <w:rFonts w:ascii="굴림체" w:eastAsia="굴림체" w:hAnsi="굴림체" w:hint="eastAsia"/>
              </w:rPr>
              <w:t>한다</w:t>
            </w:r>
            <w:r>
              <w:rPr>
                <w:rFonts w:ascii="굴림체" w:eastAsia="굴림체" w:hAnsi="굴림체" w:hint="eastAsia"/>
              </w:rPr>
              <w:t>.</w:t>
            </w:r>
          </w:p>
          <w:p w:rsidR="006E2DB7" w:rsidRDefault="006E2DB7" w:rsidP="006E2DB7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-</w:t>
            </w:r>
            <w:r w:rsidR="00B55337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두가지의 주제를 </w:t>
            </w:r>
            <w:r>
              <w:rPr>
                <w:rFonts w:ascii="굴림체" w:eastAsia="굴림체" w:hAnsi="굴림체"/>
              </w:rPr>
              <w:t>2</w:t>
            </w:r>
            <w:r>
              <w:rPr>
                <w:rFonts w:ascii="굴림체" w:eastAsia="굴림체" w:hAnsi="굴림체" w:hint="eastAsia"/>
              </w:rPr>
              <w:t>팀으로 나눠 수요일(10/31)까지 분석</w:t>
            </w:r>
          </w:p>
          <w:p w:rsidR="001825BF" w:rsidRDefault="006E2DB7" w:rsidP="001825BF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목요일 오전 리뷰를 하며 두가지 프로젝트 모두 진행할지 한가지만 </w:t>
            </w:r>
            <w:proofErr w:type="spellStart"/>
            <w:r>
              <w:rPr>
                <w:rFonts w:ascii="굴림체" w:eastAsia="굴림체" w:hAnsi="굴림체" w:hint="eastAsia"/>
              </w:rPr>
              <w:t>진행할지에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대해 논의 예정</w:t>
            </w:r>
          </w:p>
          <w:p w:rsidR="001825BF" w:rsidRPr="001825BF" w:rsidRDefault="001825BF" w:rsidP="001825BF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</w:p>
          <w:p w:rsidR="006E2DB7" w:rsidRDefault="001825BF" w:rsidP="00B55337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팀1</w:t>
            </w:r>
            <w:r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 w:hint="eastAsia"/>
              </w:rPr>
              <w:t>신지영,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김지영</w:t>
            </w:r>
          </w:p>
          <w:p w:rsidR="001825BF" w:rsidRDefault="001825BF" w:rsidP="001825BF">
            <w:pPr>
              <w:pStyle w:val="af5"/>
              <w:tabs>
                <w:tab w:val="left" w:pos="318"/>
              </w:tabs>
              <w:wordWrap w:val="0"/>
              <w:ind w:leftChars="0" w:left="56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Q&amp;A </w:t>
            </w:r>
            <w:proofErr w:type="spellStart"/>
            <w:r>
              <w:rPr>
                <w:rFonts w:ascii="굴림체" w:eastAsia="굴림체" w:hAnsi="굴림체"/>
              </w:rPr>
              <w:t>Chatbot</w:t>
            </w:r>
            <w:proofErr w:type="spellEnd"/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개발</w:t>
            </w:r>
          </w:p>
          <w:p w:rsidR="001825BF" w:rsidRDefault="001825BF" w:rsidP="001825BF">
            <w:pPr>
              <w:pStyle w:val="af5"/>
              <w:tabs>
                <w:tab w:val="left" w:pos="318"/>
              </w:tabs>
              <w:wordWrap w:val="0"/>
              <w:ind w:leftChars="0" w:left="56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 MS Azure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또는 </w:t>
            </w:r>
            <w:r>
              <w:rPr>
                <w:rFonts w:ascii="굴림체" w:eastAsia="굴림체" w:hAnsi="굴림체"/>
              </w:rPr>
              <w:t xml:space="preserve">AWS </w:t>
            </w:r>
            <w:r>
              <w:rPr>
                <w:rFonts w:ascii="굴림체" w:eastAsia="굴림체" w:hAnsi="굴림체" w:hint="eastAsia"/>
              </w:rPr>
              <w:t xml:space="preserve">인공지능 </w:t>
            </w:r>
            <w:r>
              <w:rPr>
                <w:rFonts w:ascii="굴림체" w:eastAsia="굴림체" w:hAnsi="굴림체"/>
              </w:rPr>
              <w:t>API</w:t>
            </w:r>
            <w:r>
              <w:rPr>
                <w:rFonts w:ascii="굴림체" w:eastAsia="굴림체" w:hAnsi="굴림체" w:hint="eastAsia"/>
              </w:rPr>
              <w:t>를 이용한다.</w:t>
            </w:r>
          </w:p>
          <w:p w:rsidR="001825BF" w:rsidRPr="00B55337" w:rsidRDefault="001825BF" w:rsidP="001825BF">
            <w:pPr>
              <w:pStyle w:val="af5"/>
              <w:tabs>
                <w:tab w:val="left" w:pos="318"/>
              </w:tabs>
              <w:wordWrap w:val="0"/>
              <w:ind w:leftChars="0" w:left="560" w:firstLine="0"/>
              <w:rPr>
                <w:rFonts w:ascii="굴림체" w:eastAsia="굴림체" w:hAnsi="굴림체"/>
              </w:rPr>
            </w:pPr>
          </w:p>
          <w:p w:rsidR="001825BF" w:rsidRDefault="001825BF" w:rsidP="00B55337">
            <w:pPr>
              <w:tabs>
                <w:tab w:val="left" w:pos="318"/>
              </w:tabs>
              <w:wordWrap w:val="0"/>
              <w:ind w:leftChars="100" w:left="720" w:hangingChars="260" w:hanging="52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팀2</w:t>
            </w:r>
            <w:r>
              <w:rPr>
                <w:rFonts w:ascii="굴림체" w:eastAsia="굴림체" w:hAnsi="굴림체"/>
              </w:rPr>
              <w:t xml:space="preserve">. </w:t>
            </w:r>
            <w:proofErr w:type="spellStart"/>
            <w:r>
              <w:rPr>
                <w:rFonts w:ascii="굴림체" w:eastAsia="굴림체" w:hAnsi="굴림체" w:hint="eastAsia"/>
              </w:rPr>
              <w:t>최미리</w:t>
            </w:r>
            <w:proofErr w:type="spellEnd"/>
            <w:r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이다솔</w:t>
            </w:r>
            <w:proofErr w:type="spellEnd"/>
            <w:r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김지윤</w:t>
            </w:r>
          </w:p>
          <w:p w:rsidR="001825BF" w:rsidRDefault="001825BF" w:rsidP="001825BF">
            <w:pPr>
              <w:pStyle w:val="af5"/>
              <w:tabs>
                <w:tab w:val="left" w:pos="318"/>
              </w:tabs>
              <w:wordWrap w:val="0"/>
              <w:ind w:leftChars="0" w:left="56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운전면허증의 진위여부 확인하는 앱 개발(OCR 광학 문자 인식 서비스)</w:t>
            </w:r>
          </w:p>
          <w:p w:rsidR="001825BF" w:rsidRPr="001825BF" w:rsidRDefault="001825BF" w:rsidP="001825BF">
            <w:pPr>
              <w:pStyle w:val="af5"/>
              <w:tabs>
                <w:tab w:val="left" w:pos="318"/>
              </w:tabs>
              <w:wordWrap w:val="0"/>
              <w:ind w:leftChars="0" w:left="56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 MS Azure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또는 </w:t>
            </w:r>
            <w:r>
              <w:rPr>
                <w:rFonts w:ascii="굴림체" w:eastAsia="굴림체" w:hAnsi="굴림체"/>
              </w:rPr>
              <w:t xml:space="preserve">AWS </w:t>
            </w:r>
            <w:r>
              <w:rPr>
                <w:rFonts w:ascii="굴림체" w:eastAsia="굴림체" w:hAnsi="굴림체" w:hint="eastAsia"/>
              </w:rPr>
              <w:t xml:space="preserve">인공지능 </w:t>
            </w:r>
            <w:r>
              <w:rPr>
                <w:rFonts w:ascii="굴림체" w:eastAsia="굴림체" w:hAnsi="굴림체"/>
              </w:rPr>
              <w:t>API</w:t>
            </w:r>
            <w:r>
              <w:rPr>
                <w:rFonts w:ascii="굴림체" w:eastAsia="굴림체" w:hAnsi="굴림체" w:hint="eastAsia"/>
              </w:rPr>
              <w:t>를 이용한다.</w:t>
            </w:r>
          </w:p>
          <w:p w:rsidR="000A3903" w:rsidRPr="000A3903" w:rsidRDefault="000A3903" w:rsidP="001825BF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0A3903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  <w:proofErr w:type="spellEnd"/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  <w:proofErr w:type="spellEnd"/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B94" w:rsidRDefault="003B5B94">
      <w:r>
        <w:separator/>
      </w:r>
    </w:p>
  </w:endnote>
  <w:endnote w:type="continuationSeparator" w:id="0">
    <w:p w:rsidR="003B5B94" w:rsidRDefault="003B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4C8B8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3B5B94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602918249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D00CA6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B94" w:rsidRDefault="003B5B94">
      <w:r>
        <w:separator/>
      </w:r>
    </w:p>
  </w:footnote>
  <w:footnote w:type="continuationSeparator" w:id="0">
    <w:p w:rsidR="003B5B94" w:rsidRDefault="003B5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1" w:left="1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proofErr w:type="gramStart"/>
          <w:r>
            <w:rPr>
              <w:rFonts w:ascii="굴림체" w:eastAsia="굴림체" w:hAnsi="굴림체" w:hint="eastAsia"/>
              <w:sz w:val="16"/>
            </w:rPr>
            <w:t>작성자 :</w:t>
          </w:r>
          <w:proofErr w:type="gramEnd"/>
          <w:r>
            <w:rPr>
              <w:rFonts w:ascii="굴림체" w:eastAsia="굴림체" w:hAnsi="굴림체" w:hint="eastAsia"/>
              <w:sz w:val="16"/>
            </w:rPr>
            <w:t xml:space="preserve"> </w:t>
          </w:r>
          <w:r w:rsidR="00C15732">
            <w:rPr>
              <w:rFonts w:ascii="굴림체" w:eastAsia="굴림체" w:hAnsi="굴림체" w:hint="eastAsia"/>
              <w:sz w:val="16"/>
            </w:rPr>
            <w:t>김지영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C15732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</w:t>
          </w:r>
          <w:r w:rsidR="00867993">
            <w:rPr>
              <w:rFonts w:ascii="Times New Roman" w:eastAsia="굴림체" w:hAnsi="Times New Roman"/>
              <w:sz w:val="16"/>
              <w:szCs w:val="16"/>
            </w:rPr>
            <w:t>10</w:t>
          </w:r>
          <w:r w:rsidR="00C15732">
            <w:rPr>
              <w:rFonts w:ascii="Times New Roman" w:eastAsia="굴림체" w:hAnsi="Times New Roman"/>
              <w:sz w:val="16"/>
              <w:szCs w:val="16"/>
            </w:rPr>
            <w:t>29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A1D201E"/>
    <w:multiLevelType w:val="hybridMultilevel"/>
    <w:tmpl w:val="31A04E2A"/>
    <w:lvl w:ilvl="0" w:tplc="A3F2074C">
      <w:start w:val="1"/>
      <w:numFmt w:val="bullet"/>
      <w:lvlText w:val="-"/>
      <w:lvlJc w:val="left"/>
      <w:pPr>
        <w:ind w:left="9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4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C852EB"/>
    <w:multiLevelType w:val="hybridMultilevel"/>
    <w:tmpl w:val="234A5892"/>
    <w:lvl w:ilvl="0" w:tplc="58900F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2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093367"/>
    <w:multiLevelType w:val="hybridMultilevel"/>
    <w:tmpl w:val="C5CC9D3C"/>
    <w:lvl w:ilvl="0" w:tplc="1AA2F7D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5"/>
  </w:num>
  <w:num w:numId="4">
    <w:abstractNumId w:val="1"/>
  </w:num>
  <w:num w:numId="5">
    <w:abstractNumId w:val="6"/>
  </w:num>
  <w:num w:numId="6">
    <w:abstractNumId w:val="16"/>
  </w:num>
  <w:num w:numId="7">
    <w:abstractNumId w:val="12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10"/>
  </w:num>
  <w:num w:numId="13">
    <w:abstractNumId w:val="5"/>
  </w:num>
  <w:num w:numId="14">
    <w:abstractNumId w:val="9"/>
  </w:num>
  <w:num w:numId="15">
    <w:abstractNumId w:val="8"/>
  </w:num>
  <w:num w:numId="16">
    <w:abstractNumId w:val="3"/>
  </w:num>
  <w:num w:numId="1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08A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25BF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E137A"/>
    <w:rsid w:val="001E3F14"/>
    <w:rsid w:val="001F5AAC"/>
    <w:rsid w:val="001F5B4B"/>
    <w:rsid w:val="001F6522"/>
    <w:rsid w:val="001F78F1"/>
    <w:rsid w:val="001F7911"/>
    <w:rsid w:val="00200C4D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315D"/>
    <w:rsid w:val="0026349D"/>
    <w:rsid w:val="00263C3E"/>
    <w:rsid w:val="00266BAD"/>
    <w:rsid w:val="00266BD3"/>
    <w:rsid w:val="00267EF6"/>
    <w:rsid w:val="00271D97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1A7D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11AB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E774F"/>
    <w:rsid w:val="002F054A"/>
    <w:rsid w:val="002F4917"/>
    <w:rsid w:val="002F58AF"/>
    <w:rsid w:val="002F7597"/>
    <w:rsid w:val="00300A76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52E9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5B94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BBC"/>
    <w:rsid w:val="00434842"/>
    <w:rsid w:val="00435B2B"/>
    <w:rsid w:val="004401A0"/>
    <w:rsid w:val="004407EB"/>
    <w:rsid w:val="00440A97"/>
    <w:rsid w:val="00444176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5E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034A"/>
    <w:rsid w:val="004F3F2B"/>
    <w:rsid w:val="004F49E5"/>
    <w:rsid w:val="004F53A1"/>
    <w:rsid w:val="004F5B1F"/>
    <w:rsid w:val="004F5E51"/>
    <w:rsid w:val="004F75AE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62CFC"/>
    <w:rsid w:val="00570DED"/>
    <w:rsid w:val="00574880"/>
    <w:rsid w:val="00574B68"/>
    <w:rsid w:val="005805A8"/>
    <w:rsid w:val="00580D11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41E6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B7855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3B0D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2DB7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0E49"/>
    <w:rsid w:val="00745635"/>
    <w:rsid w:val="00754076"/>
    <w:rsid w:val="00755FF7"/>
    <w:rsid w:val="00757EC0"/>
    <w:rsid w:val="00761C3B"/>
    <w:rsid w:val="00761E0A"/>
    <w:rsid w:val="007622D5"/>
    <w:rsid w:val="0076709E"/>
    <w:rsid w:val="007677B9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15BEE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55878"/>
    <w:rsid w:val="00860626"/>
    <w:rsid w:val="00860FCE"/>
    <w:rsid w:val="0086141C"/>
    <w:rsid w:val="00861557"/>
    <w:rsid w:val="0086168A"/>
    <w:rsid w:val="00862320"/>
    <w:rsid w:val="00864E4E"/>
    <w:rsid w:val="0086680A"/>
    <w:rsid w:val="00867993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6AF6"/>
    <w:rsid w:val="008B7202"/>
    <w:rsid w:val="008C0295"/>
    <w:rsid w:val="008C23FB"/>
    <w:rsid w:val="008C2468"/>
    <w:rsid w:val="008C3F7F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0729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5E1B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288B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5337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96A0F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5732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5FBD"/>
    <w:rsid w:val="00CB65FE"/>
    <w:rsid w:val="00CC2EE7"/>
    <w:rsid w:val="00CC4315"/>
    <w:rsid w:val="00CD29E6"/>
    <w:rsid w:val="00CD3CD4"/>
    <w:rsid w:val="00CD3D70"/>
    <w:rsid w:val="00CD4594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0CA6"/>
    <w:rsid w:val="00D014E6"/>
    <w:rsid w:val="00D02A70"/>
    <w:rsid w:val="00D04410"/>
    <w:rsid w:val="00D105B0"/>
    <w:rsid w:val="00D11599"/>
    <w:rsid w:val="00D12E3C"/>
    <w:rsid w:val="00D1419B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3D9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5B8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47FA6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1FCEF-568D-43A8-979C-ACD5934D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R-INTERN-01</cp:lastModifiedBy>
  <cp:revision>9</cp:revision>
  <cp:lastPrinted>2008-08-25T10:45:00Z</cp:lastPrinted>
  <dcterms:created xsi:type="dcterms:W3CDTF">2018-10-29T04:08:00Z</dcterms:created>
  <dcterms:modified xsi:type="dcterms:W3CDTF">2018-11-05T01:18:00Z</dcterms:modified>
</cp:coreProperties>
</file>