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7"/>
        <w:gridCol w:w="882"/>
        <w:gridCol w:w="1201"/>
        <w:gridCol w:w="752"/>
        <w:gridCol w:w="935"/>
        <w:gridCol w:w="489"/>
        <w:gridCol w:w="1841"/>
        <w:gridCol w:w="184"/>
        <w:gridCol w:w="668"/>
        <w:gridCol w:w="560"/>
        <w:gridCol w:w="850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EA55B8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 w:hint="eastAsia"/>
                <w:kern w:val="2"/>
              </w:rPr>
              <w:t>1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</w:t>
            </w:r>
            <w:r w:rsidR="00EA55B8">
              <w:rPr>
                <w:rFonts w:ascii="굴림체" w:eastAsia="굴림체" w:hAnsi="굴림체"/>
                <w:kern w:val="2"/>
              </w:rPr>
              <w:t>6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EA55B8">
              <w:rPr>
                <w:rFonts w:ascii="굴림체" w:eastAsia="굴림체" w:hAnsi="굴림체"/>
                <w:kern w:val="2"/>
              </w:rPr>
              <w:t>2</w:t>
            </w:r>
            <w:r w:rsidR="00985C1B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 w:hint="eastAsia"/>
                <w:kern w:val="2"/>
              </w:rPr>
              <w:t>16:4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EA55B8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8층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EA55B8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리뷰에 따른 </w:t>
            </w:r>
            <w:r w:rsidR="0009108A">
              <w:rPr>
                <w:rFonts w:ascii="굴림체" w:eastAsia="굴림체" w:hAnsi="굴림체" w:hint="eastAsia"/>
              </w:rPr>
              <w:t xml:space="preserve">문서 </w:t>
            </w:r>
            <w:r>
              <w:rPr>
                <w:rFonts w:ascii="굴림체" w:eastAsia="굴림체" w:hAnsi="굴림체" w:hint="eastAsia"/>
              </w:rPr>
              <w:t xml:space="preserve">수정사항과 추후 </w:t>
            </w:r>
            <w:r w:rsidR="0009108A">
              <w:rPr>
                <w:rFonts w:ascii="굴림체" w:eastAsia="굴림체" w:hAnsi="굴림체" w:hint="eastAsia"/>
              </w:rPr>
              <w:t>일정</w:t>
            </w:r>
            <w:r>
              <w:rPr>
                <w:rFonts w:ascii="굴림체" w:eastAsia="굴림체" w:hAnsi="굴림체" w:hint="eastAsia"/>
              </w:rPr>
              <w:t xml:space="preserve"> 논의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96A0F" w:rsidRDefault="00985C1B" w:rsidP="00B96A0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1. </w:t>
            </w:r>
            <w:r w:rsidR="000A3903">
              <w:rPr>
                <w:rFonts w:ascii="굴림체" w:eastAsia="굴림체" w:hAnsi="굴림체" w:hint="eastAsia"/>
              </w:rPr>
              <w:t>개발 아키텍처</w:t>
            </w:r>
            <w:r w:rsidR="00EA55B8">
              <w:rPr>
                <w:rFonts w:ascii="굴림체" w:eastAsia="굴림체" w:hAnsi="굴림체" w:hint="eastAsia"/>
              </w:rPr>
              <w:t xml:space="preserve"> 조사 문서</w:t>
            </w:r>
          </w:p>
          <w:p w:rsidR="00985C1B" w:rsidRDefault="00B96A0F" w:rsidP="00B96A0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985C1B">
              <w:rPr>
                <w:rFonts w:ascii="굴림체" w:eastAsia="굴림체" w:hAnsi="굴림체" w:hint="eastAsia"/>
              </w:rPr>
              <w:t xml:space="preserve">- </w:t>
            </w:r>
            <w:r w:rsidR="00EA55B8">
              <w:rPr>
                <w:rFonts w:ascii="굴림체" w:eastAsia="굴림체" w:hAnsi="굴림체" w:hint="eastAsia"/>
              </w:rPr>
              <w:t>개요</w:t>
            </w:r>
            <w:r w:rsidR="007677B9">
              <w:rPr>
                <w:rFonts w:ascii="굴림체" w:eastAsia="굴림체" w:hAnsi="굴림체" w:hint="eastAsia"/>
              </w:rPr>
              <w:t>를</w:t>
            </w:r>
            <w:r w:rsidR="00EA55B8">
              <w:rPr>
                <w:rFonts w:ascii="굴림체" w:eastAsia="굴림체" w:hAnsi="굴림체" w:hint="eastAsia"/>
              </w:rPr>
              <w:t xml:space="preserve"> 작성하여 마무리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>
              <w:rPr>
                <w:rFonts w:ascii="굴림체" w:eastAsia="굴림체" w:hAnsi="굴림체" w:hint="eastAsia"/>
              </w:rPr>
              <w:t>기능 스펙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- </w:t>
            </w:r>
            <w:r w:rsidR="00EA55B8">
              <w:rPr>
                <w:rFonts w:ascii="굴림체" w:eastAsia="굴림체" w:hAnsi="굴림체" w:hint="eastAsia"/>
              </w:rPr>
              <w:t>리뷰에서 언급된 사항들을 반영하여 내용 수정</w:t>
            </w:r>
          </w:p>
          <w:p w:rsidR="00EA55B8" w:rsidRDefault="00EA55B8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- 변경된 일정으로 수정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</w:p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향후 일정]</w:t>
            </w:r>
          </w:p>
          <w:p w:rsidR="00B96A0F" w:rsidRDefault="00985C1B" w:rsidP="00B96A0F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 w:rsidRPr="00985C1B">
              <w:rPr>
                <w:rFonts w:ascii="굴림체" w:eastAsia="굴림체" w:hAnsi="굴림체" w:hint="eastAsia"/>
              </w:rPr>
              <w:t>1.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985C1B">
              <w:rPr>
                <w:rFonts w:ascii="굴림체" w:eastAsia="굴림체" w:hAnsi="굴림체" w:hint="eastAsia"/>
              </w:rPr>
              <w:t xml:space="preserve">인턴 </w:t>
            </w:r>
            <w:r w:rsidR="00B96A0F">
              <w:rPr>
                <w:rFonts w:ascii="굴림체" w:eastAsia="굴림체" w:hAnsi="굴림체" w:hint="eastAsia"/>
              </w:rPr>
              <w:t>공통</w:t>
            </w:r>
          </w:p>
          <w:p w:rsidR="00985C1B" w:rsidRPr="000A3903" w:rsidRDefault="00B96A0F" w:rsidP="00B96A0F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0A3903" w:rsidRPr="000A3903">
              <w:rPr>
                <w:rFonts w:ascii="굴림체" w:eastAsia="굴림체" w:hAnsi="굴림체" w:hint="eastAsia"/>
              </w:rPr>
              <w:t>-</w:t>
            </w:r>
            <w:r w:rsidR="000A3903">
              <w:rPr>
                <w:rFonts w:ascii="굴림체" w:eastAsia="굴림체" w:hAnsi="굴림체" w:hint="eastAsia"/>
              </w:rPr>
              <w:t xml:space="preserve"> </w:t>
            </w:r>
            <w:r w:rsidR="00985C1B" w:rsidRPr="000A3903">
              <w:rPr>
                <w:rFonts w:ascii="굴림체" w:eastAsia="굴림체" w:hAnsi="굴림체" w:hint="eastAsia"/>
              </w:rPr>
              <w:t xml:space="preserve">Java SpringBoot로 게시판 </w:t>
            </w:r>
            <w:r w:rsidR="007677B9">
              <w:rPr>
                <w:rFonts w:ascii="굴림체" w:eastAsia="굴림체" w:hAnsi="굴림체" w:hint="eastAsia"/>
              </w:rPr>
              <w:t xml:space="preserve">만들기 </w:t>
            </w:r>
            <w:r w:rsidR="007677B9">
              <w:rPr>
                <w:rFonts w:ascii="굴림체" w:eastAsia="굴림체" w:hAnsi="굴림체"/>
              </w:rPr>
              <w:t>(</w:t>
            </w:r>
            <w:r w:rsidR="00EA55B8">
              <w:rPr>
                <w:rFonts w:ascii="굴림체" w:eastAsia="굴림체" w:hAnsi="굴림체"/>
              </w:rPr>
              <w:t xml:space="preserve">REST API </w:t>
            </w:r>
            <w:r w:rsidR="00EA55B8">
              <w:rPr>
                <w:rFonts w:ascii="굴림체" w:eastAsia="굴림체" w:hAnsi="굴림체" w:hint="eastAsia"/>
              </w:rPr>
              <w:t>사용하여 구현</w:t>
            </w:r>
            <w:r w:rsidR="007677B9">
              <w:rPr>
                <w:rFonts w:ascii="굴림체" w:eastAsia="굴림체" w:hAnsi="굴림체" w:hint="eastAsia"/>
              </w:rPr>
              <w:t>)</w:t>
            </w:r>
          </w:p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D93FA8" w:rsidRDefault="00D93FA8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2. </w:t>
            </w:r>
            <w:r w:rsidR="00985C1B">
              <w:rPr>
                <w:rFonts w:ascii="굴림체" w:eastAsia="굴림체" w:hAnsi="굴림체" w:hint="eastAsia"/>
              </w:rPr>
              <w:t>박지훈 과장님</w:t>
            </w:r>
          </w:p>
          <w:p w:rsidR="000A3903" w:rsidRDefault="00B96A0F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0A3903">
              <w:rPr>
                <w:rFonts w:ascii="굴림체" w:eastAsia="굴림체" w:hAnsi="굴림체" w:hint="eastAsia"/>
              </w:rPr>
              <w:t xml:space="preserve">- </w:t>
            </w:r>
            <w:r w:rsidR="00580D11">
              <w:rPr>
                <w:rFonts w:ascii="굴림체" w:eastAsia="굴림체" w:hAnsi="굴림체" w:hint="eastAsia"/>
              </w:rPr>
              <w:t xml:space="preserve">방문규 차장님과 논의하여 </w:t>
            </w:r>
            <w:r w:rsidR="00EA55B8">
              <w:rPr>
                <w:rFonts w:ascii="굴림체" w:eastAsia="굴림체" w:hAnsi="굴림체" w:hint="eastAsia"/>
              </w:rPr>
              <w:t>기능 목록 작성</w:t>
            </w:r>
          </w:p>
          <w:p w:rsidR="002C11AB" w:rsidRDefault="002C11AB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</w:p>
          <w:p w:rsidR="002C11AB" w:rsidRDefault="002C11AB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3. 차량 데이터 수집 팀 공통</w:t>
            </w:r>
            <w:r w:rsidR="004F034A">
              <w:rPr>
                <w:rFonts w:ascii="굴림체" w:eastAsia="굴림체" w:hAnsi="굴림체" w:hint="eastAsia"/>
              </w:rPr>
              <w:t xml:space="preserve"> 유의사항</w:t>
            </w:r>
          </w:p>
          <w:p w:rsidR="005941E6" w:rsidRDefault="00B96A0F" w:rsidP="00300A76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2C11AB">
              <w:rPr>
                <w:rFonts w:ascii="굴림체" w:eastAsia="굴림체" w:hAnsi="굴림체" w:hint="eastAsia"/>
              </w:rPr>
              <w:t xml:space="preserve">- 시뮬레이터에서 개발단으로 </w:t>
            </w:r>
            <w:r w:rsidR="002C11AB">
              <w:rPr>
                <w:rFonts w:ascii="굴림체" w:eastAsia="굴림체" w:hAnsi="굴림체"/>
              </w:rPr>
              <w:t xml:space="preserve">smart fleet </w:t>
            </w:r>
            <w:r w:rsidR="002C11AB">
              <w:rPr>
                <w:rFonts w:ascii="굴림체" w:eastAsia="굴림체" w:hAnsi="굴림체" w:hint="eastAsia"/>
              </w:rPr>
              <w:t>없이 데이터 전송</w:t>
            </w:r>
            <w:r w:rsidR="005941E6">
              <w:rPr>
                <w:rFonts w:ascii="굴림체" w:eastAsia="굴림체" w:hAnsi="굴림체" w:hint="eastAsia"/>
              </w:rPr>
              <w:t xml:space="preserve">하는 방안 </w:t>
            </w:r>
            <w:r>
              <w:rPr>
                <w:rFonts w:ascii="굴림체" w:eastAsia="굴림체" w:hAnsi="굴림체" w:hint="eastAsia"/>
              </w:rPr>
              <w:t>고려</w:t>
            </w:r>
          </w:p>
          <w:p w:rsidR="000A3903" w:rsidRPr="000A3903" w:rsidRDefault="00B96A0F" w:rsidP="00300A76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   </w:t>
            </w:r>
            <w:r>
              <w:rPr>
                <w:rFonts w:ascii="굴림체" w:eastAsia="굴림체" w:hAnsi="굴림체" w:hint="eastAsia"/>
              </w:rPr>
              <w:t>→</w:t>
            </w:r>
            <w:r>
              <w:rPr>
                <w:rFonts w:ascii="굴림체" w:eastAsia="굴림체" w:hAnsi="굴림체"/>
              </w:rPr>
              <w:t xml:space="preserve"> </w:t>
            </w:r>
            <w:bookmarkStart w:id="0" w:name="_GoBack"/>
            <w:bookmarkEnd w:id="0"/>
            <w:r w:rsidR="00300A76">
              <w:rPr>
                <w:rFonts w:ascii="굴림체" w:eastAsia="굴림체" w:hAnsi="굴림체"/>
              </w:rPr>
              <w:t>AP</w:t>
            </w:r>
            <w:r w:rsidR="002C11AB">
              <w:rPr>
                <w:rFonts w:ascii="굴림체" w:eastAsia="굴림체" w:hAnsi="굴림체"/>
              </w:rPr>
              <w:t xml:space="preserve">I </w:t>
            </w:r>
            <w:r w:rsidR="002C11AB">
              <w:rPr>
                <w:rFonts w:ascii="굴림체" w:eastAsia="굴림체" w:hAnsi="굴림체" w:hint="eastAsia"/>
              </w:rPr>
              <w:t xml:space="preserve">분석이 </w:t>
            </w:r>
            <w:r w:rsidR="00300A76">
              <w:rPr>
                <w:rFonts w:ascii="굴림체" w:eastAsia="굴림체" w:hAnsi="굴림체" w:hint="eastAsia"/>
              </w:rPr>
              <w:t>자세히</w:t>
            </w:r>
            <w:r w:rsidR="002C11AB">
              <w:rPr>
                <w:rFonts w:ascii="굴림체" w:eastAsia="굴림체" w:hAnsi="굴림체" w:hint="eastAsia"/>
              </w:rPr>
              <w:t xml:space="preserve"> 이루어져야 함</w:t>
            </w: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E49" w:rsidRDefault="00740E49">
      <w:r>
        <w:separator/>
      </w:r>
    </w:p>
  </w:endnote>
  <w:endnote w:type="continuationSeparator" w:id="0">
    <w:p w:rsidR="00740E49" w:rsidRDefault="0074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A0544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740E49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599976566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B96A0F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E49" w:rsidRDefault="00740E49">
      <w:r>
        <w:separator/>
      </w:r>
    </w:p>
  </w:footnote>
  <w:footnote w:type="continuationSeparator" w:id="0">
    <w:p w:rsidR="00740E49" w:rsidRDefault="00740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EA55B8">
            <w:rPr>
              <w:rFonts w:ascii="굴림체" w:eastAsia="굴림체" w:hAnsi="굴림체" w:hint="eastAsia"/>
              <w:sz w:val="16"/>
            </w:rPr>
            <w:t>이다솔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EA55B8">
            <w:rPr>
              <w:rFonts w:ascii="Times New Roman" w:eastAsia="굴림체" w:hAnsi="Times New Roman"/>
              <w:sz w:val="16"/>
              <w:szCs w:val="16"/>
            </w:rPr>
            <w:t>1001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0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4A46C9DE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E56C5-C448-4CAC-B038-BCDA722B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127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R-INTERN-I</cp:lastModifiedBy>
  <cp:revision>28</cp:revision>
  <cp:lastPrinted>2008-08-25T10:45:00Z</cp:lastPrinted>
  <dcterms:created xsi:type="dcterms:W3CDTF">2017-09-11T00:59:00Z</dcterms:created>
  <dcterms:modified xsi:type="dcterms:W3CDTF">2018-10-02T00:10:00Z</dcterms:modified>
</cp:coreProperties>
</file>