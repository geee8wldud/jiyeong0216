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02" w:rsidRPr="00A21BCE" w:rsidRDefault="006C3702" w:rsidP="00006186">
      <w:pPr>
        <w:wordWrap w:val="0"/>
        <w:ind w:left="0" w:firstLine="0"/>
        <w:rPr>
          <w:rFonts w:ascii="굴림체" w:eastAsia="굴림체" w:hAnsi="굴림체"/>
        </w:rPr>
      </w:pPr>
    </w:p>
    <w:tbl>
      <w:tblPr>
        <w:tblW w:w="50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27"/>
        <w:gridCol w:w="882"/>
        <w:gridCol w:w="1201"/>
        <w:gridCol w:w="752"/>
        <w:gridCol w:w="935"/>
        <w:gridCol w:w="489"/>
        <w:gridCol w:w="1841"/>
        <w:gridCol w:w="184"/>
        <w:gridCol w:w="668"/>
        <w:gridCol w:w="560"/>
        <w:gridCol w:w="850"/>
      </w:tblGrid>
      <w:tr w:rsidR="00542054" w:rsidRPr="00A21BCE" w:rsidTr="00692013">
        <w:trPr>
          <w:trHeight w:val="326"/>
        </w:trPr>
        <w:tc>
          <w:tcPr>
            <w:tcW w:w="5000" w:type="pct"/>
            <w:gridSpan w:val="11"/>
            <w:shd w:val="pct15" w:color="auto" w:fill="auto"/>
            <w:vAlign w:val="center"/>
          </w:tcPr>
          <w:p w:rsidR="00542054" w:rsidRPr="00A21BCE" w:rsidRDefault="00542054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</w:rPr>
            </w:pPr>
            <w:r w:rsidRPr="00A21BCE">
              <w:rPr>
                <w:rFonts w:ascii="굴림체" w:eastAsia="굴림체" w:hAnsi="굴림체" w:hint="eastAsia"/>
              </w:rPr>
              <w:t>회의록</w:t>
            </w:r>
          </w:p>
        </w:tc>
      </w:tr>
      <w:tr w:rsidR="004B3A5F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회의제목</w:t>
            </w:r>
          </w:p>
        </w:tc>
        <w:tc>
          <w:tcPr>
            <w:tcW w:w="4228" w:type="pct"/>
            <w:gridSpan w:val="10"/>
            <w:tcBorders>
              <w:bottom w:val="single" w:sz="4" w:space="0" w:color="auto"/>
            </w:tcBorders>
            <w:vAlign w:val="center"/>
          </w:tcPr>
          <w:p w:rsidR="004B3A5F" w:rsidRPr="00A21BCE" w:rsidRDefault="00322B26" w:rsidP="00006186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차량 데이터 수집</w:t>
            </w:r>
            <w:r w:rsidR="00CA4CC7">
              <w:rPr>
                <w:rFonts w:ascii="굴림체" w:eastAsia="굴림체" w:hAnsi="굴림체" w:hint="eastAsia"/>
              </w:rPr>
              <w:t xml:space="preserve"> 팀 업무</w:t>
            </w:r>
            <w:r w:rsidR="00E67DDC">
              <w:rPr>
                <w:rFonts w:ascii="굴림체" w:eastAsia="굴림체" w:hAnsi="굴림체" w:hint="eastAsia"/>
              </w:rPr>
              <w:t xml:space="preserve"> </w:t>
            </w:r>
            <w:r w:rsidR="00D93FA8">
              <w:rPr>
                <w:rFonts w:ascii="굴림체" w:eastAsia="굴림체" w:hAnsi="굴림체" w:hint="eastAsia"/>
              </w:rPr>
              <w:t>회의</w:t>
            </w:r>
          </w:p>
        </w:tc>
      </w:tr>
      <w:tr w:rsidR="00692013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일    시</w:t>
            </w:r>
          </w:p>
        </w:tc>
        <w:tc>
          <w:tcPr>
            <w:tcW w:w="2153" w:type="pct"/>
            <w:gridSpan w:val="5"/>
            <w:tcBorders>
              <w:bottom w:val="single" w:sz="4" w:space="0" w:color="000000"/>
            </w:tcBorders>
            <w:vAlign w:val="center"/>
          </w:tcPr>
          <w:p w:rsidR="00FC5099" w:rsidRPr="00A21BCE" w:rsidRDefault="009E3473" w:rsidP="00985C1B">
            <w:pPr>
              <w:wordWrap w:val="0"/>
              <w:ind w:left="1600" w:hangingChars="800" w:hanging="1600"/>
              <w:rPr>
                <w:rFonts w:ascii="굴림체" w:eastAsia="굴림체" w:hAnsi="굴림체"/>
                <w:kern w:val="2"/>
              </w:rPr>
            </w:pPr>
            <w:r w:rsidRPr="00A21BCE">
              <w:rPr>
                <w:rFonts w:ascii="굴림체" w:eastAsia="굴림체" w:hAnsi="굴림체" w:hint="eastAsia"/>
                <w:kern w:val="2"/>
              </w:rPr>
              <w:t>201</w:t>
            </w:r>
            <w:r w:rsidR="00CA4CC7">
              <w:rPr>
                <w:rFonts w:ascii="굴림체" w:eastAsia="굴림체" w:hAnsi="굴림체"/>
                <w:kern w:val="2"/>
              </w:rPr>
              <w:t>8</w:t>
            </w:r>
            <w:r w:rsidRPr="00A21BCE">
              <w:rPr>
                <w:rFonts w:ascii="굴림체" w:eastAsia="굴림체" w:hAnsi="굴림체" w:hint="eastAsia"/>
                <w:kern w:val="2"/>
              </w:rPr>
              <w:t>년</w:t>
            </w:r>
            <w:r w:rsidR="000A6F4C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7F5641">
              <w:rPr>
                <w:rFonts w:ascii="굴림체" w:eastAsia="굴림체" w:hAnsi="굴림체" w:hint="eastAsia"/>
                <w:kern w:val="2"/>
              </w:rPr>
              <w:t>9</w:t>
            </w:r>
            <w:r w:rsidR="003C05ED">
              <w:rPr>
                <w:rFonts w:ascii="굴림체" w:eastAsia="굴림체" w:hAnsi="굴림체" w:hint="eastAsia"/>
                <w:kern w:val="2"/>
              </w:rPr>
              <w:t>월</w:t>
            </w:r>
            <w:r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F74272">
              <w:rPr>
                <w:rFonts w:ascii="굴림체" w:eastAsia="굴림체" w:hAnsi="굴림체" w:hint="eastAsia"/>
                <w:kern w:val="2"/>
              </w:rPr>
              <w:t>1</w:t>
            </w:r>
            <w:r w:rsidR="00985C1B">
              <w:rPr>
                <w:rFonts w:ascii="굴림체" w:eastAsia="굴림체" w:hAnsi="굴림체"/>
                <w:kern w:val="2"/>
              </w:rPr>
              <w:t>7</w:t>
            </w:r>
            <w:r w:rsidR="00A85843">
              <w:rPr>
                <w:rFonts w:ascii="굴림체" w:eastAsia="굴림체" w:hAnsi="굴림체" w:hint="eastAsia"/>
                <w:kern w:val="2"/>
              </w:rPr>
              <w:t>일</w:t>
            </w:r>
            <w:r w:rsidR="007C1027">
              <w:rPr>
                <w:rFonts w:ascii="굴림체" w:eastAsia="굴림체" w:hAnsi="굴림체" w:hint="eastAsia"/>
                <w:kern w:val="2"/>
              </w:rPr>
              <w:t>(</w:t>
            </w:r>
            <w:r w:rsidR="00985C1B">
              <w:rPr>
                <w:rFonts w:ascii="굴림체" w:eastAsia="굴림체" w:hAnsi="굴림체" w:hint="eastAsia"/>
                <w:kern w:val="2"/>
              </w:rPr>
              <w:t>15</w:t>
            </w:r>
            <w:r w:rsidR="0025097B">
              <w:rPr>
                <w:rFonts w:ascii="굴림체" w:eastAsia="굴림체" w:hAnsi="굴림체" w:hint="eastAsia"/>
                <w:kern w:val="2"/>
              </w:rPr>
              <w:t>:</w:t>
            </w:r>
            <w:r w:rsidR="00985C1B">
              <w:rPr>
                <w:rFonts w:ascii="굴림체" w:eastAsia="굴림체" w:hAnsi="굴림체"/>
                <w:kern w:val="2"/>
              </w:rPr>
              <w:t>00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 xml:space="preserve"> ~</w:t>
            </w:r>
            <w:r w:rsidR="0085206D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985C1B">
              <w:rPr>
                <w:rFonts w:ascii="굴림체" w:eastAsia="굴림체" w:hAnsi="굴림체" w:hint="eastAsia"/>
                <w:kern w:val="2"/>
              </w:rPr>
              <w:t>16:2</w:t>
            </w:r>
            <w:r w:rsidR="001929F5">
              <w:rPr>
                <w:rFonts w:ascii="굴림체" w:eastAsia="굴림체" w:hAnsi="굴림체" w:hint="eastAsia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>)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장 소</w:t>
            </w:r>
          </w:p>
        </w:tc>
        <w:tc>
          <w:tcPr>
            <w:tcW w:w="1144" w:type="pct"/>
            <w:gridSpan w:val="4"/>
            <w:tcBorders>
              <w:bottom w:val="single" w:sz="4" w:space="0" w:color="000000"/>
            </w:tcBorders>
            <w:vAlign w:val="center"/>
          </w:tcPr>
          <w:p w:rsidR="00F623AA" w:rsidRPr="00A21BCE" w:rsidRDefault="00D93FA8" w:rsidP="003871CE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성수센터 1</w:t>
            </w:r>
            <w:r>
              <w:rPr>
                <w:rFonts w:ascii="굴림체" w:eastAsia="굴림체" w:hAnsi="굴림체"/>
              </w:rPr>
              <w:t>0</w:t>
            </w:r>
            <w:r>
              <w:rPr>
                <w:rFonts w:ascii="굴림체" w:eastAsia="굴림체" w:hAnsi="굴림체" w:hint="eastAsia"/>
              </w:rPr>
              <w:t>층 회의실</w:t>
            </w: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 w:val="restart"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참 석 자</w:t>
            </w:r>
          </w:p>
        </w:tc>
        <w:tc>
          <w:tcPr>
            <w:tcW w:w="105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380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20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성명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431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1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</w:t>
            </w:r>
            <w:r w:rsidRPr="00537949">
              <w:rPr>
                <w:rFonts w:ascii="돋움체" w:eastAsia="돋움체" w:hAnsi="돋움체" w:hint="eastAsia"/>
                <w:b/>
              </w:rPr>
              <w:t>명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05CE7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선임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박지훈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이다솔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김지윤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4570" w:type="pct"/>
            <w:gridSpan w:val="10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주 요 내 용</w:t>
            </w:r>
          </w:p>
        </w:tc>
        <w:tc>
          <w:tcPr>
            <w:tcW w:w="430" w:type="pct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D93FA8" w:rsidRPr="00A21BCE" w:rsidTr="00BF5953">
        <w:trPr>
          <w:trHeight w:val="441"/>
        </w:trPr>
        <w:tc>
          <w:tcPr>
            <w:tcW w:w="772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회의안건</w:t>
            </w:r>
          </w:p>
        </w:tc>
        <w:tc>
          <w:tcPr>
            <w:tcW w:w="3798" w:type="pct"/>
            <w:gridSpan w:val="9"/>
            <w:shd w:val="clear" w:color="auto" w:fill="auto"/>
            <w:vAlign w:val="center"/>
          </w:tcPr>
          <w:p w:rsidR="00D93FA8" w:rsidRPr="0025097B" w:rsidRDefault="00985C1B" w:rsidP="00D93FA8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시뮬레이터 개발 아키텍처 최종 선정,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기능 스펙 초안 수정</w:t>
            </w:r>
          </w:p>
        </w:tc>
        <w:tc>
          <w:tcPr>
            <w:tcW w:w="430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77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회의내용</w:t>
            </w:r>
          </w:p>
        </w:tc>
        <w:tc>
          <w:tcPr>
            <w:tcW w:w="3798" w:type="pct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85C1B" w:rsidRPr="00985C1B" w:rsidRDefault="00985C1B" w:rsidP="00985C1B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1. </w:t>
            </w:r>
            <w:r w:rsidR="000A3903">
              <w:rPr>
                <w:rFonts w:ascii="굴림체" w:eastAsia="굴림체" w:hAnsi="굴림체" w:hint="eastAsia"/>
              </w:rPr>
              <w:t>개발 아키텍처</w:t>
            </w:r>
          </w:p>
          <w:p w:rsidR="00985C1B" w:rsidRDefault="00985C1B" w:rsidP="00985C1B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- </w:t>
            </w:r>
            <w:r>
              <w:rPr>
                <w:rFonts w:ascii="굴림체" w:eastAsia="굴림체" w:hAnsi="굴림체"/>
              </w:rPr>
              <w:t>Java SpringBoot</w:t>
            </w:r>
            <w:r w:rsidR="000A3903">
              <w:rPr>
                <w:rFonts w:ascii="굴림체" w:eastAsia="굴림체" w:hAnsi="굴림체" w:hint="eastAsia"/>
              </w:rPr>
              <w:t>로 최종 결정</w:t>
            </w:r>
          </w:p>
          <w:p w:rsidR="00985C1B" w:rsidRDefault="00985C1B" w:rsidP="00985C1B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2. </w:t>
            </w:r>
            <w:r>
              <w:rPr>
                <w:rFonts w:ascii="굴림체" w:eastAsia="굴림체" w:hAnsi="굴림체" w:hint="eastAsia"/>
              </w:rPr>
              <w:t>기능 스펙</w:t>
            </w:r>
          </w:p>
          <w:p w:rsidR="00985C1B" w:rsidRDefault="00985C1B" w:rsidP="00985C1B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 - 초안 작성 후 </w:t>
            </w:r>
            <w:r>
              <w:rPr>
                <w:rFonts w:ascii="굴림체" w:eastAsia="굴림체" w:hAnsi="굴림체"/>
              </w:rPr>
              <w:t>1</w:t>
            </w:r>
            <w:r>
              <w:rPr>
                <w:rFonts w:ascii="굴림체" w:eastAsia="굴림체" w:hAnsi="굴림체" w:hint="eastAsia"/>
              </w:rPr>
              <w:t>차 리뷰 종료</w:t>
            </w:r>
          </w:p>
          <w:p w:rsidR="00985C1B" w:rsidRDefault="00985C1B" w:rsidP="00985C1B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 w:hint="eastAsia"/>
              </w:rPr>
            </w:pPr>
          </w:p>
          <w:p w:rsidR="00985C1B" w:rsidRPr="00985C1B" w:rsidRDefault="00985C1B" w:rsidP="00985C1B">
            <w:pPr>
              <w:tabs>
                <w:tab w:val="left" w:pos="318"/>
              </w:tabs>
              <w:wordWrap w:val="0"/>
              <w:ind w:left="720" w:hangingChars="360"/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/>
              </w:rPr>
              <w:t>[</w:t>
            </w:r>
            <w:r>
              <w:rPr>
                <w:rFonts w:ascii="굴림체" w:eastAsia="굴림체" w:hAnsi="굴림체" w:hint="eastAsia"/>
              </w:rPr>
              <w:t>향후 일정]</w:t>
            </w:r>
          </w:p>
          <w:p w:rsidR="00985C1B" w:rsidRDefault="00985C1B" w:rsidP="000A3903">
            <w:pPr>
              <w:tabs>
                <w:tab w:val="left" w:pos="318"/>
              </w:tabs>
              <w:wordWrap w:val="0"/>
              <w:ind w:left="800" w:hanging="800"/>
              <w:rPr>
                <w:rFonts w:ascii="굴림체" w:eastAsia="굴림체" w:hAnsi="굴림체"/>
              </w:rPr>
            </w:pPr>
            <w:r w:rsidRPr="00985C1B">
              <w:rPr>
                <w:rFonts w:ascii="굴림체" w:eastAsia="굴림체" w:hAnsi="굴림체" w:hint="eastAsia"/>
              </w:rPr>
              <w:t>1.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Pr="00985C1B">
              <w:rPr>
                <w:rFonts w:ascii="굴림체" w:eastAsia="굴림체" w:hAnsi="굴림체" w:hint="eastAsia"/>
              </w:rPr>
              <w:t>인턴 공통</w:t>
            </w:r>
          </w:p>
          <w:p w:rsidR="000A3903" w:rsidRDefault="000A3903" w:rsidP="000A3903">
            <w:pPr>
              <w:pStyle w:val="af5"/>
              <w:numPr>
                <w:ilvl w:val="0"/>
                <w:numId w:val="13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Java SpringBoot </w:t>
            </w:r>
            <w:r>
              <w:rPr>
                <w:rFonts w:ascii="굴림체" w:eastAsia="굴림체" w:hAnsi="굴림체" w:hint="eastAsia"/>
              </w:rPr>
              <w:t>공부</w:t>
            </w:r>
          </w:p>
          <w:p w:rsidR="00D93FA8" w:rsidRPr="000A3903" w:rsidRDefault="000A3903" w:rsidP="000A3903">
            <w:pPr>
              <w:tabs>
                <w:tab w:val="left" w:pos="318"/>
              </w:tabs>
              <w:wordWrap w:val="0"/>
              <w:ind w:left="0" w:firstLine="400"/>
              <w:rPr>
                <w:rFonts w:ascii="굴림체" w:eastAsia="굴림체" w:hAnsi="굴림체"/>
              </w:rPr>
            </w:pPr>
            <w:r w:rsidRPr="000A3903">
              <w:rPr>
                <w:rFonts w:ascii="굴림체" w:eastAsia="굴림체" w:hAnsi="굴림체" w:hint="eastAsia"/>
              </w:rPr>
              <w:t>-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985C1B" w:rsidRPr="000A3903">
              <w:rPr>
                <w:rFonts w:ascii="굴림체" w:eastAsia="굴림체" w:hAnsi="굴림체" w:hint="eastAsia"/>
              </w:rPr>
              <w:t xml:space="preserve">주제 </w:t>
            </w:r>
            <w:r w:rsidR="00985C1B" w:rsidRPr="000A3903">
              <w:rPr>
                <w:rFonts w:ascii="굴림체" w:eastAsia="굴림체" w:hAnsi="굴림체"/>
              </w:rPr>
              <w:t xml:space="preserve">: </w:t>
            </w:r>
            <w:r w:rsidR="00985C1B" w:rsidRPr="000A3903">
              <w:rPr>
                <w:rFonts w:ascii="굴림체" w:eastAsia="굴림체" w:hAnsi="굴림체" w:hint="eastAsia"/>
              </w:rPr>
              <w:t>Java SpringBoot로 게시판 만들기</w:t>
            </w:r>
          </w:p>
          <w:p w:rsidR="00985C1B" w:rsidRPr="000A3903" w:rsidRDefault="000A3903" w:rsidP="000A3903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- </w:t>
            </w:r>
            <w:r w:rsidR="00985C1B" w:rsidRPr="000A3903">
              <w:rPr>
                <w:rFonts w:ascii="굴림체" w:eastAsia="굴림체" w:hAnsi="굴림체" w:hint="eastAsia"/>
              </w:rPr>
              <w:t xml:space="preserve">기한 </w:t>
            </w:r>
            <w:r w:rsidR="00985C1B" w:rsidRPr="000A3903">
              <w:rPr>
                <w:rFonts w:ascii="굴림체" w:eastAsia="굴림체" w:hAnsi="굴림체"/>
              </w:rPr>
              <w:t>: 2018.09.19(</w:t>
            </w:r>
            <w:r w:rsidR="00985C1B" w:rsidRPr="000A3903">
              <w:rPr>
                <w:rFonts w:ascii="굴림체" w:eastAsia="굴림체" w:hAnsi="굴림체" w:hint="eastAsia"/>
              </w:rPr>
              <w:t>수)</w:t>
            </w:r>
            <w:r w:rsidRPr="000A3903">
              <w:rPr>
                <w:rFonts w:ascii="굴림체" w:eastAsia="굴림체" w:hAnsi="굴림체" w:hint="eastAsia"/>
              </w:rPr>
              <w:t>까지</w:t>
            </w:r>
          </w:p>
          <w:p w:rsidR="00985C1B" w:rsidRPr="00985C1B" w:rsidRDefault="00985C1B" w:rsidP="00985C1B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 w:hint="eastAsia"/>
              </w:rPr>
            </w:pPr>
            <w:bookmarkStart w:id="0" w:name="_GoBack"/>
            <w:bookmarkEnd w:id="0"/>
          </w:p>
          <w:p w:rsidR="00D93FA8" w:rsidRDefault="00D93FA8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2. </w:t>
            </w:r>
            <w:r w:rsidR="00985C1B">
              <w:rPr>
                <w:rFonts w:ascii="굴림체" w:eastAsia="굴림체" w:hAnsi="굴림체" w:hint="eastAsia"/>
              </w:rPr>
              <w:t>박지훈 과장님</w:t>
            </w:r>
          </w:p>
          <w:p w:rsidR="000A3903" w:rsidRDefault="000A3903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 - </w:t>
            </w:r>
            <w:r>
              <w:rPr>
                <w:rFonts w:ascii="굴림체" w:eastAsia="굴림체" w:hAnsi="굴림체"/>
              </w:rPr>
              <w:t xml:space="preserve">SmartFleet API </w:t>
            </w:r>
            <w:r>
              <w:rPr>
                <w:rFonts w:ascii="굴림체" w:eastAsia="굴림체" w:hAnsi="굴림체" w:hint="eastAsia"/>
              </w:rPr>
              <w:t>연구</w:t>
            </w:r>
          </w:p>
          <w:p w:rsidR="000A3903" w:rsidRDefault="000A3903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</w:p>
          <w:p w:rsidR="000A3903" w:rsidRDefault="000A3903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3. 차량 데이터 수집 팀 공통</w:t>
            </w:r>
          </w:p>
          <w:p w:rsidR="000A3903" w:rsidRPr="000A3903" w:rsidRDefault="000A3903" w:rsidP="000A3903">
            <w:pPr>
              <w:pStyle w:val="af5"/>
              <w:numPr>
                <w:ilvl w:val="0"/>
                <w:numId w:val="12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 w:rsidRPr="000A3903">
              <w:rPr>
                <w:rFonts w:ascii="굴림체" w:eastAsia="굴림체" w:hAnsi="굴림체"/>
              </w:rPr>
              <w:t>2018.09.20(</w:t>
            </w:r>
            <w:r w:rsidRPr="000A3903">
              <w:rPr>
                <w:rFonts w:ascii="굴림체" w:eastAsia="굴림체" w:hAnsi="굴림체" w:hint="eastAsia"/>
              </w:rPr>
              <w:t>목)</w:t>
            </w:r>
          </w:p>
          <w:p w:rsidR="000A3903" w:rsidRDefault="000A3903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 - Java SpringBoot 게시판 리뷰</w:t>
            </w:r>
          </w:p>
          <w:p w:rsidR="000A3903" w:rsidRDefault="000A3903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 - </w:t>
            </w:r>
            <w:r>
              <w:rPr>
                <w:rFonts w:ascii="굴림체" w:eastAsia="굴림체" w:hAnsi="굴림체" w:hint="eastAsia"/>
              </w:rPr>
              <w:t>기능 스펙 수정안 작성</w:t>
            </w:r>
          </w:p>
          <w:p w:rsidR="000A3903" w:rsidRPr="000A3903" w:rsidRDefault="000A3903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 w:hint="eastAsia"/>
              </w:rPr>
            </w:pPr>
          </w:p>
        </w:tc>
        <w:tc>
          <w:tcPr>
            <w:tcW w:w="43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0A3903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2678" w:type="pct"/>
            <w:gridSpan w:val="5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KCC정보통신</w:t>
            </w:r>
          </w:p>
        </w:tc>
        <w:tc>
          <w:tcPr>
            <w:tcW w:w="2322" w:type="pct"/>
            <w:gridSpan w:val="6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</w:tbl>
    <w:p w:rsidR="008A0E48" w:rsidRPr="00EA06AB" w:rsidRDefault="008A0E48" w:rsidP="00006186">
      <w:pPr>
        <w:wordWrap w:val="0"/>
        <w:ind w:left="0" w:firstLine="0"/>
        <w:rPr>
          <w:rFonts w:ascii="굴림체" w:eastAsia="굴림체" w:hAnsi="굴림체"/>
        </w:rPr>
      </w:pPr>
    </w:p>
    <w:sectPr w:rsidR="008A0E48" w:rsidRPr="00EA06AB" w:rsidSect="00030380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20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FD0" w:rsidRDefault="00E23FD0">
      <w:r>
        <w:separator/>
      </w:r>
    </w:p>
  </w:endnote>
  <w:endnote w:type="continuationSeparator" w:id="0">
    <w:p w:rsidR="00E23FD0" w:rsidRDefault="00E23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Default="001051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:rsidR="00105132" w:rsidRDefault="001051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Pr="00506E78" w:rsidRDefault="00105132">
    <w:pPr>
      <w:pStyle w:val="a5"/>
      <w:tabs>
        <w:tab w:val="clear" w:pos="8640"/>
        <w:tab w:val="right" w:pos="9000"/>
        <w:tab w:val="right" w:pos="9180"/>
      </w:tabs>
      <w:ind w:left="0" w:right="360" w:firstLine="0"/>
      <w:jc w:val="center"/>
      <w:rPr>
        <w:rFonts w:ascii="Times New Roman" w:hAnsi="Times New Roman"/>
        <w:sz w:val="16"/>
      </w:rPr>
    </w:pPr>
    <w:r>
      <w:rPr>
        <w:rFonts w:ascii="Times New Roman" w:hAnsi="Times New Roman"/>
        <w:noProof/>
        <w:sz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-99696</wp:posOffset>
              </wp:positionV>
              <wp:extent cx="6120130" cy="0"/>
              <wp:effectExtent l="0" t="0" r="13970" b="1905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D2418" id="Line 17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-7.85pt" to="48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lvEg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" strokeweight="1.5pt"/>
          </w:pict>
        </mc:Fallback>
      </mc:AlternateContent>
    </w:r>
    <w:r w:rsidR="00E23FD0">
      <w:rPr>
        <w:rFonts w:ascii="Times New Roman" w:hAnsi="Times New Roman"/>
        <w:noProof/>
        <w:sz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389.6pt;margin-top:-3.3pt;width:100pt;height:18pt;z-index:251657216;mso-wrap-style:none;mso-position-horizontal-relative:text;mso-position-vertical-relative:text;v-text-anchor:middle" o:userdrawn="t" fillcolor="#618ffd">
          <v:fill o:detectmouseclick="t"/>
          <v:imagedata r:id="rId1" o:title="" chromakey="white"/>
          <v:shadow color="#919191"/>
          <o:lock v:ext="edit" aspectratio="f"/>
        </v:shape>
        <o:OLEObject Type="Embed" ProgID="Unknown" ShapeID="_x0000_s2064" DrawAspect="Content" ObjectID="_1598708986" r:id="rId2"/>
      </w:object>
    </w:r>
    <w:r w:rsidRPr="00506E78">
      <w:rPr>
        <w:rFonts w:ascii="Times New Roman" w:hAnsi="Times New Roman"/>
        <w:sz w:val="16"/>
      </w:rPr>
      <w:t xml:space="preserve">Page </w:t>
    </w:r>
    <w:r w:rsidRPr="00506E78">
      <w:rPr>
        <w:rFonts w:ascii="Times New Roman" w:hAnsi="Times New Roman"/>
        <w:sz w:val="16"/>
      </w:rPr>
      <w:fldChar w:fldCharType="begin"/>
    </w:r>
    <w:r w:rsidRPr="00506E78">
      <w:rPr>
        <w:rFonts w:ascii="Times New Roman" w:hAnsi="Times New Roman"/>
        <w:sz w:val="16"/>
      </w:rPr>
      <w:instrText xml:space="preserve"> PAGE  \* Arabic  \* MERGEFORMAT </w:instrText>
    </w:r>
    <w:r w:rsidRPr="00506E78">
      <w:rPr>
        <w:rFonts w:ascii="Times New Roman" w:hAnsi="Times New Roman"/>
        <w:sz w:val="16"/>
      </w:rPr>
      <w:fldChar w:fldCharType="separate"/>
    </w:r>
    <w:r w:rsidR="000A3903">
      <w:rPr>
        <w:rFonts w:ascii="Times New Roman" w:hAnsi="Times New Roman"/>
        <w:noProof/>
        <w:sz w:val="16"/>
      </w:rPr>
      <w:t>1</w:t>
    </w:r>
    <w:r w:rsidRPr="00506E78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FD0" w:rsidRDefault="00E23FD0">
      <w:r>
        <w:separator/>
      </w:r>
    </w:p>
  </w:footnote>
  <w:footnote w:type="continuationSeparator" w:id="0">
    <w:p w:rsidR="00E23FD0" w:rsidRDefault="00E23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5" w:type="dxa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2"/>
      <w:gridCol w:w="2268"/>
      <w:gridCol w:w="5065"/>
    </w:tblGrid>
    <w:tr w:rsidR="00105132" w:rsidTr="00030380">
      <w:trPr>
        <w:cantSplit/>
      </w:trPr>
      <w:tc>
        <w:tcPr>
          <w:tcW w:w="2522" w:type="dxa"/>
          <w:vMerge w:val="restart"/>
          <w:tcBorders>
            <w:top w:val="single" w:sz="12" w:space="0" w:color="auto"/>
            <w:left w:val="single" w:sz="8" w:space="0" w:color="auto"/>
            <w:right w:val="single" w:sz="6" w:space="0" w:color="auto"/>
          </w:tcBorders>
          <w:vAlign w:val="center"/>
        </w:tcPr>
        <w:p w:rsidR="00105132" w:rsidRDefault="00BF5953" w:rsidP="007F5641">
          <w:pPr>
            <w:pStyle w:val="a4"/>
            <w:spacing w:before="40" w:after="40"/>
            <w:ind w:leftChars="-71" w:left="-139" w:rightChars="-54" w:right="-108" w:hangingChars="2" w:hanging="3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New </w:t>
          </w:r>
          <w:r w:rsidR="007F5641">
            <w:rPr>
              <w:rFonts w:hint="eastAsia"/>
              <w:sz w:val="16"/>
            </w:rPr>
            <w:t>A</w:t>
          </w:r>
          <w:r w:rsidR="007F5641" w:rsidRPr="007F5641">
            <w:rPr>
              <w:sz w:val="16"/>
            </w:rPr>
            <w:t>rchitecture</w:t>
          </w:r>
          <w:r>
            <w:rPr>
              <w:rFonts w:hint="eastAsia"/>
              <w:sz w:val="16"/>
            </w:rPr>
            <w:t xml:space="preserve"> Team</w:t>
          </w:r>
        </w:p>
      </w:tc>
      <w:tc>
        <w:tcPr>
          <w:tcW w:w="7333" w:type="dxa"/>
          <w:gridSpan w:val="2"/>
          <w:tcBorders>
            <w:top w:val="single" w:sz="12" w:space="0" w:color="auto"/>
            <w:left w:val="nil"/>
            <w:bottom w:val="nil"/>
          </w:tcBorders>
        </w:tcPr>
        <w:p w:rsidR="00105132" w:rsidRPr="006436B3" w:rsidRDefault="00105132" w:rsidP="00A433CA">
          <w:pPr>
            <w:pStyle w:val="a4"/>
            <w:tabs>
              <w:tab w:val="left" w:pos="1135"/>
            </w:tabs>
            <w:ind w:left="720" w:right="72"/>
            <w:rPr>
              <w:rFonts w:ascii="Times New Roman" w:hAnsi="Times New Roman"/>
              <w:b/>
              <w:sz w:val="16"/>
            </w:rPr>
          </w:pPr>
          <w:r w:rsidRPr="006436B3">
            <w:rPr>
              <w:rFonts w:ascii="Times New Roman" w:hAnsi="Times New Roman"/>
              <w:sz w:val="16"/>
            </w:rPr>
            <w:t>Title</w:t>
          </w:r>
        </w:p>
      </w:tc>
    </w:tr>
    <w:tr w:rsidR="00105132" w:rsidTr="00030380">
      <w:trPr>
        <w:cantSplit/>
      </w:trPr>
      <w:tc>
        <w:tcPr>
          <w:tcW w:w="2522" w:type="dxa"/>
          <w:vMerge/>
          <w:tcBorders>
            <w:left w:val="single" w:sz="8" w:space="0" w:color="auto"/>
            <w:bottom w:val="single" w:sz="6" w:space="0" w:color="auto"/>
            <w:right w:val="single" w:sz="6" w:space="0" w:color="auto"/>
          </w:tcBorders>
        </w:tcPr>
        <w:p w:rsidR="00105132" w:rsidRDefault="00105132" w:rsidP="00A433CA">
          <w:pPr>
            <w:pStyle w:val="a4"/>
            <w:spacing w:before="40" w:after="40"/>
            <w:ind w:right="68"/>
            <w:jc w:val="center"/>
          </w:pPr>
        </w:p>
      </w:tc>
      <w:tc>
        <w:tcPr>
          <w:tcW w:w="7333" w:type="dxa"/>
          <w:gridSpan w:val="2"/>
          <w:tcBorders>
            <w:top w:val="nil"/>
            <w:left w:val="nil"/>
            <w:bottom w:val="single" w:sz="6" w:space="0" w:color="auto"/>
          </w:tcBorders>
          <w:vAlign w:val="center"/>
        </w:tcPr>
        <w:p w:rsidR="00105132" w:rsidRPr="00DF2FEB" w:rsidRDefault="00105132" w:rsidP="00EA5C13">
          <w:pPr>
            <w:pStyle w:val="a4"/>
            <w:tabs>
              <w:tab w:val="clear" w:pos="4320"/>
              <w:tab w:val="center" w:pos="7547"/>
            </w:tabs>
            <w:ind w:leftChars="-54" w:left="-108" w:rightChars="-54" w:right="-108" w:firstLine="0"/>
            <w:jc w:val="center"/>
            <w:rPr>
              <w:rFonts w:eastAsia="굴림체"/>
              <w:b/>
              <w:sz w:val="36"/>
              <w:szCs w:val="36"/>
            </w:rPr>
          </w:pPr>
          <w:r>
            <w:rPr>
              <w:rFonts w:ascii="굴림체" w:eastAsia="굴림체" w:hAnsi="굴림체" w:hint="eastAsia"/>
              <w:b/>
              <w:bCs/>
              <w:sz w:val="36"/>
              <w:szCs w:val="36"/>
            </w:rPr>
            <w:t>업무협의</w:t>
          </w:r>
          <w:r w:rsidRPr="00DF2FEB">
            <w:rPr>
              <w:rFonts w:ascii="굴림체" w:eastAsia="굴림체" w:hAnsi="굴림체" w:hint="eastAsia"/>
              <w:b/>
              <w:bCs/>
              <w:sz w:val="36"/>
              <w:szCs w:val="36"/>
            </w:rPr>
            <w:t xml:space="preserve"> 회의록</w:t>
          </w:r>
        </w:p>
        <w:p w:rsidR="00105132" w:rsidRPr="006315EF" w:rsidRDefault="00BF5953" w:rsidP="00EA5C13">
          <w:pPr>
            <w:pStyle w:val="a4"/>
            <w:tabs>
              <w:tab w:val="clear" w:pos="4320"/>
              <w:tab w:val="center" w:pos="7547"/>
            </w:tabs>
            <w:ind w:leftChars="-54" w:left="-108" w:rightChars="-54" w:right="-108" w:firstLine="0"/>
            <w:jc w:val="center"/>
            <w:rPr>
              <w:rFonts w:ascii="Times New Roman" w:eastAsia="굴림체" w:hAnsi="Times New Roman"/>
            </w:rPr>
          </w:pPr>
          <w:r>
            <w:rPr>
              <w:rFonts w:ascii="Times New Roman" w:eastAsia="굴림체" w:hAnsi="Times New Roman" w:hint="eastAsia"/>
            </w:rPr>
            <w:t xml:space="preserve">New </w:t>
          </w:r>
          <w:r w:rsidR="007F5641">
            <w:rPr>
              <w:rFonts w:ascii="Times New Roman" w:eastAsia="굴림체" w:hAnsi="Times New Roman" w:hint="eastAsia"/>
            </w:rPr>
            <w:t>A</w:t>
          </w:r>
          <w:r w:rsidR="007F5641" w:rsidRPr="007F5641">
            <w:rPr>
              <w:rFonts w:ascii="Times New Roman" w:eastAsia="굴림체" w:hAnsi="Times New Roman"/>
            </w:rPr>
            <w:t>rchitecture</w:t>
          </w:r>
          <w:r>
            <w:rPr>
              <w:rFonts w:ascii="Times New Roman" w:eastAsia="굴림체" w:hAnsi="Times New Roman" w:hint="eastAsia"/>
            </w:rPr>
            <w:t xml:space="preserve"> Team</w:t>
          </w:r>
        </w:p>
      </w:tc>
    </w:tr>
    <w:tr w:rsidR="00105132" w:rsidTr="00030380">
      <w:trPr>
        <w:cantSplit/>
      </w:trPr>
      <w:tc>
        <w:tcPr>
          <w:tcW w:w="4790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</w:tcPr>
        <w:p w:rsidR="00105132" w:rsidRPr="007B22F2" w:rsidRDefault="00105132" w:rsidP="003E6F47">
          <w:pPr>
            <w:pStyle w:val="a4"/>
            <w:tabs>
              <w:tab w:val="left" w:pos="1134"/>
            </w:tabs>
            <w:spacing w:before="60"/>
            <w:ind w:left="4" w:right="74" w:hanging="4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 xml:space="preserve">작성자 : </w:t>
          </w:r>
          <w:r w:rsidR="00985C1B">
            <w:rPr>
              <w:rFonts w:ascii="굴림체" w:eastAsia="굴림체" w:hAnsi="굴림체" w:hint="eastAsia"/>
              <w:sz w:val="16"/>
            </w:rPr>
            <w:t>김지윤</w:t>
          </w:r>
        </w:p>
      </w:tc>
      <w:tc>
        <w:tcPr>
          <w:tcW w:w="5065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:rsidR="00105132" w:rsidRPr="00DA73F9" w:rsidRDefault="00105132" w:rsidP="00CA4CC7">
          <w:pPr>
            <w:pStyle w:val="a4"/>
            <w:tabs>
              <w:tab w:val="left" w:pos="1134"/>
            </w:tabs>
            <w:spacing w:before="60"/>
            <w:ind w:leftChars="-54" w:left="-108" w:rightChars="-54" w:right="-108" w:firstLine="0"/>
            <w:jc w:val="center"/>
            <w:rPr>
              <w:rFonts w:ascii="Times New Roman" w:eastAsia="굴림체" w:hAnsi="Times New Roman"/>
              <w:sz w:val="16"/>
              <w:szCs w:val="16"/>
            </w:rPr>
          </w:pPr>
          <w:r w:rsidRPr="00DA73F9">
            <w:rPr>
              <w:rFonts w:ascii="Times New Roman" w:eastAsia="굴림체" w:hAnsi="Times New Roman"/>
              <w:sz w:val="16"/>
              <w:szCs w:val="16"/>
            </w:rPr>
            <w:t>Issue Date:</w:t>
          </w:r>
          <w:r>
            <w:rPr>
              <w:rFonts w:ascii="Times New Roman" w:eastAsia="굴림체" w:hAnsi="Times New Roman" w:hint="eastAsia"/>
              <w:sz w:val="16"/>
              <w:szCs w:val="16"/>
            </w:rPr>
            <w:t xml:space="preserve"> 201</w:t>
          </w:r>
          <w:r w:rsidR="00985C1B">
            <w:rPr>
              <w:rFonts w:ascii="Times New Roman" w:eastAsia="굴림체" w:hAnsi="Times New Roman"/>
              <w:sz w:val="16"/>
              <w:szCs w:val="16"/>
            </w:rPr>
            <w:t>80917</w:t>
          </w:r>
        </w:p>
      </w:tc>
    </w:tr>
  </w:tbl>
  <w:p w:rsidR="00105132" w:rsidRDefault="00105132">
    <w:pPr>
      <w:pStyle w:val="a4"/>
      <w:rPr>
        <w:rFonts w:ascii="Times New Roman" w:eastAsia="굴림체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80557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FB00B9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0"/>
        </w:tabs>
        <w:ind w:left="144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3" w15:restartNumberingAfterBreak="0">
    <w:nsid w:val="0FB71733"/>
    <w:multiLevelType w:val="hybridMultilevel"/>
    <w:tmpl w:val="697C2F16"/>
    <w:lvl w:ilvl="0" w:tplc="519A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B0389"/>
    <w:multiLevelType w:val="hybridMultilevel"/>
    <w:tmpl w:val="9BF228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437571"/>
    <w:multiLevelType w:val="hybridMultilevel"/>
    <w:tmpl w:val="049E7C72"/>
    <w:lvl w:ilvl="0" w:tplc="EC46F14E">
      <w:numFmt w:val="bullet"/>
      <w:lvlText w:val="-"/>
      <w:lvlJc w:val="left"/>
      <w:pPr>
        <w:ind w:left="6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1F31491C"/>
    <w:multiLevelType w:val="hybridMultilevel"/>
    <w:tmpl w:val="ECB46A82"/>
    <w:lvl w:ilvl="0" w:tplc="BF3E6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B65E34"/>
    <w:multiLevelType w:val="hybridMultilevel"/>
    <w:tmpl w:val="9BD24F40"/>
    <w:lvl w:ilvl="0" w:tplc="EF5AF77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D3144D"/>
    <w:multiLevelType w:val="hybridMultilevel"/>
    <w:tmpl w:val="2A5EA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702E20"/>
    <w:multiLevelType w:val="hybridMultilevel"/>
    <w:tmpl w:val="56428D1A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10" w15:restartNumberingAfterBreak="0">
    <w:nsid w:val="60560488"/>
    <w:multiLevelType w:val="hybridMultilevel"/>
    <w:tmpl w:val="578643D4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1250B3"/>
    <w:multiLevelType w:val="hybridMultilevel"/>
    <w:tmpl w:val="9D928B8C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0B240A"/>
    <w:multiLevelType w:val="hybridMultilevel"/>
    <w:tmpl w:val="42040DB2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13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D7"/>
    <w:rsid w:val="000024F9"/>
    <w:rsid w:val="0000256B"/>
    <w:rsid w:val="00006186"/>
    <w:rsid w:val="00011B7C"/>
    <w:rsid w:val="0001277C"/>
    <w:rsid w:val="00014395"/>
    <w:rsid w:val="00016BE3"/>
    <w:rsid w:val="000202FF"/>
    <w:rsid w:val="00022ABF"/>
    <w:rsid w:val="0002365C"/>
    <w:rsid w:val="0002714C"/>
    <w:rsid w:val="0002797D"/>
    <w:rsid w:val="00030053"/>
    <w:rsid w:val="00030380"/>
    <w:rsid w:val="0003144A"/>
    <w:rsid w:val="00032B26"/>
    <w:rsid w:val="0003453F"/>
    <w:rsid w:val="0003618F"/>
    <w:rsid w:val="00040EED"/>
    <w:rsid w:val="000428AC"/>
    <w:rsid w:val="00042EFB"/>
    <w:rsid w:val="000439EB"/>
    <w:rsid w:val="000441C0"/>
    <w:rsid w:val="00045D9E"/>
    <w:rsid w:val="000510B8"/>
    <w:rsid w:val="0005355E"/>
    <w:rsid w:val="00053AB7"/>
    <w:rsid w:val="000544F5"/>
    <w:rsid w:val="00054C82"/>
    <w:rsid w:val="0006051C"/>
    <w:rsid w:val="00061EAB"/>
    <w:rsid w:val="000624BA"/>
    <w:rsid w:val="00062661"/>
    <w:rsid w:val="00065A6C"/>
    <w:rsid w:val="00066B9A"/>
    <w:rsid w:val="00070C34"/>
    <w:rsid w:val="00070F2B"/>
    <w:rsid w:val="0007139A"/>
    <w:rsid w:val="000726D5"/>
    <w:rsid w:val="00072F90"/>
    <w:rsid w:val="00074035"/>
    <w:rsid w:val="0007560E"/>
    <w:rsid w:val="000758AD"/>
    <w:rsid w:val="0007603C"/>
    <w:rsid w:val="000760B0"/>
    <w:rsid w:val="00076660"/>
    <w:rsid w:val="00076E50"/>
    <w:rsid w:val="00082127"/>
    <w:rsid w:val="00083532"/>
    <w:rsid w:val="00091995"/>
    <w:rsid w:val="00092E91"/>
    <w:rsid w:val="00093DB3"/>
    <w:rsid w:val="00096731"/>
    <w:rsid w:val="000A14D1"/>
    <w:rsid w:val="000A22E2"/>
    <w:rsid w:val="000A3903"/>
    <w:rsid w:val="000A47BA"/>
    <w:rsid w:val="000A58D8"/>
    <w:rsid w:val="000A5F65"/>
    <w:rsid w:val="000A6F4C"/>
    <w:rsid w:val="000B00E1"/>
    <w:rsid w:val="000B0815"/>
    <w:rsid w:val="000B28FB"/>
    <w:rsid w:val="000B3F87"/>
    <w:rsid w:val="000B4D65"/>
    <w:rsid w:val="000B5B18"/>
    <w:rsid w:val="000B632E"/>
    <w:rsid w:val="000B7F5C"/>
    <w:rsid w:val="000C1FEE"/>
    <w:rsid w:val="000C3971"/>
    <w:rsid w:val="000C3CD9"/>
    <w:rsid w:val="000C5B14"/>
    <w:rsid w:val="000C5C7C"/>
    <w:rsid w:val="000C76DE"/>
    <w:rsid w:val="000C796A"/>
    <w:rsid w:val="000C7A10"/>
    <w:rsid w:val="000D35B5"/>
    <w:rsid w:val="000D3C1D"/>
    <w:rsid w:val="000D4C0B"/>
    <w:rsid w:val="000D61E2"/>
    <w:rsid w:val="000D7426"/>
    <w:rsid w:val="000D7477"/>
    <w:rsid w:val="000E0A11"/>
    <w:rsid w:val="000E302C"/>
    <w:rsid w:val="000E4013"/>
    <w:rsid w:val="000E46C1"/>
    <w:rsid w:val="000E60D2"/>
    <w:rsid w:val="000F09F1"/>
    <w:rsid w:val="000F6589"/>
    <w:rsid w:val="0010027A"/>
    <w:rsid w:val="00100FBB"/>
    <w:rsid w:val="00101587"/>
    <w:rsid w:val="00102453"/>
    <w:rsid w:val="00102B0E"/>
    <w:rsid w:val="001031D5"/>
    <w:rsid w:val="00105132"/>
    <w:rsid w:val="001058FD"/>
    <w:rsid w:val="001064B5"/>
    <w:rsid w:val="00106B0C"/>
    <w:rsid w:val="00110B5C"/>
    <w:rsid w:val="00111548"/>
    <w:rsid w:val="00111B06"/>
    <w:rsid w:val="00112C51"/>
    <w:rsid w:val="00114A9B"/>
    <w:rsid w:val="00117963"/>
    <w:rsid w:val="00120829"/>
    <w:rsid w:val="001212EF"/>
    <w:rsid w:val="00122719"/>
    <w:rsid w:val="001237C7"/>
    <w:rsid w:val="00125368"/>
    <w:rsid w:val="00125694"/>
    <w:rsid w:val="0013565C"/>
    <w:rsid w:val="0013710B"/>
    <w:rsid w:val="00141532"/>
    <w:rsid w:val="0014336C"/>
    <w:rsid w:val="001436F9"/>
    <w:rsid w:val="00145710"/>
    <w:rsid w:val="00145C48"/>
    <w:rsid w:val="00153419"/>
    <w:rsid w:val="00155BCF"/>
    <w:rsid w:val="00161942"/>
    <w:rsid w:val="00167682"/>
    <w:rsid w:val="00171612"/>
    <w:rsid w:val="001720F7"/>
    <w:rsid w:val="001738CD"/>
    <w:rsid w:val="0018242D"/>
    <w:rsid w:val="001848E5"/>
    <w:rsid w:val="00184F7C"/>
    <w:rsid w:val="00185338"/>
    <w:rsid w:val="0018772E"/>
    <w:rsid w:val="00190B90"/>
    <w:rsid w:val="00190E51"/>
    <w:rsid w:val="001929F5"/>
    <w:rsid w:val="001960F7"/>
    <w:rsid w:val="001A05B5"/>
    <w:rsid w:val="001A1E8E"/>
    <w:rsid w:val="001A215D"/>
    <w:rsid w:val="001A514D"/>
    <w:rsid w:val="001A641E"/>
    <w:rsid w:val="001A6C1F"/>
    <w:rsid w:val="001B2C2C"/>
    <w:rsid w:val="001B422A"/>
    <w:rsid w:val="001B43B5"/>
    <w:rsid w:val="001B6AC5"/>
    <w:rsid w:val="001C0ED5"/>
    <w:rsid w:val="001C22B3"/>
    <w:rsid w:val="001C3755"/>
    <w:rsid w:val="001C4547"/>
    <w:rsid w:val="001D1AFF"/>
    <w:rsid w:val="001D1D6F"/>
    <w:rsid w:val="001D3327"/>
    <w:rsid w:val="001D5AFB"/>
    <w:rsid w:val="001D6522"/>
    <w:rsid w:val="001E137A"/>
    <w:rsid w:val="001E3F14"/>
    <w:rsid w:val="001F5AAC"/>
    <w:rsid w:val="001F5B4B"/>
    <w:rsid w:val="001F6522"/>
    <w:rsid w:val="001F78F1"/>
    <w:rsid w:val="001F7911"/>
    <w:rsid w:val="002035AD"/>
    <w:rsid w:val="00207515"/>
    <w:rsid w:val="0021248E"/>
    <w:rsid w:val="00213CC6"/>
    <w:rsid w:val="00213F98"/>
    <w:rsid w:val="00215676"/>
    <w:rsid w:val="002164BC"/>
    <w:rsid w:val="00220F51"/>
    <w:rsid w:val="00221219"/>
    <w:rsid w:val="00222757"/>
    <w:rsid w:val="002249B6"/>
    <w:rsid w:val="00224FB6"/>
    <w:rsid w:val="002304C0"/>
    <w:rsid w:val="0023579B"/>
    <w:rsid w:val="00235A19"/>
    <w:rsid w:val="002414EB"/>
    <w:rsid w:val="0024199C"/>
    <w:rsid w:val="0024204E"/>
    <w:rsid w:val="00242209"/>
    <w:rsid w:val="00243B9B"/>
    <w:rsid w:val="002442FD"/>
    <w:rsid w:val="0024434A"/>
    <w:rsid w:val="0024448C"/>
    <w:rsid w:val="002449B9"/>
    <w:rsid w:val="002450F8"/>
    <w:rsid w:val="00245D53"/>
    <w:rsid w:val="0024758D"/>
    <w:rsid w:val="0025097B"/>
    <w:rsid w:val="00250E2B"/>
    <w:rsid w:val="002527E0"/>
    <w:rsid w:val="002543BF"/>
    <w:rsid w:val="002565D6"/>
    <w:rsid w:val="00257C11"/>
    <w:rsid w:val="0026020D"/>
    <w:rsid w:val="0026315D"/>
    <w:rsid w:val="0026349D"/>
    <w:rsid w:val="00263C3E"/>
    <w:rsid w:val="00266BAD"/>
    <w:rsid w:val="00266BD3"/>
    <w:rsid w:val="00267EF6"/>
    <w:rsid w:val="002739A2"/>
    <w:rsid w:val="00277F7F"/>
    <w:rsid w:val="00281891"/>
    <w:rsid w:val="00281C4E"/>
    <w:rsid w:val="00282DAA"/>
    <w:rsid w:val="002849EF"/>
    <w:rsid w:val="00287089"/>
    <w:rsid w:val="00291FAB"/>
    <w:rsid w:val="00293F1B"/>
    <w:rsid w:val="00296E14"/>
    <w:rsid w:val="00297BF7"/>
    <w:rsid w:val="002A06E6"/>
    <w:rsid w:val="002A0FB0"/>
    <w:rsid w:val="002A1962"/>
    <w:rsid w:val="002A2756"/>
    <w:rsid w:val="002A2D0E"/>
    <w:rsid w:val="002A3936"/>
    <w:rsid w:val="002A5789"/>
    <w:rsid w:val="002A5B14"/>
    <w:rsid w:val="002A6099"/>
    <w:rsid w:val="002A7C4B"/>
    <w:rsid w:val="002B11A5"/>
    <w:rsid w:val="002B17E8"/>
    <w:rsid w:val="002B371C"/>
    <w:rsid w:val="002B4058"/>
    <w:rsid w:val="002C038E"/>
    <w:rsid w:val="002C2D49"/>
    <w:rsid w:val="002C3D79"/>
    <w:rsid w:val="002C685A"/>
    <w:rsid w:val="002C6FCA"/>
    <w:rsid w:val="002C7292"/>
    <w:rsid w:val="002D0409"/>
    <w:rsid w:val="002D07DD"/>
    <w:rsid w:val="002D0968"/>
    <w:rsid w:val="002D0DC8"/>
    <w:rsid w:val="002D1E4C"/>
    <w:rsid w:val="002D5797"/>
    <w:rsid w:val="002D79EF"/>
    <w:rsid w:val="002E066A"/>
    <w:rsid w:val="002E1DC6"/>
    <w:rsid w:val="002E45F1"/>
    <w:rsid w:val="002E6FC5"/>
    <w:rsid w:val="002F054A"/>
    <w:rsid w:val="002F4917"/>
    <w:rsid w:val="002F58AF"/>
    <w:rsid w:val="002F7597"/>
    <w:rsid w:val="00301C94"/>
    <w:rsid w:val="00302292"/>
    <w:rsid w:val="0030282E"/>
    <w:rsid w:val="00302D47"/>
    <w:rsid w:val="00304D82"/>
    <w:rsid w:val="003112DD"/>
    <w:rsid w:val="00311704"/>
    <w:rsid w:val="00315047"/>
    <w:rsid w:val="003166BF"/>
    <w:rsid w:val="00321AC8"/>
    <w:rsid w:val="003221FF"/>
    <w:rsid w:val="00322B26"/>
    <w:rsid w:val="00323E8A"/>
    <w:rsid w:val="00324398"/>
    <w:rsid w:val="0032700B"/>
    <w:rsid w:val="0033083D"/>
    <w:rsid w:val="00331314"/>
    <w:rsid w:val="003325B6"/>
    <w:rsid w:val="0033274C"/>
    <w:rsid w:val="00341323"/>
    <w:rsid w:val="00341F3E"/>
    <w:rsid w:val="00342645"/>
    <w:rsid w:val="0034617E"/>
    <w:rsid w:val="00352CE4"/>
    <w:rsid w:val="00354B83"/>
    <w:rsid w:val="0035583F"/>
    <w:rsid w:val="00356225"/>
    <w:rsid w:val="00363E25"/>
    <w:rsid w:val="0036528D"/>
    <w:rsid w:val="003656E2"/>
    <w:rsid w:val="00365D13"/>
    <w:rsid w:val="00365F1F"/>
    <w:rsid w:val="0036701F"/>
    <w:rsid w:val="00371F65"/>
    <w:rsid w:val="00376E64"/>
    <w:rsid w:val="00380A76"/>
    <w:rsid w:val="00380F34"/>
    <w:rsid w:val="00382F72"/>
    <w:rsid w:val="003871CE"/>
    <w:rsid w:val="00387536"/>
    <w:rsid w:val="00387F5A"/>
    <w:rsid w:val="0039122B"/>
    <w:rsid w:val="00396A91"/>
    <w:rsid w:val="00397FE7"/>
    <w:rsid w:val="003A1EBA"/>
    <w:rsid w:val="003A384F"/>
    <w:rsid w:val="003A3E14"/>
    <w:rsid w:val="003A5C67"/>
    <w:rsid w:val="003A5E5A"/>
    <w:rsid w:val="003A5F0C"/>
    <w:rsid w:val="003A70AD"/>
    <w:rsid w:val="003B0F16"/>
    <w:rsid w:val="003B2B76"/>
    <w:rsid w:val="003B39F0"/>
    <w:rsid w:val="003B6C8B"/>
    <w:rsid w:val="003C05ED"/>
    <w:rsid w:val="003C2318"/>
    <w:rsid w:val="003C2AAA"/>
    <w:rsid w:val="003C32DE"/>
    <w:rsid w:val="003C76F8"/>
    <w:rsid w:val="003C7828"/>
    <w:rsid w:val="003C7F3B"/>
    <w:rsid w:val="003D005C"/>
    <w:rsid w:val="003D1947"/>
    <w:rsid w:val="003D1A91"/>
    <w:rsid w:val="003D1BA3"/>
    <w:rsid w:val="003D62F5"/>
    <w:rsid w:val="003E0167"/>
    <w:rsid w:val="003E0756"/>
    <w:rsid w:val="003E3E39"/>
    <w:rsid w:val="003E6BE2"/>
    <w:rsid w:val="003E6F47"/>
    <w:rsid w:val="003F2B00"/>
    <w:rsid w:val="003F47EE"/>
    <w:rsid w:val="0040191C"/>
    <w:rsid w:val="00401A32"/>
    <w:rsid w:val="004022B3"/>
    <w:rsid w:val="00402A42"/>
    <w:rsid w:val="00402A51"/>
    <w:rsid w:val="00404837"/>
    <w:rsid w:val="00405160"/>
    <w:rsid w:val="00407D98"/>
    <w:rsid w:val="0041149E"/>
    <w:rsid w:val="00412C6F"/>
    <w:rsid w:val="004167C5"/>
    <w:rsid w:val="0041772A"/>
    <w:rsid w:val="00420E79"/>
    <w:rsid w:val="00421816"/>
    <w:rsid w:val="00422C14"/>
    <w:rsid w:val="00427398"/>
    <w:rsid w:val="004313C1"/>
    <w:rsid w:val="00433BBC"/>
    <w:rsid w:val="00434842"/>
    <w:rsid w:val="00435B2B"/>
    <w:rsid w:val="004401A0"/>
    <w:rsid w:val="004407EB"/>
    <w:rsid w:val="00440A97"/>
    <w:rsid w:val="004444EB"/>
    <w:rsid w:val="00444A3A"/>
    <w:rsid w:val="00444BBD"/>
    <w:rsid w:val="0044517C"/>
    <w:rsid w:val="00446199"/>
    <w:rsid w:val="00446F21"/>
    <w:rsid w:val="00446FE9"/>
    <w:rsid w:val="00453801"/>
    <w:rsid w:val="00454BF5"/>
    <w:rsid w:val="0045537A"/>
    <w:rsid w:val="00456F8E"/>
    <w:rsid w:val="0046265B"/>
    <w:rsid w:val="004641EB"/>
    <w:rsid w:val="00465206"/>
    <w:rsid w:val="00466522"/>
    <w:rsid w:val="00471DC2"/>
    <w:rsid w:val="00472096"/>
    <w:rsid w:val="0047234A"/>
    <w:rsid w:val="00473DB2"/>
    <w:rsid w:val="004829D2"/>
    <w:rsid w:val="00483410"/>
    <w:rsid w:val="004850A2"/>
    <w:rsid w:val="00492620"/>
    <w:rsid w:val="0049340F"/>
    <w:rsid w:val="004956A0"/>
    <w:rsid w:val="00497872"/>
    <w:rsid w:val="004A104E"/>
    <w:rsid w:val="004A1B2E"/>
    <w:rsid w:val="004A2C92"/>
    <w:rsid w:val="004A2E58"/>
    <w:rsid w:val="004A731E"/>
    <w:rsid w:val="004A7466"/>
    <w:rsid w:val="004B0B59"/>
    <w:rsid w:val="004B307C"/>
    <w:rsid w:val="004B3A5F"/>
    <w:rsid w:val="004B6A7A"/>
    <w:rsid w:val="004C2D18"/>
    <w:rsid w:val="004C38BE"/>
    <w:rsid w:val="004C3AEE"/>
    <w:rsid w:val="004C773A"/>
    <w:rsid w:val="004D52CA"/>
    <w:rsid w:val="004D5C28"/>
    <w:rsid w:val="004D77C6"/>
    <w:rsid w:val="004D7AB8"/>
    <w:rsid w:val="004E01D2"/>
    <w:rsid w:val="004E4678"/>
    <w:rsid w:val="004E4BDB"/>
    <w:rsid w:val="004E5D09"/>
    <w:rsid w:val="004E6376"/>
    <w:rsid w:val="004E6C89"/>
    <w:rsid w:val="004F3F2B"/>
    <w:rsid w:val="004F49E5"/>
    <w:rsid w:val="004F53A1"/>
    <w:rsid w:val="004F5B1F"/>
    <w:rsid w:val="004F5E51"/>
    <w:rsid w:val="004F75AE"/>
    <w:rsid w:val="00502034"/>
    <w:rsid w:val="005025B7"/>
    <w:rsid w:val="0050639F"/>
    <w:rsid w:val="00506E78"/>
    <w:rsid w:val="00511F48"/>
    <w:rsid w:val="00512DFD"/>
    <w:rsid w:val="005132AF"/>
    <w:rsid w:val="0051437A"/>
    <w:rsid w:val="005148D3"/>
    <w:rsid w:val="00514F84"/>
    <w:rsid w:val="00515BAD"/>
    <w:rsid w:val="00521CCF"/>
    <w:rsid w:val="00522887"/>
    <w:rsid w:val="005242CD"/>
    <w:rsid w:val="005260C1"/>
    <w:rsid w:val="00527D74"/>
    <w:rsid w:val="00530342"/>
    <w:rsid w:val="00532235"/>
    <w:rsid w:val="00540C4C"/>
    <w:rsid w:val="00542054"/>
    <w:rsid w:val="00542828"/>
    <w:rsid w:val="005452B4"/>
    <w:rsid w:val="00546D22"/>
    <w:rsid w:val="005472B7"/>
    <w:rsid w:val="00551775"/>
    <w:rsid w:val="00551EFE"/>
    <w:rsid w:val="00552E67"/>
    <w:rsid w:val="00553628"/>
    <w:rsid w:val="00553FF0"/>
    <w:rsid w:val="00557097"/>
    <w:rsid w:val="00557AA6"/>
    <w:rsid w:val="00560701"/>
    <w:rsid w:val="0056090D"/>
    <w:rsid w:val="00570DED"/>
    <w:rsid w:val="00574880"/>
    <w:rsid w:val="00574B68"/>
    <w:rsid w:val="005805A8"/>
    <w:rsid w:val="0058187A"/>
    <w:rsid w:val="005859BB"/>
    <w:rsid w:val="00586754"/>
    <w:rsid w:val="00586E24"/>
    <w:rsid w:val="00587525"/>
    <w:rsid w:val="00590391"/>
    <w:rsid w:val="005920BC"/>
    <w:rsid w:val="00593AE3"/>
    <w:rsid w:val="00593D43"/>
    <w:rsid w:val="005970F9"/>
    <w:rsid w:val="005A0C21"/>
    <w:rsid w:val="005A2348"/>
    <w:rsid w:val="005A33DC"/>
    <w:rsid w:val="005A34E8"/>
    <w:rsid w:val="005A3E7F"/>
    <w:rsid w:val="005A6086"/>
    <w:rsid w:val="005A752B"/>
    <w:rsid w:val="005B03E2"/>
    <w:rsid w:val="005B06A7"/>
    <w:rsid w:val="005B1AEC"/>
    <w:rsid w:val="005B3B6A"/>
    <w:rsid w:val="005B487F"/>
    <w:rsid w:val="005B4C57"/>
    <w:rsid w:val="005B6114"/>
    <w:rsid w:val="005B638A"/>
    <w:rsid w:val="005B6C82"/>
    <w:rsid w:val="005C1DA0"/>
    <w:rsid w:val="005C41DB"/>
    <w:rsid w:val="005C4961"/>
    <w:rsid w:val="005C5E07"/>
    <w:rsid w:val="005D1271"/>
    <w:rsid w:val="005D4932"/>
    <w:rsid w:val="005D7F4B"/>
    <w:rsid w:val="005E04EE"/>
    <w:rsid w:val="005E095B"/>
    <w:rsid w:val="005E47C8"/>
    <w:rsid w:val="005E4F19"/>
    <w:rsid w:val="005E5550"/>
    <w:rsid w:val="005E55FA"/>
    <w:rsid w:val="005E602A"/>
    <w:rsid w:val="005E7439"/>
    <w:rsid w:val="005E74F7"/>
    <w:rsid w:val="005E77B6"/>
    <w:rsid w:val="005F00CF"/>
    <w:rsid w:val="005F1AAC"/>
    <w:rsid w:val="005F372C"/>
    <w:rsid w:val="005F5380"/>
    <w:rsid w:val="005F6737"/>
    <w:rsid w:val="005F6BA8"/>
    <w:rsid w:val="005F7D33"/>
    <w:rsid w:val="00600B74"/>
    <w:rsid w:val="00604F33"/>
    <w:rsid w:val="00605F44"/>
    <w:rsid w:val="00605FC1"/>
    <w:rsid w:val="006061BD"/>
    <w:rsid w:val="00606A6F"/>
    <w:rsid w:val="00607A15"/>
    <w:rsid w:val="00610496"/>
    <w:rsid w:val="00611FE2"/>
    <w:rsid w:val="0061235F"/>
    <w:rsid w:val="00613F57"/>
    <w:rsid w:val="00621547"/>
    <w:rsid w:val="00623073"/>
    <w:rsid w:val="0062343B"/>
    <w:rsid w:val="00630AB4"/>
    <w:rsid w:val="00630C05"/>
    <w:rsid w:val="006315EF"/>
    <w:rsid w:val="00632725"/>
    <w:rsid w:val="0063431C"/>
    <w:rsid w:val="00637292"/>
    <w:rsid w:val="006436B3"/>
    <w:rsid w:val="00644D9E"/>
    <w:rsid w:val="00646CF3"/>
    <w:rsid w:val="00651708"/>
    <w:rsid w:val="00653382"/>
    <w:rsid w:val="0065507C"/>
    <w:rsid w:val="006555A7"/>
    <w:rsid w:val="00660262"/>
    <w:rsid w:val="00663F7A"/>
    <w:rsid w:val="0066425E"/>
    <w:rsid w:val="00665EAA"/>
    <w:rsid w:val="00672BBC"/>
    <w:rsid w:val="00674D9D"/>
    <w:rsid w:val="0067756A"/>
    <w:rsid w:val="0068042B"/>
    <w:rsid w:val="00683663"/>
    <w:rsid w:val="006879A3"/>
    <w:rsid w:val="00690A05"/>
    <w:rsid w:val="00691709"/>
    <w:rsid w:val="00691D4D"/>
    <w:rsid w:val="00692013"/>
    <w:rsid w:val="0069278D"/>
    <w:rsid w:val="006A06A7"/>
    <w:rsid w:val="006A0BA5"/>
    <w:rsid w:val="006A5E2D"/>
    <w:rsid w:val="006B486A"/>
    <w:rsid w:val="006B4E00"/>
    <w:rsid w:val="006B5F4A"/>
    <w:rsid w:val="006B6737"/>
    <w:rsid w:val="006B6A74"/>
    <w:rsid w:val="006C1A80"/>
    <w:rsid w:val="006C249A"/>
    <w:rsid w:val="006C3702"/>
    <w:rsid w:val="006C4D38"/>
    <w:rsid w:val="006C76D4"/>
    <w:rsid w:val="006D0C0A"/>
    <w:rsid w:val="006D172E"/>
    <w:rsid w:val="006D203A"/>
    <w:rsid w:val="006D2113"/>
    <w:rsid w:val="006D21A5"/>
    <w:rsid w:val="006D4271"/>
    <w:rsid w:val="006D4392"/>
    <w:rsid w:val="006D48F1"/>
    <w:rsid w:val="006D571E"/>
    <w:rsid w:val="006D5D80"/>
    <w:rsid w:val="006D614B"/>
    <w:rsid w:val="006D6540"/>
    <w:rsid w:val="006E0E7E"/>
    <w:rsid w:val="006E6FF2"/>
    <w:rsid w:val="006F22F0"/>
    <w:rsid w:val="006F338E"/>
    <w:rsid w:val="006F39DE"/>
    <w:rsid w:val="006F4BFA"/>
    <w:rsid w:val="006F64DE"/>
    <w:rsid w:val="006F6BA9"/>
    <w:rsid w:val="006F6CC7"/>
    <w:rsid w:val="006F70D7"/>
    <w:rsid w:val="006F7778"/>
    <w:rsid w:val="00701E27"/>
    <w:rsid w:val="00703287"/>
    <w:rsid w:val="00703DB7"/>
    <w:rsid w:val="007050D5"/>
    <w:rsid w:val="0070749A"/>
    <w:rsid w:val="007074CB"/>
    <w:rsid w:val="00714361"/>
    <w:rsid w:val="007145D5"/>
    <w:rsid w:val="00716B36"/>
    <w:rsid w:val="00720CB7"/>
    <w:rsid w:val="007211D2"/>
    <w:rsid w:val="007212C0"/>
    <w:rsid w:val="00722319"/>
    <w:rsid w:val="0072291E"/>
    <w:rsid w:val="0072310E"/>
    <w:rsid w:val="0072410A"/>
    <w:rsid w:val="00726E36"/>
    <w:rsid w:val="00733E3B"/>
    <w:rsid w:val="00733EC3"/>
    <w:rsid w:val="0073506F"/>
    <w:rsid w:val="00735FB2"/>
    <w:rsid w:val="00736BF2"/>
    <w:rsid w:val="00740734"/>
    <w:rsid w:val="00740E3D"/>
    <w:rsid w:val="00745635"/>
    <w:rsid w:val="00754076"/>
    <w:rsid w:val="00755FF7"/>
    <w:rsid w:val="00757EC0"/>
    <w:rsid w:val="00761C3B"/>
    <w:rsid w:val="00761E0A"/>
    <w:rsid w:val="007622D5"/>
    <w:rsid w:val="0076709E"/>
    <w:rsid w:val="00770162"/>
    <w:rsid w:val="0077246A"/>
    <w:rsid w:val="00773433"/>
    <w:rsid w:val="0077405A"/>
    <w:rsid w:val="00774DE5"/>
    <w:rsid w:val="00776894"/>
    <w:rsid w:val="00780AD6"/>
    <w:rsid w:val="007834D6"/>
    <w:rsid w:val="00783F70"/>
    <w:rsid w:val="007853B6"/>
    <w:rsid w:val="00785491"/>
    <w:rsid w:val="00792341"/>
    <w:rsid w:val="007928B9"/>
    <w:rsid w:val="007939A8"/>
    <w:rsid w:val="00793A48"/>
    <w:rsid w:val="00794872"/>
    <w:rsid w:val="007956D0"/>
    <w:rsid w:val="007A3819"/>
    <w:rsid w:val="007A5B3C"/>
    <w:rsid w:val="007A721E"/>
    <w:rsid w:val="007B22F2"/>
    <w:rsid w:val="007B4287"/>
    <w:rsid w:val="007B53BB"/>
    <w:rsid w:val="007C1027"/>
    <w:rsid w:val="007C16C3"/>
    <w:rsid w:val="007C28A7"/>
    <w:rsid w:val="007C6AFB"/>
    <w:rsid w:val="007D088B"/>
    <w:rsid w:val="007D2E6D"/>
    <w:rsid w:val="007D4C41"/>
    <w:rsid w:val="007D5C50"/>
    <w:rsid w:val="007D7436"/>
    <w:rsid w:val="007E0A1C"/>
    <w:rsid w:val="007E234F"/>
    <w:rsid w:val="007E421B"/>
    <w:rsid w:val="007E4C40"/>
    <w:rsid w:val="007E7AE7"/>
    <w:rsid w:val="007F063A"/>
    <w:rsid w:val="007F28DF"/>
    <w:rsid w:val="007F3C91"/>
    <w:rsid w:val="007F4B06"/>
    <w:rsid w:val="007F5641"/>
    <w:rsid w:val="007F69AC"/>
    <w:rsid w:val="0080142D"/>
    <w:rsid w:val="00805081"/>
    <w:rsid w:val="00805CE7"/>
    <w:rsid w:val="00805F90"/>
    <w:rsid w:val="008064C6"/>
    <w:rsid w:val="00812D69"/>
    <w:rsid w:val="0081364C"/>
    <w:rsid w:val="00820680"/>
    <w:rsid w:val="00823C7F"/>
    <w:rsid w:val="00825E44"/>
    <w:rsid w:val="00826505"/>
    <w:rsid w:val="00833F9F"/>
    <w:rsid w:val="00836589"/>
    <w:rsid w:val="00840E82"/>
    <w:rsid w:val="00840F44"/>
    <w:rsid w:val="0084283A"/>
    <w:rsid w:val="00843AB6"/>
    <w:rsid w:val="00843B4E"/>
    <w:rsid w:val="00843F52"/>
    <w:rsid w:val="00847DAC"/>
    <w:rsid w:val="0085206D"/>
    <w:rsid w:val="00860626"/>
    <w:rsid w:val="00860FCE"/>
    <w:rsid w:val="0086141C"/>
    <w:rsid w:val="00861557"/>
    <w:rsid w:val="0086168A"/>
    <w:rsid w:val="00862320"/>
    <w:rsid w:val="00864E4E"/>
    <w:rsid w:val="0086680A"/>
    <w:rsid w:val="00867CE9"/>
    <w:rsid w:val="0087069C"/>
    <w:rsid w:val="008725B9"/>
    <w:rsid w:val="00872A01"/>
    <w:rsid w:val="00874160"/>
    <w:rsid w:val="008779F7"/>
    <w:rsid w:val="008801C4"/>
    <w:rsid w:val="00880278"/>
    <w:rsid w:val="00881EA2"/>
    <w:rsid w:val="00881F0F"/>
    <w:rsid w:val="0088246A"/>
    <w:rsid w:val="00883207"/>
    <w:rsid w:val="008832AC"/>
    <w:rsid w:val="00884384"/>
    <w:rsid w:val="00891C17"/>
    <w:rsid w:val="00891E59"/>
    <w:rsid w:val="008924E6"/>
    <w:rsid w:val="008925B0"/>
    <w:rsid w:val="0089555D"/>
    <w:rsid w:val="0089778B"/>
    <w:rsid w:val="008A0E48"/>
    <w:rsid w:val="008A47CC"/>
    <w:rsid w:val="008A6055"/>
    <w:rsid w:val="008A6D2A"/>
    <w:rsid w:val="008B0BBD"/>
    <w:rsid w:val="008B16C9"/>
    <w:rsid w:val="008B1E6D"/>
    <w:rsid w:val="008B6AF6"/>
    <w:rsid w:val="008B7202"/>
    <w:rsid w:val="008C0295"/>
    <w:rsid w:val="008C23FB"/>
    <w:rsid w:val="008C2468"/>
    <w:rsid w:val="008C4737"/>
    <w:rsid w:val="008C5903"/>
    <w:rsid w:val="008C59C0"/>
    <w:rsid w:val="008C79DA"/>
    <w:rsid w:val="008C7B33"/>
    <w:rsid w:val="008D0230"/>
    <w:rsid w:val="008D2043"/>
    <w:rsid w:val="008D4378"/>
    <w:rsid w:val="008E135E"/>
    <w:rsid w:val="008E1C89"/>
    <w:rsid w:val="008E4B2A"/>
    <w:rsid w:val="008E524D"/>
    <w:rsid w:val="008E6F90"/>
    <w:rsid w:val="008F3F48"/>
    <w:rsid w:val="008F57A1"/>
    <w:rsid w:val="008F74C3"/>
    <w:rsid w:val="008F7ED1"/>
    <w:rsid w:val="009009A8"/>
    <w:rsid w:val="009015BF"/>
    <w:rsid w:val="0090308D"/>
    <w:rsid w:val="009066BB"/>
    <w:rsid w:val="00912917"/>
    <w:rsid w:val="009131F0"/>
    <w:rsid w:val="009155F5"/>
    <w:rsid w:val="009158F2"/>
    <w:rsid w:val="00916018"/>
    <w:rsid w:val="00916116"/>
    <w:rsid w:val="00916FB8"/>
    <w:rsid w:val="009201CA"/>
    <w:rsid w:val="00920382"/>
    <w:rsid w:val="00923697"/>
    <w:rsid w:val="0092719A"/>
    <w:rsid w:val="00930682"/>
    <w:rsid w:val="00932812"/>
    <w:rsid w:val="00935B0B"/>
    <w:rsid w:val="009374D3"/>
    <w:rsid w:val="0094163B"/>
    <w:rsid w:val="00943084"/>
    <w:rsid w:val="0094323D"/>
    <w:rsid w:val="0094599C"/>
    <w:rsid w:val="00950B83"/>
    <w:rsid w:val="00952481"/>
    <w:rsid w:val="00952B6B"/>
    <w:rsid w:val="009536D8"/>
    <w:rsid w:val="00954FFF"/>
    <w:rsid w:val="00963913"/>
    <w:rsid w:val="00965974"/>
    <w:rsid w:val="009676B1"/>
    <w:rsid w:val="0097031F"/>
    <w:rsid w:val="00973C01"/>
    <w:rsid w:val="0097797E"/>
    <w:rsid w:val="009814A4"/>
    <w:rsid w:val="0098514F"/>
    <w:rsid w:val="00985C1B"/>
    <w:rsid w:val="0098636B"/>
    <w:rsid w:val="009904EB"/>
    <w:rsid w:val="00990B51"/>
    <w:rsid w:val="00990C46"/>
    <w:rsid w:val="00992055"/>
    <w:rsid w:val="009960D5"/>
    <w:rsid w:val="009A16CF"/>
    <w:rsid w:val="009A450A"/>
    <w:rsid w:val="009A5863"/>
    <w:rsid w:val="009A5C04"/>
    <w:rsid w:val="009A7F1F"/>
    <w:rsid w:val="009A7F4B"/>
    <w:rsid w:val="009B22C5"/>
    <w:rsid w:val="009B57B0"/>
    <w:rsid w:val="009B629E"/>
    <w:rsid w:val="009C0B6A"/>
    <w:rsid w:val="009C1731"/>
    <w:rsid w:val="009C1945"/>
    <w:rsid w:val="009C5731"/>
    <w:rsid w:val="009D00B4"/>
    <w:rsid w:val="009D480C"/>
    <w:rsid w:val="009D64DA"/>
    <w:rsid w:val="009D7606"/>
    <w:rsid w:val="009E0206"/>
    <w:rsid w:val="009E0C38"/>
    <w:rsid w:val="009E17BD"/>
    <w:rsid w:val="009E33B7"/>
    <w:rsid w:val="009E3473"/>
    <w:rsid w:val="009F08C6"/>
    <w:rsid w:val="009F16CB"/>
    <w:rsid w:val="009F3123"/>
    <w:rsid w:val="009F4605"/>
    <w:rsid w:val="00A01C7E"/>
    <w:rsid w:val="00A02BD3"/>
    <w:rsid w:val="00A04883"/>
    <w:rsid w:val="00A06427"/>
    <w:rsid w:val="00A06A0F"/>
    <w:rsid w:val="00A06F06"/>
    <w:rsid w:val="00A07189"/>
    <w:rsid w:val="00A11D8A"/>
    <w:rsid w:val="00A123A3"/>
    <w:rsid w:val="00A208AF"/>
    <w:rsid w:val="00A21BCE"/>
    <w:rsid w:val="00A23150"/>
    <w:rsid w:val="00A232CB"/>
    <w:rsid w:val="00A23B56"/>
    <w:rsid w:val="00A24945"/>
    <w:rsid w:val="00A24EDE"/>
    <w:rsid w:val="00A24EF7"/>
    <w:rsid w:val="00A27B5E"/>
    <w:rsid w:val="00A3229B"/>
    <w:rsid w:val="00A323CB"/>
    <w:rsid w:val="00A33536"/>
    <w:rsid w:val="00A34479"/>
    <w:rsid w:val="00A36AA0"/>
    <w:rsid w:val="00A37216"/>
    <w:rsid w:val="00A3764C"/>
    <w:rsid w:val="00A41ED2"/>
    <w:rsid w:val="00A42431"/>
    <w:rsid w:val="00A433CA"/>
    <w:rsid w:val="00A44060"/>
    <w:rsid w:val="00A45991"/>
    <w:rsid w:val="00A509C7"/>
    <w:rsid w:val="00A5182D"/>
    <w:rsid w:val="00A51EA1"/>
    <w:rsid w:val="00A539F7"/>
    <w:rsid w:val="00A57EA6"/>
    <w:rsid w:val="00A61CA1"/>
    <w:rsid w:val="00A63A18"/>
    <w:rsid w:val="00A63FDE"/>
    <w:rsid w:val="00A65D67"/>
    <w:rsid w:val="00A706B5"/>
    <w:rsid w:val="00A71BA5"/>
    <w:rsid w:val="00A72316"/>
    <w:rsid w:val="00A7306B"/>
    <w:rsid w:val="00A744A2"/>
    <w:rsid w:val="00A76ADD"/>
    <w:rsid w:val="00A77433"/>
    <w:rsid w:val="00A80EC8"/>
    <w:rsid w:val="00A824C7"/>
    <w:rsid w:val="00A82A45"/>
    <w:rsid w:val="00A85843"/>
    <w:rsid w:val="00A85C37"/>
    <w:rsid w:val="00A8728B"/>
    <w:rsid w:val="00A872BB"/>
    <w:rsid w:val="00A87355"/>
    <w:rsid w:val="00A92607"/>
    <w:rsid w:val="00A928A0"/>
    <w:rsid w:val="00A92F61"/>
    <w:rsid w:val="00A9417C"/>
    <w:rsid w:val="00A95730"/>
    <w:rsid w:val="00AA008D"/>
    <w:rsid w:val="00AA306F"/>
    <w:rsid w:val="00AA43E0"/>
    <w:rsid w:val="00AA749D"/>
    <w:rsid w:val="00AA7871"/>
    <w:rsid w:val="00AB0384"/>
    <w:rsid w:val="00AB0A32"/>
    <w:rsid w:val="00AB2600"/>
    <w:rsid w:val="00AB5A1C"/>
    <w:rsid w:val="00AB5ADF"/>
    <w:rsid w:val="00AC1D0C"/>
    <w:rsid w:val="00AC2C70"/>
    <w:rsid w:val="00AC41FC"/>
    <w:rsid w:val="00AC4BC3"/>
    <w:rsid w:val="00AC6A39"/>
    <w:rsid w:val="00AC6AB5"/>
    <w:rsid w:val="00AC73E4"/>
    <w:rsid w:val="00AD131F"/>
    <w:rsid w:val="00AD15A7"/>
    <w:rsid w:val="00AD1856"/>
    <w:rsid w:val="00AD2839"/>
    <w:rsid w:val="00AD38A1"/>
    <w:rsid w:val="00AD5428"/>
    <w:rsid w:val="00AD560C"/>
    <w:rsid w:val="00AE3840"/>
    <w:rsid w:val="00AE521D"/>
    <w:rsid w:val="00AE5A38"/>
    <w:rsid w:val="00AE670B"/>
    <w:rsid w:val="00AE6BF3"/>
    <w:rsid w:val="00AE6FEE"/>
    <w:rsid w:val="00AF045F"/>
    <w:rsid w:val="00AF3203"/>
    <w:rsid w:val="00AF3E95"/>
    <w:rsid w:val="00AF4AAF"/>
    <w:rsid w:val="00AF5F5A"/>
    <w:rsid w:val="00B00B48"/>
    <w:rsid w:val="00B00C1E"/>
    <w:rsid w:val="00B0329B"/>
    <w:rsid w:val="00B05744"/>
    <w:rsid w:val="00B0635A"/>
    <w:rsid w:val="00B06B93"/>
    <w:rsid w:val="00B10931"/>
    <w:rsid w:val="00B110BA"/>
    <w:rsid w:val="00B137AE"/>
    <w:rsid w:val="00B13A80"/>
    <w:rsid w:val="00B1663B"/>
    <w:rsid w:val="00B170A3"/>
    <w:rsid w:val="00B2116F"/>
    <w:rsid w:val="00B228AF"/>
    <w:rsid w:val="00B22C6F"/>
    <w:rsid w:val="00B22F25"/>
    <w:rsid w:val="00B2372C"/>
    <w:rsid w:val="00B26BEC"/>
    <w:rsid w:val="00B3008B"/>
    <w:rsid w:val="00B30133"/>
    <w:rsid w:val="00B33454"/>
    <w:rsid w:val="00B33665"/>
    <w:rsid w:val="00B3438E"/>
    <w:rsid w:val="00B348FA"/>
    <w:rsid w:val="00B4182C"/>
    <w:rsid w:val="00B44A28"/>
    <w:rsid w:val="00B46205"/>
    <w:rsid w:val="00B465C9"/>
    <w:rsid w:val="00B500C2"/>
    <w:rsid w:val="00B5092D"/>
    <w:rsid w:val="00B52BEC"/>
    <w:rsid w:val="00B5376B"/>
    <w:rsid w:val="00B5421F"/>
    <w:rsid w:val="00B5674F"/>
    <w:rsid w:val="00B60130"/>
    <w:rsid w:val="00B6135F"/>
    <w:rsid w:val="00B61609"/>
    <w:rsid w:val="00B6222C"/>
    <w:rsid w:val="00B64BAB"/>
    <w:rsid w:val="00B653B4"/>
    <w:rsid w:val="00B66A95"/>
    <w:rsid w:val="00B672D8"/>
    <w:rsid w:val="00B70ECE"/>
    <w:rsid w:val="00B7170A"/>
    <w:rsid w:val="00B71AF7"/>
    <w:rsid w:val="00B74024"/>
    <w:rsid w:val="00B8215A"/>
    <w:rsid w:val="00B82D40"/>
    <w:rsid w:val="00B82F17"/>
    <w:rsid w:val="00B836D3"/>
    <w:rsid w:val="00B85951"/>
    <w:rsid w:val="00B916A8"/>
    <w:rsid w:val="00BA1964"/>
    <w:rsid w:val="00BA30B5"/>
    <w:rsid w:val="00BA3389"/>
    <w:rsid w:val="00BA5C97"/>
    <w:rsid w:val="00BA6502"/>
    <w:rsid w:val="00BB10D1"/>
    <w:rsid w:val="00BB36FA"/>
    <w:rsid w:val="00BB4E82"/>
    <w:rsid w:val="00BB71DE"/>
    <w:rsid w:val="00BC093C"/>
    <w:rsid w:val="00BC456B"/>
    <w:rsid w:val="00BC4B72"/>
    <w:rsid w:val="00BD04DF"/>
    <w:rsid w:val="00BD14D3"/>
    <w:rsid w:val="00BD392C"/>
    <w:rsid w:val="00BD44F1"/>
    <w:rsid w:val="00BD5D45"/>
    <w:rsid w:val="00BE1E12"/>
    <w:rsid w:val="00BE7605"/>
    <w:rsid w:val="00BE7C55"/>
    <w:rsid w:val="00BF0BAF"/>
    <w:rsid w:val="00BF299C"/>
    <w:rsid w:val="00BF4CF8"/>
    <w:rsid w:val="00BF5953"/>
    <w:rsid w:val="00C0037C"/>
    <w:rsid w:val="00C01448"/>
    <w:rsid w:val="00C027DA"/>
    <w:rsid w:val="00C0303C"/>
    <w:rsid w:val="00C111CE"/>
    <w:rsid w:val="00C11AFC"/>
    <w:rsid w:val="00C125AE"/>
    <w:rsid w:val="00C17345"/>
    <w:rsid w:val="00C17C51"/>
    <w:rsid w:val="00C17F1F"/>
    <w:rsid w:val="00C20CB9"/>
    <w:rsid w:val="00C210E9"/>
    <w:rsid w:val="00C22C30"/>
    <w:rsid w:val="00C24DC4"/>
    <w:rsid w:val="00C26002"/>
    <w:rsid w:val="00C30E3F"/>
    <w:rsid w:val="00C339B1"/>
    <w:rsid w:val="00C3537C"/>
    <w:rsid w:val="00C35C0A"/>
    <w:rsid w:val="00C41EFB"/>
    <w:rsid w:val="00C426ED"/>
    <w:rsid w:val="00C42A6C"/>
    <w:rsid w:val="00C42EA8"/>
    <w:rsid w:val="00C4423D"/>
    <w:rsid w:val="00C459C5"/>
    <w:rsid w:val="00C508CD"/>
    <w:rsid w:val="00C5137F"/>
    <w:rsid w:val="00C51512"/>
    <w:rsid w:val="00C522A2"/>
    <w:rsid w:val="00C52E73"/>
    <w:rsid w:val="00C53844"/>
    <w:rsid w:val="00C539FA"/>
    <w:rsid w:val="00C55DCA"/>
    <w:rsid w:val="00C60F5C"/>
    <w:rsid w:val="00C61090"/>
    <w:rsid w:val="00C61F77"/>
    <w:rsid w:val="00C62836"/>
    <w:rsid w:val="00C64E27"/>
    <w:rsid w:val="00C65E90"/>
    <w:rsid w:val="00C66A8C"/>
    <w:rsid w:val="00C67731"/>
    <w:rsid w:val="00C67B91"/>
    <w:rsid w:val="00C72738"/>
    <w:rsid w:val="00C72BC1"/>
    <w:rsid w:val="00C744B4"/>
    <w:rsid w:val="00C77618"/>
    <w:rsid w:val="00C80ABF"/>
    <w:rsid w:val="00C8221C"/>
    <w:rsid w:val="00C90238"/>
    <w:rsid w:val="00C93B02"/>
    <w:rsid w:val="00CA0DA5"/>
    <w:rsid w:val="00CA4CC7"/>
    <w:rsid w:val="00CA4D1F"/>
    <w:rsid w:val="00CA7130"/>
    <w:rsid w:val="00CA78BA"/>
    <w:rsid w:val="00CB0666"/>
    <w:rsid w:val="00CB1C29"/>
    <w:rsid w:val="00CB42BB"/>
    <w:rsid w:val="00CB5FBD"/>
    <w:rsid w:val="00CB65FE"/>
    <w:rsid w:val="00CC2EE7"/>
    <w:rsid w:val="00CC4315"/>
    <w:rsid w:val="00CD29E6"/>
    <w:rsid w:val="00CD3CD4"/>
    <w:rsid w:val="00CD3D70"/>
    <w:rsid w:val="00CD4594"/>
    <w:rsid w:val="00CE0134"/>
    <w:rsid w:val="00CE0FD6"/>
    <w:rsid w:val="00CE154F"/>
    <w:rsid w:val="00CE195B"/>
    <w:rsid w:val="00CE2FAF"/>
    <w:rsid w:val="00CE4822"/>
    <w:rsid w:val="00CF1BDC"/>
    <w:rsid w:val="00CF3866"/>
    <w:rsid w:val="00CF3E9D"/>
    <w:rsid w:val="00D014E6"/>
    <w:rsid w:val="00D02A70"/>
    <w:rsid w:val="00D04410"/>
    <w:rsid w:val="00D105B0"/>
    <w:rsid w:val="00D11599"/>
    <w:rsid w:val="00D12E3C"/>
    <w:rsid w:val="00D14896"/>
    <w:rsid w:val="00D149ED"/>
    <w:rsid w:val="00D157E2"/>
    <w:rsid w:val="00D164A2"/>
    <w:rsid w:val="00D16888"/>
    <w:rsid w:val="00D2490F"/>
    <w:rsid w:val="00D25312"/>
    <w:rsid w:val="00D30728"/>
    <w:rsid w:val="00D32A2A"/>
    <w:rsid w:val="00D337F2"/>
    <w:rsid w:val="00D33EA1"/>
    <w:rsid w:val="00D342DC"/>
    <w:rsid w:val="00D4080D"/>
    <w:rsid w:val="00D42258"/>
    <w:rsid w:val="00D43D33"/>
    <w:rsid w:val="00D4505C"/>
    <w:rsid w:val="00D454F4"/>
    <w:rsid w:val="00D46B76"/>
    <w:rsid w:val="00D50923"/>
    <w:rsid w:val="00D50C18"/>
    <w:rsid w:val="00D51028"/>
    <w:rsid w:val="00D52503"/>
    <w:rsid w:val="00D53C6D"/>
    <w:rsid w:val="00D5476A"/>
    <w:rsid w:val="00D551DD"/>
    <w:rsid w:val="00D613E5"/>
    <w:rsid w:val="00D63726"/>
    <w:rsid w:val="00D6492E"/>
    <w:rsid w:val="00D664E1"/>
    <w:rsid w:val="00D71997"/>
    <w:rsid w:val="00D729E0"/>
    <w:rsid w:val="00D75E6B"/>
    <w:rsid w:val="00D77243"/>
    <w:rsid w:val="00D77746"/>
    <w:rsid w:val="00D82EF0"/>
    <w:rsid w:val="00D9177E"/>
    <w:rsid w:val="00D91F19"/>
    <w:rsid w:val="00D9395D"/>
    <w:rsid w:val="00D93FA8"/>
    <w:rsid w:val="00D94D1A"/>
    <w:rsid w:val="00D96630"/>
    <w:rsid w:val="00D97179"/>
    <w:rsid w:val="00D97195"/>
    <w:rsid w:val="00DA1F00"/>
    <w:rsid w:val="00DA49EB"/>
    <w:rsid w:val="00DA73F9"/>
    <w:rsid w:val="00DB15E4"/>
    <w:rsid w:val="00DB408D"/>
    <w:rsid w:val="00DC09FA"/>
    <w:rsid w:val="00DC122F"/>
    <w:rsid w:val="00DC2BCC"/>
    <w:rsid w:val="00DC3170"/>
    <w:rsid w:val="00DC4C41"/>
    <w:rsid w:val="00DC6B1E"/>
    <w:rsid w:val="00DD09F3"/>
    <w:rsid w:val="00DD21BF"/>
    <w:rsid w:val="00DD26E6"/>
    <w:rsid w:val="00DD55BC"/>
    <w:rsid w:val="00DE3FA4"/>
    <w:rsid w:val="00DE607D"/>
    <w:rsid w:val="00DE7125"/>
    <w:rsid w:val="00DF1500"/>
    <w:rsid w:val="00DF1A61"/>
    <w:rsid w:val="00DF2FEB"/>
    <w:rsid w:val="00DF44EB"/>
    <w:rsid w:val="00DF536C"/>
    <w:rsid w:val="00DF6D7A"/>
    <w:rsid w:val="00DF7927"/>
    <w:rsid w:val="00DF7AF2"/>
    <w:rsid w:val="00DF7D92"/>
    <w:rsid w:val="00E00FB9"/>
    <w:rsid w:val="00E01A0E"/>
    <w:rsid w:val="00E1793D"/>
    <w:rsid w:val="00E22040"/>
    <w:rsid w:val="00E23FD0"/>
    <w:rsid w:val="00E2434F"/>
    <w:rsid w:val="00E24904"/>
    <w:rsid w:val="00E24BC3"/>
    <w:rsid w:val="00E2602C"/>
    <w:rsid w:val="00E26EB7"/>
    <w:rsid w:val="00E348FE"/>
    <w:rsid w:val="00E4025F"/>
    <w:rsid w:val="00E4145B"/>
    <w:rsid w:val="00E4150F"/>
    <w:rsid w:val="00E41A67"/>
    <w:rsid w:val="00E41E19"/>
    <w:rsid w:val="00E4370D"/>
    <w:rsid w:val="00E4432A"/>
    <w:rsid w:val="00E47CFA"/>
    <w:rsid w:val="00E552FB"/>
    <w:rsid w:val="00E5554D"/>
    <w:rsid w:val="00E607E4"/>
    <w:rsid w:val="00E60A11"/>
    <w:rsid w:val="00E617BA"/>
    <w:rsid w:val="00E636F4"/>
    <w:rsid w:val="00E644BA"/>
    <w:rsid w:val="00E66CB6"/>
    <w:rsid w:val="00E67DDC"/>
    <w:rsid w:val="00E72097"/>
    <w:rsid w:val="00E73578"/>
    <w:rsid w:val="00E75A81"/>
    <w:rsid w:val="00E7713C"/>
    <w:rsid w:val="00E77406"/>
    <w:rsid w:val="00E77AAC"/>
    <w:rsid w:val="00E77CE4"/>
    <w:rsid w:val="00E80E91"/>
    <w:rsid w:val="00E82562"/>
    <w:rsid w:val="00E908D6"/>
    <w:rsid w:val="00E90A06"/>
    <w:rsid w:val="00E91A1F"/>
    <w:rsid w:val="00E9597E"/>
    <w:rsid w:val="00E97EC5"/>
    <w:rsid w:val="00EA06AB"/>
    <w:rsid w:val="00EA1B58"/>
    <w:rsid w:val="00EA2024"/>
    <w:rsid w:val="00EA3E52"/>
    <w:rsid w:val="00EA4E98"/>
    <w:rsid w:val="00EA53F6"/>
    <w:rsid w:val="00EA5C13"/>
    <w:rsid w:val="00EB037F"/>
    <w:rsid w:val="00EB1C7F"/>
    <w:rsid w:val="00EB3B9E"/>
    <w:rsid w:val="00EC4F2C"/>
    <w:rsid w:val="00EC5625"/>
    <w:rsid w:val="00ED24F9"/>
    <w:rsid w:val="00ED38B9"/>
    <w:rsid w:val="00ED5D06"/>
    <w:rsid w:val="00ED6E72"/>
    <w:rsid w:val="00ED6E8A"/>
    <w:rsid w:val="00EE150E"/>
    <w:rsid w:val="00EE199A"/>
    <w:rsid w:val="00EE3A7F"/>
    <w:rsid w:val="00EE3E74"/>
    <w:rsid w:val="00EE41BC"/>
    <w:rsid w:val="00EE44C7"/>
    <w:rsid w:val="00EE60DB"/>
    <w:rsid w:val="00EE6C7D"/>
    <w:rsid w:val="00EF0CCF"/>
    <w:rsid w:val="00EF2467"/>
    <w:rsid w:val="00EF61C8"/>
    <w:rsid w:val="00EF631D"/>
    <w:rsid w:val="00EF708C"/>
    <w:rsid w:val="00EF7BD7"/>
    <w:rsid w:val="00F04516"/>
    <w:rsid w:val="00F05194"/>
    <w:rsid w:val="00F061C8"/>
    <w:rsid w:val="00F07AD2"/>
    <w:rsid w:val="00F07BE0"/>
    <w:rsid w:val="00F07D59"/>
    <w:rsid w:val="00F10EA4"/>
    <w:rsid w:val="00F11884"/>
    <w:rsid w:val="00F1322E"/>
    <w:rsid w:val="00F14DCA"/>
    <w:rsid w:val="00F15B0A"/>
    <w:rsid w:val="00F25C1F"/>
    <w:rsid w:val="00F26896"/>
    <w:rsid w:val="00F27A28"/>
    <w:rsid w:val="00F30148"/>
    <w:rsid w:val="00F30D64"/>
    <w:rsid w:val="00F31B28"/>
    <w:rsid w:val="00F31B4D"/>
    <w:rsid w:val="00F34004"/>
    <w:rsid w:val="00F35C1C"/>
    <w:rsid w:val="00F4298B"/>
    <w:rsid w:val="00F446EA"/>
    <w:rsid w:val="00F46FF0"/>
    <w:rsid w:val="00F47265"/>
    <w:rsid w:val="00F505B0"/>
    <w:rsid w:val="00F536C1"/>
    <w:rsid w:val="00F54676"/>
    <w:rsid w:val="00F54D36"/>
    <w:rsid w:val="00F5514A"/>
    <w:rsid w:val="00F56BCA"/>
    <w:rsid w:val="00F5711E"/>
    <w:rsid w:val="00F619ED"/>
    <w:rsid w:val="00F623AA"/>
    <w:rsid w:val="00F62847"/>
    <w:rsid w:val="00F66179"/>
    <w:rsid w:val="00F67792"/>
    <w:rsid w:val="00F67CAF"/>
    <w:rsid w:val="00F70B9F"/>
    <w:rsid w:val="00F70D4D"/>
    <w:rsid w:val="00F711BB"/>
    <w:rsid w:val="00F71AC1"/>
    <w:rsid w:val="00F727E0"/>
    <w:rsid w:val="00F72DCB"/>
    <w:rsid w:val="00F735F5"/>
    <w:rsid w:val="00F74272"/>
    <w:rsid w:val="00F77F5C"/>
    <w:rsid w:val="00F80FFC"/>
    <w:rsid w:val="00F87827"/>
    <w:rsid w:val="00F910CA"/>
    <w:rsid w:val="00F9194A"/>
    <w:rsid w:val="00F91D9D"/>
    <w:rsid w:val="00F92964"/>
    <w:rsid w:val="00F92E48"/>
    <w:rsid w:val="00F9599C"/>
    <w:rsid w:val="00FA266C"/>
    <w:rsid w:val="00FB0CAD"/>
    <w:rsid w:val="00FB0F7C"/>
    <w:rsid w:val="00FB11F4"/>
    <w:rsid w:val="00FB4C6B"/>
    <w:rsid w:val="00FB4F23"/>
    <w:rsid w:val="00FB5354"/>
    <w:rsid w:val="00FC22CE"/>
    <w:rsid w:val="00FC40CE"/>
    <w:rsid w:val="00FC5043"/>
    <w:rsid w:val="00FC5099"/>
    <w:rsid w:val="00FC596E"/>
    <w:rsid w:val="00FC6368"/>
    <w:rsid w:val="00FC6FDC"/>
    <w:rsid w:val="00FC72F6"/>
    <w:rsid w:val="00FD0664"/>
    <w:rsid w:val="00FD1DC6"/>
    <w:rsid w:val="00FD638A"/>
    <w:rsid w:val="00FD7C58"/>
    <w:rsid w:val="00FE069D"/>
    <w:rsid w:val="00FE3146"/>
    <w:rsid w:val="00FE3B96"/>
    <w:rsid w:val="00FE4974"/>
    <w:rsid w:val="00FF02B2"/>
    <w:rsid w:val="00FF0B30"/>
    <w:rsid w:val="00FF0EF1"/>
    <w:rsid w:val="00FF3436"/>
    <w:rsid w:val="00FF4C26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3F0A31A2"/>
  <w15:docId w15:val="{CB2F98CF-5801-43F7-80F0-AF12DE0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BBC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basedOn w:val="a0"/>
    <w:next w:val="Indent"/>
    <w:qFormat/>
    <w:rsid w:val="00672BBC"/>
    <w:pPr>
      <w:keepNext/>
      <w:keepLines/>
      <w:numPr>
        <w:numId w:val="4"/>
      </w:numPr>
      <w:spacing w:before="240" w:line="240" w:lineRule="atLeast"/>
      <w:outlineLvl w:val="0"/>
    </w:pPr>
    <w:rPr>
      <w:rFonts w:ascii="Arial" w:hAnsi="Arial"/>
      <w:b/>
      <w:sz w:val="24"/>
      <w:lang w:val="en-GB"/>
    </w:rPr>
  </w:style>
  <w:style w:type="paragraph" w:styleId="20">
    <w:name w:val="heading 2"/>
    <w:aliases w:val="Char,Attribute Heading 2,h2,Attribute Heading 21,Attribute Heading 22,1).,1).1,1).2,1).3,1).4,1).5,1).6,1).11,1).21,1).31,1).41,1).51,1).7,1).12,1).22,1).32,1).42,1).52,1).8,1).13,1).23,1).33,1).43,1).53,HD2"/>
    <w:basedOn w:val="a0"/>
    <w:next w:val="Indent2"/>
    <w:qFormat/>
    <w:rsid w:val="00672BBC"/>
    <w:pPr>
      <w:keepNext/>
      <w:keepLines/>
      <w:numPr>
        <w:ilvl w:val="1"/>
        <w:numId w:val="4"/>
      </w:numPr>
      <w:spacing w:before="240"/>
      <w:outlineLvl w:val="1"/>
    </w:pPr>
    <w:rPr>
      <w:rFonts w:ascii="Arial" w:hAnsi="Arial"/>
      <w:b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0"/>
    <w:next w:val="Indent3"/>
    <w:qFormat/>
    <w:rsid w:val="00672BBC"/>
    <w:pPr>
      <w:keepNext/>
      <w:keepLines/>
      <w:numPr>
        <w:ilvl w:val="2"/>
        <w:numId w:val="4"/>
      </w:numPr>
      <w:spacing w:before="240"/>
      <w:outlineLvl w:val="2"/>
    </w:pPr>
  </w:style>
  <w:style w:type="paragraph" w:styleId="4">
    <w:name w:val="heading 4"/>
    <w:basedOn w:val="a0"/>
    <w:next w:val="Indent4"/>
    <w:qFormat/>
    <w:rsid w:val="00672BBC"/>
    <w:pPr>
      <w:keepNext/>
      <w:keepLines/>
      <w:numPr>
        <w:ilvl w:val="3"/>
        <w:numId w:val="4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rsid w:val="00672BBC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72BBC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72BBC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72BBC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72BBC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본문1"/>
    <w:basedOn w:val="a0"/>
    <w:rsid w:val="00672BBC"/>
    <w:pPr>
      <w:keepLines/>
      <w:spacing w:after="120"/>
      <w:ind w:left="450" w:firstLine="0"/>
    </w:pPr>
    <w:rPr>
      <w:rFonts w:ascii="Arial" w:hAnsi="Arial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rsid w:val="00672BBC"/>
    <w:pPr>
      <w:tabs>
        <w:tab w:val="center" w:pos="4320"/>
        <w:tab w:val="right" w:pos="8640"/>
      </w:tabs>
    </w:pPr>
  </w:style>
  <w:style w:type="paragraph" w:styleId="a5">
    <w:name w:val="footer"/>
    <w:aliases w:val="footer odd"/>
    <w:basedOn w:val="a0"/>
    <w:semiHidden/>
    <w:rsid w:val="00672BBC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0"/>
    <w:rsid w:val="00672BBC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0"/>
    <w:rsid w:val="00672BBC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0"/>
    <w:rsid w:val="00672BBC"/>
    <w:pPr>
      <w:keepNext/>
      <w:spacing w:before="120"/>
      <w:ind w:left="720" w:firstLine="0"/>
    </w:pPr>
  </w:style>
  <w:style w:type="paragraph" w:customStyle="1" w:styleId="blankpage">
    <w:name w:val="blank page"/>
    <w:basedOn w:val="Indent"/>
    <w:rsid w:val="00672BBC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672BBC"/>
    <w:pPr>
      <w:spacing w:after="0"/>
      <w:ind w:left="2160"/>
    </w:pPr>
  </w:style>
  <w:style w:type="paragraph" w:customStyle="1" w:styleId="TextBullet2">
    <w:name w:val="Text Bullet 2"/>
    <w:basedOn w:val="TextBullet"/>
    <w:rsid w:val="00672BBC"/>
    <w:pPr>
      <w:spacing w:after="120"/>
    </w:pPr>
  </w:style>
  <w:style w:type="paragraph" w:customStyle="1" w:styleId="Graphic">
    <w:name w:val="Graphic"/>
    <w:basedOn w:val="a0"/>
    <w:next w:val="a0"/>
    <w:rsid w:val="00672BBC"/>
    <w:pPr>
      <w:keepLines/>
      <w:spacing w:before="240" w:after="240"/>
      <w:ind w:left="0" w:firstLine="0"/>
      <w:jc w:val="center"/>
    </w:pPr>
    <w:rPr>
      <w:rFonts w:ascii="Arial" w:hAnsi="Arial"/>
    </w:rPr>
  </w:style>
  <w:style w:type="character" w:styleId="a6">
    <w:name w:val="page number"/>
    <w:basedOn w:val="a1"/>
    <w:semiHidden/>
    <w:rsid w:val="00672BBC"/>
  </w:style>
  <w:style w:type="paragraph" w:styleId="a7">
    <w:name w:val="Title"/>
    <w:basedOn w:val="1"/>
    <w:qFormat/>
    <w:rsid w:val="00672BBC"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672BBC"/>
    <w:pPr>
      <w:ind w:left="1800"/>
    </w:pPr>
  </w:style>
  <w:style w:type="paragraph" w:customStyle="1" w:styleId="Bullet3">
    <w:name w:val="Bullet3"/>
    <w:basedOn w:val="Bullet"/>
    <w:rsid w:val="00672BBC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672BBC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0"/>
    <w:rsid w:val="00672BBC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0"/>
    <w:rsid w:val="00672BBC"/>
    <w:pPr>
      <w:spacing w:before="120"/>
      <w:ind w:left="2160" w:firstLine="0"/>
    </w:pPr>
  </w:style>
  <w:style w:type="paragraph" w:customStyle="1" w:styleId="Indent4">
    <w:name w:val="Indent4"/>
    <w:basedOn w:val="a0"/>
    <w:rsid w:val="00672BBC"/>
    <w:pPr>
      <w:spacing w:before="120"/>
      <w:ind w:left="2520" w:firstLine="0"/>
    </w:pPr>
    <w:rPr>
      <w:color w:val="000000"/>
    </w:rPr>
  </w:style>
  <w:style w:type="paragraph" w:customStyle="1" w:styleId="31">
    <w:name w:val="본문 31"/>
    <w:basedOn w:val="11"/>
    <w:rsid w:val="00672BBC"/>
    <w:pPr>
      <w:ind w:left="720"/>
    </w:pPr>
  </w:style>
  <w:style w:type="paragraph" w:customStyle="1" w:styleId="TitlePageMainHead">
    <w:name w:val="Title Page Main Head"/>
    <w:rsid w:val="00672BBC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0"/>
    <w:rsid w:val="00672BBC"/>
    <w:pPr>
      <w:ind w:left="720"/>
    </w:pPr>
  </w:style>
  <w:style w:type="paragraph" w:customStyle="1" w:styleId="Normal1stindent">
    <w:name w:val="Normal 1st indent"/>
    <w:basedOn w:val="a0"/>
    <w:rsid w:val="00672BBC"/>
    <w:pPr>
      <w:ind w:left="2160"/>
    </w:pPr>
  </w:style>
  <w:style w:type="paragraph" w:customStyle="1" w:styleId="Normal2ndindent">
    <w:name w:val="Normal 2nd indent"/>
    <w:basedOn w:val="Normal1stindent"/>
    <w:rsid w:val="00672BBC"/>
    <w:pPr>
      <w:ind w:left="2880"/>
    </w:pPr>
  </w:style>
  <w:style w:type="paragraph" w:customStyle="1" w:styleId="Note">
    <w:name w:val="Note"/>
    <w:basedOn w:val="Note2"/>
    <w:rsid w:val="00672BBC"/>
    <w:pPr>
      <w:ind w:left="1440"/>
    </w:pPr>
  </w:style>
  <w:style w:type="paragraph" w:customStyle="1" w:styleId="Note2">
    <w:name w:val="Note2"/>
    <w:basedOn w:val="a0"/>
    <w:rsid w:val="00672BBC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672BBC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672BBC"/>
    <w:pPr>
      <w:ind w:left="3240"/>
    </w:pPr>
  </w:style>
  <w:style w:type="paragraph" w:customStyle="1" w:styleId="Style1">
    <w:name w:val="Style1"/>
    <w:basedOn w:val="Bullet"/>
    <w:rsid w:val="00672BBC"/>
    <w:pPr>
      <w:ind w:left="2520"/>
    </w:pPr>
  </w:style>
  <w:style w:type="paragraph" w:customStyle="1" w:styleId="TableText">
    <w:name w:val="Table Text"/>
    <w:basedOn w:val="a0"/>
    <w:rsid w:val="00672BBC"/>
    <w:pPr>
      <w:spacing w:after="60"/>
      <w:ind w:left="0" w:firstLine="0"/>
    </w:pPr>
  </w:style>
  <w:style w:type="paragraph" w:customStyle="1" w:styleId="Title12">
    <w:name w:val="Title12"/>
    <w:basedOn w:val="a7"/>
    <w:rsid w:val="00672BBC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2">
    <w:name w:val="toc 1"/>
    <w:basedOn w:val="a0"/>
    <w:next w:val="a0"/>
    <w:autoRedefine/>
    <w:uiPriority w:val="39"/>
    <w:qFormat/>
    <w:rsid w:val="003325B6"/>
    <w:pPr>
      <w:tabs>
        <w:tab w:val="right" w:leader="dot" w:pos="9923"/>
      </w:tabs>
      <w:spacing w:before="120" w:after="120"/>
      <w:ind w:left="284" w:rightChars="24" w:right="48" w:hanging="284"/>
    </w:pPr>
    <w:rPr>
      <w:rFonts w:ascii="Times New Roman" w:eastAsia="굴림체" w:hAnsi="Times New Roman"/>
      <w:caps/>
      <w:noProof/>
    </w:rPr>
  </w:style>
  <w:style w:type="paragraph" w:styleId="21">
    <w:name w:val="toc 2"/>
    <w:basedOn w:val="12"/>
    <w:next w:val="a0"/>
    <w:autoRedefine/>
    <w:uiPriority w:val="39"/>
    <w:qFormat/>
    <w:rsid w:val="003325B6"/>
    <w:pPr>
      <w:ind w:firstLine="0"/>
    </w:pPr>
  </w:style>
  <w:style w:type="paragraph" w:styleId="30">
    <w:name w:val="toc 3"/>
    <w:basedOn w:val="12"/>
    <w:next w:val="a0"/>
    <w:uiPriority w:val="39"/>
    <w:qFormat/>
    <w:rsid w:val="003325B6"/>
    <w:pPr>
      <w:ind w:firstLine="0"/>
    </w:pPr>
  </w:style>
  <w:style w:type="paragraph" w:styleId="40">
    <w:name w:val="toc 4"/>
    <w:basedOn w:val="12"/>
    <w:next w:val="a0"/>
    <w:uiPriority w:val="39"/>
    <w:rsid w:val="003325B6"/>
    <w:pPr>
      <w:ind w:firstLine="0"/>
    </w:pPr>
  </w:style>
  <w:style w:type="paragraph" w:styleId="50">
    <w:name w:val="toc 5"/>
    <w:basedOn w:val="a0"/>
    <w:next w:val="a0"/>
    <w:semiHidden/>
    <w:rsid w:val="00672BBC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0"/>
    <w:next w:val="a0"/>
    <w:semiHidden/>
    <w:rsid w:val="00672BBC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0"/>
    <w:next w:val="a0"/>
    <w:semiHidden/>
    <w:rsid w:val="00672BBC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0"/>
    <w:next w:val="a0"/>
    <w:semiHidden/>
    <w:rsid w:val="00672BBC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0"/>
    <w:next w:val="a0"/>
    <w:semiHidden/>
    <w:rsid w:val="00672BBC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0"/>
    <w:rsid w:val="00672BBC"/>
    <w:pPr>
      <w:spacing w:line="240" w:lineRule="auto"/>
      <w:jc w:val="center"/>
      <w:outlineLvl w:val="9"/>
    </w:pPr>
    <w:rPr>
      <w:kern w:val="28"/>
      <w:sz w:val="32"/>
      <w:lang w:val="en-US"/>
    </w:rPr>
  </w:style>
  <w:style w:type="paragraph" w:customStyle="1" w:styleId="a8">
    <w:name w:val="개요글"/>
    <w:basedOn w:val="a0"/>
    <w:rsid w:val="00672BBC"/>
    <w:pPr>
      <w:autoSpaceDE/>
      <w:autoSpaceDN/>
      <w:spacing w:line="260" w:lineRule="atLeast"/>
      <w:ind w:left="425"/>
    </w:pPr>
    <w:rPr>
      <w:rFonts w:ascii="바탕체"/>
    </w:rPr>
  </w:style>
  <w:style w:type="paragraph" w:customStyle="1" w:styleId="AuthorDateTitlePa">
    <w:name w:val="Author/Date Title Pa"/>
    <w:rsid w:val="00672BBC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0"/>
    <w:rsid w:val="00672BBC"/>
    <w:pPr>
      <w:ind w:left="0" w:firstLine="0"/>
    </w:pPr>
    <w:rPr>
      <w:rFonts w:ascii="Arial" w:hAnsi="Arial"/>
      <w:b/>
      <w:sz w:val="24"/>
    </w:rPr>
  </w:style>
  <w:style w:type="paragraph" w:customStyle="1" w:styleId="Indent20">
    <w:name w:val="Indent 2"/>
    <w:basedOn w:val="a0"/>
    <w:next w:val="a0"/>
    <w:rsid w:val="00672BBC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rsid w:val="00672BBC"/>
    <w:pPr>
      <w:keepNext/>
      <w:spacing w:before="240"/>
      <w:jc w:val="center"/>
    </w:pPr>
    <w:rPr>
      <w:b/>
      <w:sz w:val="24"/>
    </w:rPr>
  </w:style>
  <w:style w:type="paragraph" w:customStyle="1" w:styleId="a">
    <w:name w:val="중제목"/>
    <w:basedOn w:val="a0"/>
    <w:next w:val="a0"/>
    <w:rsid w:val="00672BBC"/>
    <w:pPr>
      <w:numPr>
        <w:numId w:val="1"/>
      </w:numPr>
      <w:tabs>
        <w:tab w:val="left" w:pos="1134"/>
      </w:tabs>
      <w:autoSpaceDE/>
      <w:autoSpaceDN/>
      <w:spacing w:line="260" w:lineRule="atLeast"/>
      <w:ind w:left="720" w:hanging="720"/>
    </w:pPr>
    <w:rPr>
      <w:rFonts w:ascii="Arial" w:eastAsia="돋움체"/>
      <w:sz w:val="32"/>
    </w:rPr>
  </w:style>
  <w:style w:type="paragraph" w:styleId="a9">
    <w:name w:val="Body Text"/>
    <w:basedOn w:val="a0"/>
    <w:semiHidden/>
    <w:rsid w:val="00672BBC"/>
    <w:pPr>
      <w:spacing w:after="180"/>
    </w:pPr>
  </w:style>
  <w:style w:type="paragraph" w:styleId="aa">
    <w:name w:val="Body Text First Indent"/>
    <w:aliases w:val="본문 첫 줄 들여쓰기 Char"/>
    <w:basedOn w:val="a9"/>
    <w:semiHidden/>
    <w:rsid w:val="00672BBC"/>
    <w:pPr>
      <w:ind w:firstLineChars="100" w:firstLine="210"/>
    </w:pPr>
  </w:style>
  <w:style w:type="paragraph" w:styleId="ab">
    <w:name w:val="Body Text Indent"/>
    <w:basedOn w:val="a0"/>
    <w:semiHidden/>
    <w:rsid w:val="00672BBC"/>
    <w:pPr>
      <w:spacing w:after="180"/>
      <w:ind w:leftChars="400" w:left="851"/>
    </w:pPr>
  </w:style>
  <w:style w:type="paragraph" w:styleId="22">
    <w:name w:val="Body Text First Indent 2"/>
    <w:basedOn w:val="ab"/>
    <w:semiHidden/>
    <w:rsid w:val="00672BBC"/>
    <w:pPr>
      <w:ind w:firstLineChars="100" w:firstLine="210"/>
    </w:pPr>
  </w:style>
  <w:style w:type="character" w:customStyle="1" w:styleId="CharCharChar">
    <w:name w:val="본문 첫 줄 들여쓰기 Char Char Char"/>
    <w:rsid w:val="00672BBC"/>
    <w:rPr>
      <w:rFonts w:ascii="Book Antiqua" w:eastAsia="바탕체" w:hAnsi="Book Antiqua"/>
      <w:lang w:val="en-US" w:eastAsia="ko-KR" w:bidi="ar-SA"/>
    </w:rPr>
  </w:style>
  <w:style w:type="character" w:customStyle="1" w:styleId="CharChar">
    <w:name w:val="Char Char"/>
    <w:rsid w:val="00672BBC"/>
    <w:rPr>
      <w:rFonts w:ascii="Arial" w:eastAsia="바탕체" w:hAnsi="Arial"/>
      <w:b/>
      <w:lang w:val="en-US" w:eastAsia="ko-KR" w:bidi="ar-SA"/>
    </w:rPr>
  </w:style>
  <w:style w:type="paragraph" w:styleId="2">
    <w:name w:val="List Bullet 2"/>
    <w:basedOn w:val="a0"/>
    <w:autoRedefine/>
    <w:semiHidden/>
    <w:rsid w:val="00672BBC"/>
    <w:pPr>
      <w:numPr>
        <w:numId w:val="2"/>
      </w:numPr>
    </w:pPr>
  </w:style>
  <w:style w:type="paragraph" w:customStyle="1" w:styleId="2251">
    <w:name w:val="스타일 목차 2 + 왼쪽:  2.5 글자 오른쪽:  1 글자"/>
    <w:basedOn w:val="21"/>
    <w:rsid w:val="00672BBC"/>
    <w:pPr>
      <w:ind w:leftChars="400" w:left="1120"/>
    </w:pPr>
    <w:rPr>
      <w:rFonts w:cs="바탕"/>
    </w:rPr>
  </w:style>
  <w:style w:type="paragraph" w:customStyle="1" w:styleId="111">
    <w:name w:val="스타일 목차 1 + 왼쪽:  1 글자 오른쪽:  1 글자"/>
    <w:basedOn w:val="12"/>
    <w:rsid w:val="00672BBC"/>
    <w:pPr>
      <w:ind w:left="1120" w:right="200"/>
    </w:pPr>
    <w:rPr>
      <w:rFonts w:cs="바탕"/>
      <w:bCs/>
    </w:rPr>
  </w:style>
  <w:style w:type="character" w:styleId="ac">
    <w:name w:val="annotation reference"/>
    <w:semiHidden/>
    <w:rsid w:val="00672BBC"/>
    <w:rPr>
      <w:sz w:val="18"/>
      <w:szCs w:val="18"/>
    </w:rPr>
  </w:style>
  <w:style w:type="paragraph" w:styleId="ad">
    <w:name w:val="annotation text"/>
    <w:basedOn w:val="a0"/>
    <w:semiHidden/>
    <w:rsid w:val="00672BBC"/>
    <w:pPr>
      <w:widowControl w:val="0"/>
      <w:overflowPunct/>
      <w:autoSpaceDE/>
      <w:autoSpaceDN/>
      <w:adjustRightInd/>
      <w:spacing w:line="240" w:lineRule="atLeast"/>
      <w:ind w:left="0" w:firstLine="0"/>
      <w:textAlignment w:val="auto"/>
    </w:pPr>
    <w:rPr>
      <w:rFonts w:ascii="Times New Roman" w:eastAsia="바탕" w:hAnsi="Times New Roman"/>
      <w:lang w:eastAsia="en-US"/>
    </w:rPr>
  </w:style>
  <w:style w:type="paragraph" w:styleId="ae">
    <w:name w:val="Balloon Text"/>
    <w:basedOn w:val="a0"/>
    <w:semiHidden/>
    <w:rsid w:val="00672BBC"/>
    <w:rPr>
      <w:rFonts w:ascii="Arial" w:eastAsia="돋움" w:hAnsi="Arial"/>
      <w:sz w:val="18"/>
      <w:szCs w:val="18"/>
    </w:rPr>
  </w:style>
  <w:style w:type="paragraph" w:customStyle="1" w:styleId="Arial16pt13pt">
    <w:name w:val="스타일 (영어) Arial (한글) 돋움체 16 pt 굵게 줄 간격: 최소 13 pt"/>
    <w:basedOn w:val="a0"/>
    <w:autoRedefine/>
    <w:rsid w:val="00672BBC"/>
    <w:pPr>
      <w:spacing w:line="260" w:lineRule="atLeast"/>
      <w:ind w:leftChars="100" w:left="1840" w:rightChars="100" w:right="100"/>
    </w:pPr>
    <w:rPr>
      <w:rFonts w:ascii="Arial" w:eastAsia="돋움체" w:cs="바탕"/>
      <w:b/>
      <w:bCs/>
      <w:sz w:val="32"/>
    </w:rPr>
  </w:style>
  <w:style w:type="paragraph" w:styleId="af">
    <w:name w:val="Document Map"/>
    <w:basedOn w:val="a0"/>
    <w:semiHidden/>
    <w:rsid w:val="00672BBC"/>
    <w:pPr>
      <w:shd w:val="clear" w:color="auto" w:fill="000080"/>
    </w:pPr>
    <w:rPr>
      <w:rFonts w:ascii="Arial" w:eastAsia="돋움" w:hAnsi="Arial"/>
    </w:rPr>
  </w:style>
  <w:style w:type="paragraph" w:customStyle="1" w:styleId="10">
    <w:name w:val="유형1"/>
    <w:basedOn w:val="a0"/>
    <w:rsid w:val="00672BBC"/>
    <w:pPr>
      <w:numPr>
        <w:ilvl w:val="1"/>
        <w:numId w:val="3"/>
      </w:numPr>
      <w:spacing w:before="120"/>
    </w:pPr>
    <w:rPr>
      <w:rFonts w:ascii="Times New Roman" w:eastAsia="굴림" w:hAnsi="Times New Roman"/>
    </w:rPr>
  </w:style>
  <w:style w:type="table" w:styleId="af0">
    <w:name w:val="Table Grid"/>
    <w:basedOn w:val="a2"/>
    <w:rsid w:val="004C77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rsid w:val="00672BBC"/>
    <w:rPr>
      <w:color w:val="0000FF"/>
      <w:u w:val="single"/>
    </w:rPr>
  </w:style>
  <w:style w:type="paragraph" w:customStyle="1" w:styleId="af2">
    <w:name w:val="활동작업 구조글"/>
    <w:basedOn w:val="a0"/>
    <w:rsid w:val="00672BBC"/>
    <w:pPr>
      <w:widowControl w:val="0"/>
      <w:wordWrap w:val="0"/>
      <w:overflowPunct/>
      <w:autoSpaceDE/>
      <w:autoSpaceDN/>
      <w:spacing w:line="260" w:lineRule="atLeast"/>
      <w:ind w:left="425" w:firstLine="0"/>
      <w:jc w:val="both"/>
    </w:pPr>
    <w:rPr>
      <w:rFonts w:ascii="바탕체" w:hAnsi="Times New Roman"/>
    </w:rPr>
  </w:style>
  <w:style w:type="paragraph" w:styleId="TOC">
    <w:name w:val="TOC Heading"/>
    <w:basedOn w:val="1"/>
    <w:next w:val="a0"/>
    <w:uiPriority w:val="39"/>
    <w:qFormat/>
    <w:rsid w:val="00F5514A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szCs w:val="28"/>
      <w:lang w:val="en-US"/>
    </w:rPr>
  </w:style>
  <w:style w:type="paragraph" w:styleId="af3">
    <w:name w:val="caption"/>
    <w:basedOn w:val="a0"/>
    <w:next w:val="a0"/>
    <w:uiPriority w:val="35"/>
    <w:qFormat/>
    <w:rsid w:val="00076660"/>
    <w:rPr>
      <w:b/>
      <w:bCs/>
    </w:rPr>
  </w:style>
  <w:style w:type="paragraph" w:styleId="af4">
    <w:name w:val="table of figures"/>
    <w:basedOn w:val="12"/>
    <w:next w:val="a0"/>
    <w:uiPriority w:val="99"/>
    <w:unhideWhenUsed/>
    <w:rsid w:val="003325B6"/>
  </w:style>
  <w:style w:type="paragraph" w:styleId="af5">
    <w:name w:val="List Paragraph"/>
    <w:basedOn w:val="a0"/>
    <w:uiPriority w:val="34"/>
    <w:qFormat/>
    <w:rsid w:val="005970F9"/>
    <w:pPr>
      <w:ind w:leftChars="400" w:left="800"/>
    </w:pPr>
  </w:style>
  <w:style w:type="character" w:styleId="af6">
    <w:name w:val="Subtle Emphasis"/>
    <w:basedOn w:val="a1"/>
    <w:uiPriority w:val="19"/>
    <w:qFormat/>
    <w:rsid w:val="00632725"/>
    <w:rPr>
      <w:i/>
      <w:iCs/>
      <w:color w:val="808080" w:themeColor="text1" w:themeTint="7F"/>
    </w:rPr>
  </w:style>
  <w:style w:type="paragraph" w:styleId="af7">
    <w:name w:val="Normal (Web)"/>
    <w:basedOn w:val="a0"/>
    <w:uiPriority w:val="99"/>
    <w:unhideWhenUsed/>
    <w:rsid w:val="00EA06AB"/>
    <w:pPr>
      <w:overflowPunct/>
      <w:autoSpaceDE/>
      <w:autoSpaceDN/>
      <w:adjustRightInd/>
      <w:spacing w:before="100" w:beforeAutospacing="1" w:after="100" w:afterAutospacing="1"/>
      <w:ind w:left="150" w:right="150" w:firstLine="0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7326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DB2E3"/>
                                <w:left w:val="single" w:sz="6" w:space="0" w:color="8DB2E3"/>
                                <w:bottom w:val="single" w:sz="6" w:space="0" w:color="8DB2E3"/>
                                <w:right w:val="single" w:sz="6" w:space="0" w:color="8DB2E3"/>
                              </w:divBdr>
                              <w:divsChild>
                                <w:div w:id="3679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6446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D1459-74A6-46FD-B908-6029787F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QFPE3008.dot</Template>
  <TotalTime>106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</dc:creator>
  <cp:lastModifiedBy>Jiyoon</cp:lastModifiedBy>
  <cp:revision>19</cp:revision>
  <cp:lastPrinted>2008-08-25T10:45:00Z</cp:lastPrinted>
  <dcterms:created xsi:type="dcterms:W3CDTF">2017-09-11T00:59:00Z</dcterms:created>
  <dcterms:modified xsi:type="dcterms:W3CDTF">2018-09-17T08:03:00Z</dcterms:modified>
</cp:coreProperties>
</file>