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702" w:rsidRPr="00A21BCE" w:rsidRDefault="006C3702" w:rsidP="00006186">
      <w:pPr>
        <w:wordWrap w:val="0"/>
        <w:ind w:left="0" w:firstLine="0"/>
        <w:rPr>
          <w:rFonts w:ascii="굴림체" w:eastAsia="굴림체" w:hAnsi="굴림체"/>
        </w:rPr>
      </w:pPr>
    </w:p>
    <w:tbl>
      <w:tblPr>
        <w:tblW w:w="501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492"/>
        <w:gridCol w:w="862"/>
        <w:gridCol w:w="1173"/>
        <w:gridCol w:w="734"/>
        <w:gridCol w:w="914"/>
        <w:gridCol w:w="477"/>
        <w:gridCol w:w="1799"/>
        <w:gridCol w:w="180"/>
        <w:gridCol w:w="653"/>
        <w:gridCol w:w="547"/>
        <w:gridCol w:w="831"/>
      </w:tblGrid>
      <w:tr w:rsidR="00542054" w:rsidRPr="00A21BCE" w:rsidTr="00692013">
        <w:trPr>
          <w:trHeight w:val="326"/>
        </w:trPr>
        <w:tc>
          <w:tcPr>
            <w:tcW w:w="5000" w:type="pct"/>
            <w:gridSpan w:val="11"/>
            <w:shd w:val="pct15" w:color="auto" w:fill="auto"/>
            <w:vAlign w:val="center"/>
          </w:tcPr>
          <w:p w:rsidR="00542054" w:rsidRPr="00A21BCE" w:rsidRDefault="00542054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</w:rPr>
            </w:pPr>
            <w:r w:rsidRPr="00A21BCE">
              <w:rPr>
                <w:rFonts w:ascii="굴림체" w:eastAsia="굴림체" w:hAnsi="굴림체" w:hint="eastAsia"/>
              </w:rPr>
              <w:t>회의록</w:t>
            </w:r>
          </w:p>
        </w:tc>
      </w:tr>
      <w:tr w:rsidR="004B3A5F" w:rsidRPr="00A21BCE" w:rsidTr="0025097B">
        <w:trPr>
          <w:trHeight w:val="391"/>
        </w:trPr>
        <w:tc>
          <w:tcPr>
            <w:tcW w:w="772" w:type="pct"/>
            <w:shd w:val="pct15" w:color="auto" w:fill="auto"/>
            <w:vAlign w:val="center"/>
          </w:tcPr>
          <w:p w:rsidR="004B3A5F" w:rsidRPr="00A21BCE" w:rsidRDefault="004B3A5F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proofErr w:type="spellStart"/>
            <w:r w:rsidRPr="00A21BCE">
              <w:rPr>
                <w:rFonts w:ascii="굴림체" w:eastAsia="굴림체" w:hAnsi="굴림체" w:hint="eastAsia"/>
                <w:b/>
              </w:rPr>
              <w:t>회의제목</w:t>
            </w:r>
            <w:proofErr w:type="spellEnd"/>
          </w:p>
        </w:tc>
        <w:tc>
          <w:tcPr>
            <w:tcW w:w="4228" w:type="pct"/>
            <w:gridSpan w:val="10"/>
            <w:tcBorders>
              <w:bottom w:val="single" w:sz="4" w:space="0" w:color="auto"/>
            </w:tcBorders>
            <w:vAlign w:val="center"/>
          </w:tcPr>
          <w:p w:rsidR="004B3A5F" w:rsidRPr="00A21BCE" w:rsidRDefault="00322B26" w:rsidP="00006186">
            <w:pPr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차량 데이터 수집</w:t>
            </w:r>
            <w:r w:rsidR="00CA4CC7">
              <w:rPr>
                <w:rFonts w:ascii="굴림체" w:eastAsia="굴림체" w:hAnsi="굴림체" w:hint="eastAsia"/>
              </w:rPr>
              <w:t xml:space="preserve"> 팀 업무</w:t>
            </w:r>
            <w:r w:rsidR="00E67DDC">
              <w:rPr>
                <w:rFonts w:ascii="굴림체" w:eastAsia="굴림체" w:hAnsi="굴림체" w:hint="eastAsia"/>
              </w:rPr>
              <w:t xml:space="preserve"> </w:t>
            </w:r>
            <w:r w:rsidR="00D93FA8">
              <w:rPr>
                <w:rFonts w:ascii="굴림체" w:eastAsia="굴림체" w:hAnsi="굴림체" w:hint="eastAsia"/>
              </w:rPr>
              <w:t>회의</w:t>
            </w:r>
          </w:p>
        </w:tc>
      </w:tr>
      <w:tr w:rsidR="00692013" w:rsidRPr="00A21BCE" w:rsidTr="0025097B">
        <w:trPr>
          <w:trHeight w:val="391"/>
        </w:trPr>
        <w:tc>
          <w:tcPr>
            <w:tcW w:w="772" w:type="pct"/>
            <w:shd w:val="pct15" w:color="auto" w:fill="auto"/>
            <w:vAlign w:val="center"/>
          </w:tcPr>
          <w:p w:rsidR="004B3A5F" w:rsidRPr="00A21BCE" w:rsidRDefault="004B3A5F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일    시</w:t>
            </w:r>
          </w:p>
        </w:tc>
        <w:tc>
          <w:tcPr>
            <w:tcW w:w="2153" w:type="pct"/>
            <w:gridSpan w:val="5"/>
            <w:tcBorders>
              <w:bottom w:val="single" w:sz="4" w:space="0" w:color="000000"/>
            </w:tcBorders>
            <w:vAlign w:val="center"/>
          </w:tcPr>
          <w:p w:rsidR="00FC5099" w:rsidRPr="00A21BCE" w:rsidRDefault="009E3473" w:rsidP="00F51C62">
            <w:pPr>
              <w:wordWrap w:val="0"/>
              <w:ind w:left="1600" w:hangingChars="800" w:hanging="1600"/>
              <w:rPr>
                <w:rFonts w:ascii="굴림체" w:eastAsia="굴림체" w:hAnsi="굴림체"/>
                <w:kern w:val="2"/>
              </w:rPr>
            </w:pPr>
            <w:r w:rsidRPr="00A21BCE">
              <w:rPr>
                <w:rFonts w:ascii="굴림체" w:eastAsia="굴림체" w:hAnsi="굴림체" w:hint="eastAsia"/>
                <w:kern w:val="2"/>
              </w:rPr>
              <w:t>201</w:t>
            </w:r>
            <w:r w:rsidR="00CA4CC7">
              <w:rPr>
                <w:rFonts w:ascii="굴림체" w:eastAsia="굴림체" w:hAnsi="굴림체"/>
                <w:kern w:val="2"/>
              </w:rPr>
              <w:t>8</w:t>
            </w:r>
            <w:r w:rsidRPr="00A21BCE">
              <w:rPr>
                <w:rFonts w:ascii="굴림체" w:eastAsia="굴림체" w:hAnsi="굴림체" w:hint="eastAsia"/>
                <w:kern w:val="2"/>
              </w:rPr>
              <w:t>년</w:t>
            </w:r>
            <w:r w:rsidR="000A6F4C" w:rsidRPr="00A21BCE">
              <w:rPr>
                <w:rFonts w:ascii="굴림체" w:eastAsia="굴림체" w:hAnsi="굴림체" w:hint="eastAsia"/>
                <w:kern w:val="2"/>
              </w:rPr>
              <w:t xml:space="preserve"> </w:t>
            </w:r>
            <w:r w:rsidR="00EA55B8">
              <w:rPr>
                <w:rFonts w:ascii="굴림체" w:eastAsia="굴림체" w:hAnsi="굴림체"/>
                <w:kern w:val="2"/>
              </w:rPr>
              <w:t>10</w:t>
            </w:r>
            <w:r w:rsidR="003C05ED">
              <w:rPr>
                <w:rFonts w:ascii="굴림체" w:eastAsia="굴림체" w:hAnsi="굴림체" w:hint="eastAsia"/>
                <w:kern w:val="2"/>
              </w:rPr>
              <w:t>월</w:t>
            </w:r>
            <w:r w:rsidRPr="00A21BCE">
              <w:rPr>
                <w:rFonts w:ascii="굴림체" w:eastAsia="굴림체" w:hAnsi="굴림체" w:hint="eastAsia"/>
                <w:kern w:val="2"/>
              </w:rPr>
              <w:t xml:space="preserve"> </w:t>
            </w:r>
            <w:r w:rsidR="00F51C62">
              <w:rPr>
                <w:rFonts w:ascii="굴림체" w:eastAsia="굴림체" w:hAnsi="굴림체"/>
                <w:kern w:val="2"/>
              </w:rPr>
              <w:t>11</w:t>
            </w:r>
            <w:r w:rsidR="00A85843">
              <w:rPr>
                <w:rFonts w:ascii="굴림체" w:eastAsia="굴림체" w:hAnsi="굴림체" w:hint="eastAsia"/>
                <w:kern w:val="2"/>
              </w:rPr>
              <w:t>일</w:t>
            </w:r>
            <w:r w:rsidR="007C1027">
              <w:rPr>
                <w:rFonts w:ascii="굴림체" w:eastAsia="굴림체" w:hAnsi="굴림체" w:hint="eastAsia"/>
                <w:kern w:val="2"/>
              </w:rPr>
              <w:t>(</w:t>
            </w:r>
            <w:r w:rsidR="00F51C62">
              <w:rPr>
                <w:rFonts w:ascii="굴림체" w:eastAsia="굴림체" w:hAnsi="굴림체"/>
                <w:kern w:val="2"/>
              </w:rPr>
              <w:t>15:10</w:t>
            </w:r>
            <w:r w:rsidR="00102B0E" w:rsidRPr="00A21BCE">
              <w:rPr>
                <w:rFonts w:ascii="굴림체" w:eastAsia="굴림체" w:hAnsi="굴림체" w:hint="eastAsia"/>
                <w:kern w:val="2"/>
              </w:rPr>
              <w:t xml:space="preserve"> ~</w:t>
            </w:r>
            <w:r w:rsidR="0085206D" w:rsidRPr="00A21BCE">
              <w:rPr>
                <w:rFonts w:ascii="굴림체" w:eastAsia="굴림체" w:hAnsi="굴림체" w:hint="eastAsia"/>
                <w:kern w:val="2"/>
              </w:rPr>
              <w:t xml:space="preserve"> </w:t>
            </w:r>
            <w:r w:rsidR="00F51C62">
              <w:rPr>
                <w:rFonts w:ascii="굴림체" w:eastAsia="굴림체" w:hAnsi="굴림체"/>
                <w:kern w:val="2"/>
              </w:rPr>
              <w:t>16:</w:t>
            </w:r>
            <w:r w:rsidR="00CD6B8D">
              <w:rPr>
                <w:rFonts w:ascii="굴림체" w:eastAsia="굴림체" w:hAnsi="굴림체" w:hint="eastAsia"/>
                <w:kern w:val="2"/>
              </w:rPr>
              <w:t>0</w:t>
            </w:r>
            <w:r w:rsidR="008B3C2B">
              <w:rPr>
                <w:rFonts w:ascii="굴림체" w:eastAsia="굴림체" w:hAnsi="굴림체" w:hint="eastAsia"/>
                <w:kern w:val="2"/>
              </w:rPr>
              <w:t>0</w:t>
            </w:r>
            <w:r w:rsidR="00102B0E" w:rsidRPr="00A21BCE">
              <w:rPr>
                <w:rFonts w:ascii="굴림체" w:eastAsia="굴림체" w:hAnsi="굴림체" w:hint="eastAsia"/>
                <w:kern w:val="2"/>
              </w:rPr>
              <w:t>)</w:t>
            </w:r>
          </w:p>
        </w:tc>
        <w:tc>
          <w:tcPr>
            <w:tcW w:w="931" w:type="pct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4B3A5F" w:rsidRPr="00A21BCE" w:rsidRDefault="004B3A5F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장 소</w:t>
            </w:r>
          </w:p>
        </w:tc>
        <w:tc>
          <w:tcPr>
            <w:tcW w:w="1144" w:type="pct"/>
            <w:gridSpan w:val="4"/>
            <w:tcBorders>
              <w:bottom w:val="single" w:sz="4" w:space="0" w:color="000000"/>
            </w:tcBorders>
            <w:vAlign w:val="center"/>
          </w:tcPr>
          <w:p w:rsidR="00F623AA" w:rsidRPr="00A21BCE" w:rsidRDefault="008B3C2B" w:rsidP="003871CE">
            <w:pPr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9</w:t>
            </w:r>
            <w:r w:rsidR="00EA55B8">
              <w:rPr>
                <w:rFonts w:ascii="굴림체" w:eastAsia="굴림체" w:hAnsi="굴림체" w:hint="eastAsia"/>
              </w:rPr>
              <w:t>층 회의실</w:t>
            </w:r>
          </w:p>
        </w:tc>
      </w:tr>
      <w:tr w:rsidR="001929F5" w:rsidRPr="00537949" w:rsidTr="0025097B">
        <w:trPr>
          <w:trHeight w:val="391"/>
        </w:trPr>
        <w:tc>
          <w:tcPr>
            <w:tcW w:w="772" w:type="pct"/>
            <w:vMerge w:val="restart"/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 w:rsidRPr="00537949">
              <w:rPr>
                <w:rFonts w:ascii="돋움체" w:eastAsia="돋움체" w:hAnsi="돋움체" w:hint="eastAsia"/>
                <w:b/>
              </w:rPr>
              <w:t>참 석 자</w:t>
            </w:r>
          </w:p>
        </w:tc>
        <w:tc>
          <w:tcPr>
            <w:tcW w:w="1053" w:type="pct"/>
            <w:gridSpan w:val="2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 w:rsidRPr="00537949">
              <w:rPr>
                <w:rFonts w:ascii="돋움체" w:eastAsia="돋움체" w:hAnsi="돋움체" w:hint="eastAsia"/>
                <w:b/>
              </w:rPr>
              <w:t>소속</w:t>
            </w:r>
          </w:p>
        </w:tc>
        <w:tc>
          <w:tcPr>
            <w:tcW w:w="380" w:type="pct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직급</w:t>
            </w:r>
          </w:p>
        </w:tc>
        <w:tc>
          <w:tcPr>
            <w:tcW w:w="720" w:type="pct"/>
            <w:gridSpan w:val="2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성명</w:t>
            </w:r>
          </w:p>
        </w:tc>
        <w:tc>
          <w:tcPr>
            <w:tcW w:w="931" w:type="pct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 w:rsidRPr="00537949">
              <w:rPr>
                <w:rFonts w:ascii="돋움체" w:eastAsia="돋움체" w:hAnsi="돋움체" w:hint="eastAsia"/>
                <w:b/>
              </w:rPr>
              <w:t>소속</w:t>
            </w:r>
          </w:p>
        </w:tc>
        <w:tc>
          <w:tcPr>
            <w:tcW w:w="431" w:type="pct"/>
            <w:gridSpan w:val="2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직급</w:t>
            </w:r>
          </w:p>
        </w:tc>
        <w:tc>
          <w:tcPr>
            <w:tcW w:w="713" w:type="pct"/>
            <w:gridSpan w:val="2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성</w:t>
            </w:r>
            <w:r w:rsidRPr="00537949">
              <w:rPr>
                <w:rFonts w:ascii="돋움체" w:eastAsia="돋움체" w:hAnsi="돋움체" w:hint="eastAsia"/>
                <w:b/>
              </w:rPr>
              <w:t>명</w:t>
            </w:r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Pr="00C41EFB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805CE7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선임</w:t>
            </w: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Pr="00C41EFB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박지훈</w:t>
            </w: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인턴</w:t>
            </w: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proofErr w:type="spellStart"/>
            <w:r>
              <w:rPr>
                <w:rFonts w:ascii="돋움체" w:eastAsia="돋움체" w:hAnsi="돋움체" w:hint="eastAsia"/>
              </w:rPr>
              <w:t>이다솔</w:t>
            </w:r>
            <w:proofErr w:type="spellEnd"/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Pr="00C41EFB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인턴</w:t>
            </w: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김지윤</w:t>
            </w: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Pr="00C41EFB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Pr="00C41EFB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</w:tr>
      <w:tr w:rsidR="00D93FA8" w:rsidRPr="00A21BCE" w:rsidTr="00BF5953">
        <w:trPr>
          <w:trHeight w:val="391"/>
        </w:trPr>
        <w:tc>
          <w:tcPr>
            <w:tcW w:w="4570" w:type="pct"/>
            <w:gridSpan w:val="10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주 요 내 용</w:t>
            </w:r>
          </w:p>
        </w:tc>
        <w:tc>
          <w:tcPr>
            <w:tcW w:w="430" w:type="pct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비고</w:t>
            </w:r>
          </w:p>
        </w:tc>
      </w:tr>
      <w:tr w:rsidR="00D93FA8" w:rsidRPr="00A21BCE" w:rsidTr="00BF5953">
        <w:trPr>
          <w:trHeight w:val="441"/>
        </w:trPr>
        <w:tc>
          <w:tcPr>
            <w:tcW w:w="772" w:type="pct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proofErr w:type="spellStart"/>
            <w:r w:rsidRPr="00A21BCE">
              <w:rPr>
                <w:rFonts w:ascii="굴림체" w:eastAsia="굴림체" w:hAnsi="굴림체" w:hint="eastAsia"/>
                <w:b/>
              </w:rPr>
              <w:t>회의안건</w:t>
            </w:r>
            <w:proofErr w:type="spellEnd"/>
          </w:p>
        </w:tc>
        <w:tc>
          <w:tcPr>
            <w:tcW w:w="3798" w:type="pct"/>
            <w:gridSpan w:val="9"/>
            <w:shd w:val="clear" w:color="auto" w:fill="auto"/>
            <w:vAlign w:val="center"/>
          </w:tcPr>
          <w:p w:rsidR="00D93FA8" w:rsidRPr="0025097B" w:rsidRDefault="008B3C2B" w:rsidP="00F51C62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업무 </w:t>
            </w:r>
            <w:r w:rsidR="00F51C62">
              <w:rPr>
                <w:rFonts w:ascii="굴림체" w:eastAsia="굴림체" w:hAnsi="굴림체" w:hint="eastAsia"/>
              </w:rPr>
              <w:t>확인 및 추후 일정 논의</w:t>
            </w:r>
            <w:r>
              <w:rPr>
                <w:rFonts w:ascii="굴림체" w:eastAsia="굴림체" w:hAnsi="굴림체" w:hint="eastAsia"/>
              </w:rPr>
              <w:t xml:space="preserve"> </w:t>
            </w:r>
          </w:p>
        </w:tc>
        <w:tc>
          <w:tcPr>
            <w:tcW w:w="430" w:type="pct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rPr>
                <w:rFonts w:ascii="굴림체" w:eastAsia="굴림체" w:hAnsi="굴림체"/>
                <w:b/>
              </w:rPr>
            </w:pPr>
          </w:p>
        </w:tc>
      </w:tr>
      <w:tr w:rsidR="00D93FA8" w:rsidRPr="00A21BCE" w:rsidTr="00BF5953">
        <w:trPr>
          <w:trHeight w:val="391"/>
        </w:trPr>
        <w:tc>
          <w:tcPr>
            <w:tcW w:w="772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회의내용</w:t>
            </w:r>
          </w:p>
        </w:tc>
        <w:tc>
          <w:tcPr>
            <w:tcW w:w="3798" w:type="pct"/>
            <w:gridSpan w:val="9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D6B8D" w:rsidRDefault="00CD6B8D" w:rsidP="008B3C2B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/>
              </w:rPr>
            </w:pPr>
          </w:p>
          <w:p w:rsidR="00CD6B8D" w:rsidRDefault="00CD6B8D" w:rsidP="008B3C2B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1. </w:t>
            </w:r>
            <w:r w:rsidR="00F51C62">
              <w:rPr>
                <w:rFonts w:ascii="굴림체" w:eastAsia="굴림체" w:hAnsi="굴림체" w:hint="eastAsia"/>
              </w:rPr>
              <w:t>박지훈 선임</w:t>
            </w:r>
          </w:p>
          <w:p w:rsidR="00CD6B8D" w:rsidRDefault="00CD6B8D" w:rsidP="00CD6B8D">
            <w:pPr>
              <w:tabs>
                <w:tab w:val="left" w:pos="318"/>
              </w:tabs>
              <w:wordWrap w:val="0"/>
              <w:ind w:left="0" w:firstLine="195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* </w:t>
            </w:r>
            <w:r w:rsidR="00F51C62">
              <w:rPr>
                <w:rFonts w:ascii="굴림체" w:eastAsia="굴림체" w:hAnsi="굴림체" w:hint="eastAsia"/>
              </w:rPr>
              <w:t>D</w:t>
            </w:r>
            <w:r w:rsidR="00F51C62">
              <w:rPr>
                <w:rFonts w:ascii="굴림체" w:eastAsia="굴림체" w:hAnsi="굴림체"/>
              </w:rPr>
              <w:t xml:space="preserve">B </w:t>
            </w:r>
            <w:r w:rsidR="00F51C62">
              <w:rPr>
                <w:rFonts w:ascii="굴림체" w:eastAsia="굴림체" w:hAnsi="굴림체" w:hint="eastAsia"/>
              </w:rPr>
              <w:t>설계</w:t>
            </w:r>
          </w:p>
          <w:p w:rsidR="00501434" w:rsidRDefault="00CD6B8D" w:rsidP="00F51C62">
            <w:pPr>
              <w:tabs>
                <w:tab w:val="left" w:pos="318"/>
              </w:tabs>
              <w:wordWrap w:val="0"/>
              <w:ind w:left="0" w:firstLine="195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- </w:t>
            </w:r>
            <w:r w:rsidR="00F51C62">
              <w:rPr>
                <w:rFonts w:ascii="굴림체" w:eastAsia="굴림체" w:hAnsi="굴림체" w:hint="eastAsia"/>
              </w:rPr>
              <w:t>ERD</w:t>
            </w:r>
            <w:r w:rsidR="00F51C62">
              <w:rPr>
                <w:rFonts w:ascii="굴림체" w:eastAsia="굴림체" w:hAnsi="굴림체"/>
              </w:rPr>
              <w:t xml:space="preserve"> </w:t>
            </w:r>
            <w:r w:rsidR="00F51C62">
              <w:rPr>
                <w:rFonts w:ascii="굴림체" w:eastAsia="굴림체" w:hAnsi="굴림체" w:hint="eastAsia"/>
              </w:rPr>
              <w:t>작성</w:t>
            </w:r>
          </w:p>
          <w:p w:rsidR="00501434" w:rsidRDefault="00501434" w:rsidP="00501434">
            <w:pPr>
              <w:tabs>
                <w:tab w:val="left" w:pos="318"/>
              </w:tabs>
              <w:wordWrap w:val="0"/>
              <w:ind w:left="0" w:firstLine="195"/>
              <w:rPr>
                <w:rFonts w:ascii="굴림체" w:eastAsia="굴림체" w:hAnsi="굴림체"/>
              </w:rPr>
            </w:pPr>
          </w:p>
          <w:p w:rsidR="00501434" w:rsidRPr="00CD6B8D" w:rsidRDefault="00F51C62" w:rsidP="00501434">
            <w:pPr>
              <w:tabs>
                <w:tab w:val="left" w:pos="318"/>
              </w:tabs>
              <w:wordWrap w:val="0"/>
              <w:ind w:leftChars="-113" w:left="-226" w:firstLine="195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2</w:t>
            </w:r>
            <w:r w:rsidR="00501434">
              <w:rPr>
                <w:rFonts w:ascii="굴림체" w:eastAsia="굴림체" w:hAnsi="굴림체"/>
              </w:rPr>
              <w:t xml:space="preserve">. </w:t>
            </w:r>
            <w:r>
              <w:rPr>
                <w:rFonts w:ascii="굴림체" w:eastAsia="굴림체" w:hAnsi="굴림체" w:hint="eastAsia"/>
              </w:rPr>
              <w:t>인턴 공통</w:t>
            </w:r>
          </w:p>
          <w:p w:rsidR="00F51C62" w:rsidRDefault="00F51C62" w:rsidP="00F51C62">
            <w:pPr>
              <w:tabs>
                <w:tab w:val="left" w:pos="318"/>
              </w:tabs>
              <w:wordWrap w:val="0"/>
              <w:ind w:left="0" w:firstLine="195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* </w:t>
            </w:r>
            <w:r>
              <w:rPr>
                <w:rFonts w:ascii="굴림체" w:eastAsia="굴림체" w:hAnsi="굴림체" w:hint="eastAsia"/>
              </w:rPr>
              <w:t>기능 목록 마무리</w:t>
            </w:r>
          </w:p>
          <w:p w:rsidR="00F51C62" w:rsidRDefault="00F51C62" w:rsidP="00F51C62">
            <w:pPr>
              <w:tabs>
                <w:tab w:val="left" w:pos="318"/>
              </w:tabs>
              <w:wordWrap w:val="0"/>
              <w:ind w:left="0" w:firstLine="195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- 장치 등록 시 목록에서 선택하도록 수정</w:t>
            </w:r>
          </w:p>
          <w:p w:rsidR="00F51C62" w:rsidRDefault="00F51C62" w:rsidP="00F51C62">
            <w:pPr>
              <w:tabs>
                <w:tab w:val="left" w:pos="318"/>
              </w:tabs>
              <w:wordWrap w:val="0"/>
              <w:ind w:left="0" w:firstLine="195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- 버전 </w:t>
            </w:r>
            <w:r>
              <w:rPr>
                <w:rFonts w:ascii="굴림체" w:eastAsia="굴림체" w:hAnsi="굴림체"/>
              </w:rPr>
              <w:t>1</w:t>
            </w:r>
            <w:r>
              <w:rPr>
                <w:rFonts w:ascii="굴림체" w:eastAsia="굴림체" w:hAnsi="굴림체" w:hint="eastAsia"/>
              </w:rPr>
              <w:t>에 해당되는 범위 표시</w:t>
            </w:r>
          </w:p>
          <w:p w:rsidR="00F51C62" w:rsidRDefault="00F51C62" w:rsidP="00F51C62">
            <w:pPr>
              <w:tabs>
                <w:tab w:val="left" w:pos="318"/>
              </w:tabs>
              <w:wordWrap w:val="0"/>
              <w:ind w:left="0" w:firstLine="195"/>
              <w:rPr>
                <w:rFonts w:ascii="굴림체" w:eastAsia="굴림체" w:hAnsi="굴림체"/>
              </w:rPr>
            </w:pPr>
          </w:p>
          <w:p w:rsidR="00F51C62" w:rsidRDefault="00F51C62" w:rsidP="00F51C62">
            <w:pPr>
              <w:tabs>
                <w:tab w:val="left" w:pos="318"/>
              </w:tabs>
              <w:wordWrap w:val="0"/>
              <w:ind w:left="0" w:firstLine="195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*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화면 설계서 작성</w:t>
            </w:r>
          </w:p>
          <w:p w:rsidR="00F51C62" w:rsidRDefault="00F51C62" w:rsidP="00F51C62">
            <w:pPr>
              <w:tabs>
                <w:tab w:val="left" w:pos="318"/>
              </w:tabs>
              <w:wordWrap w:val="0"/>
              <w:ind w:left="0" w:firstLine="195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- </w:t>
            </w:r>
            <w:r>
              <w:rPr>
                <w:rFonts w:ascii="굴림체" w:eastAsia="굴림체" w:hAnsi="굴림체" w:hint="eastAsia"/>
              </w:rPr>
              <w:t xml:space="preserve">버전 </w:t>
            </w:r>
            <w:r>
              <w:rPr>
                <w:rFonts w:ascii="굴림체" w:eastAsia="굴림체" w:hAnsi="굴림체"/>
              </w:rPr>
              <w:t>1</w:t>
            </w:r>
            <w:r>
              <w:rPr>
                <w:rFonts w:ascii="굴림체" w:eastAsia="굴림체" w:hAnsi="굴림체" w:hint="eastAsia"/>
              </w:rPr>
              <w:t>에 해당되는 부분만 작성</w:t>
            </w:r>
          </w:p>
          <w:p w:rsidR="00D857F7" w:rsidRDefault="00D857F7" w:rsidP="00F51C62">
            <w:pPr>
              <w:tabs>
                <w:tab w:val="left" w:pos="318"/>
              </w:tabs>
              <w:wordWrap w:val="0"/>
              <w:ind w:left="0" w:firstLine="195"/>
              <w:rPr>
                <w:rFonts w:ascii="굴림체" w:eastAsia="굴림체" w:hAnsi="굴림체"/>
              </w:rPr>
            </w:pPr>
          </w:p>
          <w:p w:rsidR="00D857F7" w:rsidRDefault="00D857F7" w:rsidP="00F51C62">
            <w:pPr>
              <w:tabs>
                <w:tab w:val="left" w:pos="318"/>
              </w:tabs>
              <w:wordWrap w:val="0"/>
              <w:ind w:left="0" w:firstLine="195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*DB </w:t>
            </w:r>
            <w:r>
              <w:rPr>
                <w:rFonts w:ascii="굴림체" w:eastAsia="굴림체" w:hAnsi="굴림체" w:hint="eastAsia"/>
              </w:rPr>
              <w:t>설계</w:t>
            </w:r>
          </w:p>
          <w:p w:rsidR="00D857F7" w:rsidRPr="00D857F7" w:rsidRDefault="00D857F7" w:rsidP="00F51C62">
            <w:pPr>
              <w:tabs>
                <w:tab w:val="left" w:pos="318"/>
              </w:tabs>
              <w:wordWrap w:val="0"/>
              <w:ind w:left="0" w:firstLine="195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- </w:t>
            </w:r>
            <w:r>
              <w:rPr>
                <w:rFonts w:ascii="굴림체" w:eastAsia="굴림체" w:hAnsi="굴림체"/>
              </w:rPr>
              <w:t xml:space="preserve">ERD </w:t>
            </w:r>
            <w:r>
              <w:rPr>
                <w:rFonts w:ascii="굴림체" w:eastAsia="굴림체" w:hAnsi="굴림체" w:hint="eastAsia"/>
              </w:rPr>
              <w:t>작성</w:t>
            </w:r>
            <w:bookmarkStart w:id="0" w:name="_GoBack"/>
            <w:bookmarkEnd w:id="0"/>
          </w:p>
          <w:p w:rsidR="00261F3C" w:rsidRPr="001D7478" w:rsidRDefault="00261F3C" w:rsidP="0043316C">
            <w:pPr>
              <w:tabs>
                <w:tab w:val="left" w:pos="318"/>
              </w:tabs>
              <w:wordWrap w:val="0"/>
              <w:ind w:left="800" w:hanging="800"/>
              <w:rPr>
                <w:rFonts w:ascii="굴림체" w:eastAsia="굴림체" w:hAnsi="굴림체"/>
              </w:rPr>
            </w:pPr>
          </w:p>
        </w:tc>
        <w:tc>
          <w:tcPr>
            <w:tcW w:w="430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93FA8" w:rsidRPr="000A3903" w:rsidRDefault="008B3C2B" w:rsidP="00D93FA8">
            <w:pPr>
              <w:wordWrap w:val="0"/>
              <w:ind w:left="0" w:firstLine="0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 xml:space="preserve"> </w:t>
            </w:r>
          </w:p>
        </w:tc>
      </w:tr>
      <w:tr w:rsidR="00D93FA8" w:rsidRPr="00A21BCE" w:rsidTr="0025097B">
        <w:trPr>
          <w:trHeight w:val="433"/>
        </w:trPr>
        <w:tc>
          <w:tcPr>
            <w:tcW w:w="2678" w:type="pct"/>
            <w:gridSpan w:val="5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KCC정보통신</w:t>
            </w:r>
          </w:p>
        </w:tc>
        <w:tc>
          <w:tcPr>
            <w:tcW w:w="2322" w:type="pct"/>
            <w:gridSpan w:val="6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</w:tr>
      <w:tr w:rsidR="00D93FA8" w:rsidRPr="00A21BCE" w:rsidTr="0025097B">
        <w:trPr>
          <w:trHeight w:val="433"/>
        </w:trPr>
        <w:tc>
          <w:tcPr>
            <w:tcW w:w="1218" w:type="pct"/>
            <w:gridSpan w:val="2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proofErr w:type="spellStart"/>
            <w:r w:rsidRPr="00A21BCE">
              <w:rPr>
                <w:rFonts w:ascii="굴림체" w:eastAsia="굴림체" w:hAnsi="굴림체" w:hint="eastAsia"/>
                <w:b/>
              </w:rPr>
              <w:t>승인자</w:t>
            </w:r>
            <w:proofErr w:type="spellEnd"/>
          </w:p>
        </w:tc>
        <w:tc>
          <w:tcPr>
            <w:tcW w:w="1460" w:type="pct"/>
            <w:gridSpan w:val="3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1271" w:type="pct"/>
            <w:gridSpan w:val="3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proofErr w:type="spellStart"/>
            <w:r w:rsidRPr="00A21BCE">
              <w:rPr>
                <w:rFonts w:ascii="굴림체" w:eastAsia="굴림체" w:hAnsi="굴림체" w:hint="eastAsia"/>
                <w:b/>
              </w:rPr>
              <w:t>승인자</w:t>
            </w:r>
            <w:proofErr w:type="spellEnd"/>
          </w:p>
        </w:tc>
        <w:tc>
          <w:tcPr>
            <w:tcW w:w="1051" w:type="pct"/>
            <w:gridSpan w:val="3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</w:tr>
      <w:tr w:rsidR="00D93FA8" w:rsidRPr="00A21BCE" w:rsidTr="0025097B">
        <w:trPr>
          <w:trHeight w:val="433"/>
        </w:trPr>
        <w:tc>
          <w:tcPr>
            <w:tcW w:w="1218" w:type="pct"/>
            <w:gridSpan w:val="2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승인일</w:t>
            </w:r>
          </w:p>
        </w:tc>
        <w:tc>
          <w:tcPr>
            <w:tcW w:w="1460" w:type="pct"/>
            <w:gridSpan w:val="3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1271" w:type="pct"/>
            <w:gridSpan w:val="3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승인일</w:t>
            </w:r>
          </w:p>
        </w:tc>
        <w:tc>
          <w:tcPr>
            <w:tcW w:w="1051" w:type="pct"/>
            <w:gridSpan w:val="3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</w:tr>
    </w:tbl>
    <w:p w:rsidR="008A0E48" w:rsidRPr="00EA06AB" w:rsidRDefault="008A0E48" w:rsidP="00006186">
      <w:pPr>
        <w:wordWrap w:val="0"/>
        <w:ind w:left="0" w:firstLine="0"/>
        <w:rPr>
          <w:rFonts w:ascii="굴림체" w:eastAsia="굴림체" w:hAnsi="굴림체"/>
        </w:rPr>
      </w:pPr>
    </w:p>
    <w:sectPr w:rsidR="008A0E48" w:rsidRPr="00EA06AB" w:rsidSect="00030380">
      <w:headerReference w:type="default" r:id="rId8"/>
      <w:footerReference w:type="even" r:id="rId9"/>
      <w:footerReference w:type="default" r:id="rId10"/>
      <w:pgSz w:w="11907" w:h="16840" w:code="9"/>
      <w:pgMar w:top="1134" w:right="1134" w:bottom="1134" w:left="1134" w:header="720" w:footer="62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C52" w:rsidRDefault="00517C52">
      <w:r>
        <w:separator/>
      </w:r>
    </w:p>
  </w:endnote>
  <w:endnote w:type="continuationSeparator" w:id="0">
    <w:p w:rsidR="00517C52" w:rsidRDefault="00517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132" w:rsidRDefault="00105132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i</w:t>
    </w:r>
    <w:r>
      <w:rPr>
        <w:rStyle w:val="a6"/>
      </w:rPr>
      <w:fldChar w:fldCharType="end"/>
    </w:r>
  </w:p>
  <w:p w:rsidR="00105132" w:rsidRDefault="0010513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132" w:rsidRPr="00506E78" w:rsidRDefault="00105132">
    <w:pPr>
      <w:pStyle w:val="a5"/>
      <w:tabs>
        <w:tab w:val="clear" w:pos="8640"/>
        <w:tab w:val="right" w:pos="9000"/>
        <w:tab w:val="right" w:pos="9180"/>
      </w:tabs>
      <w:ind w:left="0" w:right="360" w:firstLine="0"/>
      <w:jc w:val="center"/>
      <w:rPr>
        <w:rFonts w:ascii="Times New Roman" w:hAnsi="Times New Roman"/>
        <w:sz w:val="16"/>
      </w:rPr>
    </w:pPr>
    <w:r>
      <w:rPr>
        <w:rFonts w:ascii="Times New Roman" w:hAnsi="Times New Roman"/>
        <w:noProof/>
        <w:sz w:val="16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-3175</wp:posOffset>
              </wp:positionH>
              <wp:positionV relativeFrom="paragraph">
                <wp:posOffset>-99696</wp:posOffset>
              </wp:positionV>
              <wp:extent cx="6120130" cy="0"/>
              <wp:effectExtent l="0" t="0" r="13970" b="19050"/>
              <wp:wrapNone/>
              <wp:docPr id="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402947" id="Line 17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25pt,-7.85pt" to="481.65pt,-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4lvEgIAACo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" strokeweight="1.5pt"/>
          </w:pict>
        </mc:Fallback>
      </mc:AlternateContent>
    </w:r>
    <w:r w:rsidR="00517C52">
      <w:rPr>
        <w:rFonts w:ascii="Times New Roman" w:hAnsi="Times New Roman"/>
        <w:noProof/>
        <w:sz w:val="16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left:0;text-align:left;margin-left:389.6pt;margin-top:-3.3pt;width:100pt;height:18pt;z-index:251657216;mso-wrap-style:none;mso-position-horizontal-relative:text;mso-position-vertical-relative:text;v-text-anchor:middle" o:userdrawn="t" fillcolor="#618ffd">
          <v:fill o:detectmouseclick="t"/>
          <v:imagedata r:id="rId1" o:title="" chromakey="white"/>
          <v:shadow color="#919191"/>
          <o:lock v:ext="edit" aspectratio="f"/>
        </v:shape>
        <o:OLEObject Type="Embed" ProgID="Unknown" ShapeID="_x0000_s2064" DrawAspect="Content" ObjectID="_1600852343" r:id="rId2"/>
      </w:object>
    </w:r>
    <w:r w:rsidRPr="00506E78">
      <w:rPr>
        <w:rFonts w:ascii="Times New Roman" w:hAnsi="Times New Roman"/>
        <w:sz w:val="16"/>
      </w:rPr>
      <w:t xml:space="preserve">Page </w:t>
    </w:r>
    <w:r w:rsidRPr="00506E78">
      <w:rPr>
        <w:rFonts w:ascii="Times New Roman" w:hAnsi="Times New Roman"/>
        <w:sz w:val="16"/>
      </w:rPr>
      <w:fldChar w:fldCharType="begin"/>
    </w:r>
    <w:r w:rsidRPr="00506E78">
      <w:rPr>
        <w:rFonts w:ascii="Times New Roman" w:hAnsi="Times New Roman"/>
        <w:sz w:val="16"/>
      </w:rPr>
      <w:instrText xml:space="preserve"> PAGE  \* Arabic  \* MERGEFORMAT </w:instrText>
    </w:r>
    <w:r w:rsidRPr="00506E78">
      <w:rPr>
        <w:rFonts w:ascii="Times New Roman" w:hAnsi="Times New Roman"/>
        <w:sz w:val="16"/>
      </w:rPr>
      <w:fldChar w:fldCharType="separate"/>
    </w:r>
    <w:r w:rsidR="00D857F7">
      <w:rPr>
        <w:rFonts w:ascii="Times New Roman" w:hAnsi="Times New Roman"/>
        <w:noProof/>
        <w:sz w:val="16"/>
      </w:rPr>
      <w:t>1</w:t>
    </w:r>
    <w:r w:rsidRPr="00506E78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C52" w:rsidRDefault="00517C52">
      <w:r>
        <w:separator/>
      </w:r>
    </w:p>
  </w:footnote>
  <w:footnote w:type="continuationSeparator" w:id="0">
    <w:p w:rsidR="00517C52" w:rsidRDefault="00517C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5" w:type="dxa"/>
      <w:tblInd w:w="-4" w:type="dxa"/>
      <w:tblBorders>
        <w:top w:val="single" w:sz="12" w:space="0" w:color="auto"/>
        <w:left w:val="single" w:sz="12" w:space="0" w:color="auto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2522"/>
      <w:gridCol w:w="2268"/>
      <w:gridCol w:w="5065"/>
    </w:tblGrid>
    <w:tr w:rsidR="00105132" w:rsidTr="00030380">
      <w:trPr>
        <w:cantSplit/>
      </w:trPr>
      <w:tc>
        <w:tcPr>
          <w:tcW w:w="2522" w:type="dxa"/>
          <w:vMerge w:val="restart"/>
          <w:tcBorders>
            <w:top w:val="single" w:sz="12" w:space="0" w:color="auto"/>
            <w:left w:val="single" w:sz="8" w:space="0" w:color="auto"/>
            <w:right w:val="single" w:sz="6" w:space="0" w:color="auto"/>
          </w:tcBorders>
          <w:vAlign w:val="center"/>
        </w:tcPr>
        <w:p w:rsidR="00105132" w:rsidRDefault="00BF5953" w:rsidP="007F5641">
          <w:pPr>
            <w:pStyle w:val="a4"/>
            <w:spacing w:before="40" w:after="40"/>
            <w:ind w:leftChars="-1" w:left="1" w:rightChars="-54" w:right="-108" w:hangingChars="2" w:hanging="3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 xml:space="preserve">New </w:t>
          </w:r>
          <w:r w:rsidR="007F5641">
            <w:rPr>
              <w:rFonts w:hint="eastAsia"/>
              <w:sz w:val="16"/>
            </w:rPr>
            <w:t>A</w:t>
          </w:r>
          <w:r w:rsidR="007F5641" w:rsidRPr="007F5641">
            <w:rPr>
              <w:sz w:val="16"/>
            </w:rPr>
            <w:t>rchitecture</w:t>
          </w:r>
          <w:r>
            <w:rPr>
              <w:rFonts w:hint="eastAsia"/>
              <w:sz w:val="16"/>
            </w:rPr>
            <w:t xml:space="preserve"> Team</w:t>
          </w:r>
        </w:p>
      </w:tc>
      <w:tc>
        <w:tcPr>
          <w:tcW w:w="7333" w:type="dxa"/>
          <w:gridSpan w:val="2"/>
          <w:tcBorders>
            <w:top w:val="single" w:sz="12" w:space="0" w:color="auto"/>
            <w:left w:val="nil"/>
            <w:bottom w:val="nil"/>
          </w:tcBorders>
        </w:tcPr>
        <w:p w:rsidR="00105132" w:rsidRPr="006436B3" w:rsidRDefault="00105132" w:rsidP="00A433CA">
          <w:pPr>
            <w:pStyle w:val="a4"/>
            <w:tabs>
              <w:tab w:val="left" w:pos="1135"/>
            </w:tabs>
            <w:ind w:left="720" w:right="72"/>
            <w:rPr>
              <w:rFonts w:ascii="Times New Roman" w:hAnsi="Times New Roman"/>
              <w:b/>
              <w:sz w:val="16"/>
            </w:rPr>
          </w:pPr>
          <w:r w:rsidRPr="006436B3">
            <w:rPr>
              <w:rFonts w:ascii="Times New Roman" w:hAnsi="Times New Roman"/>
              <w:sz w:val="16"/>
            </w:rPr>
            <w:t>Title</w:t>
          </w:r>
        </w:p>
      </w:tc>
    </w:tr>
    <w:tr w:rsidR="00105132" w:rsidTr="00030380">
      <w:trPr>
        <w:cantSplit/>
      </w:trPr>
      <w:tc>
        <w:tcPr>
          <w:tcW w:w="2522" w:type="dxa"/>
          <w:vMerge/>
          <w:tcBorders>
            <w:left w:val="single" w:sz="8" w:space="0" w:color="auto"/>
            <w:bottom w:val="single" w:sz="6" w:space="0" w:color="auto"/>
            <w:right w:val="single" w:sz="6" w:space="0" w:color="auto"/>
          </w:tcBorders>
        </w:tcPr>
        <w:p w:rsidR="00105132" w:rsidRDefault="00105132" w:rsidP="00A433CA">
          <w:pPr>
            <w:pStyle w:val="a4"/>
            <w:spacing w:before="40" w:after="40"/>
            <w:ind w:right="68"/>
            <w:jc w:val="center"/>
          </w:pPr>
        </w:p>
      </w:tc>
      <w:tc>
        <w:tcPr>
          <w:tcW w:w="7333" w:type="dxa"/>
          <w:gridSpan w:val="2"/>
          <w:tcBorders>
            <w:top w:val="nil"/>
            <w:left w:val="nil"/>
            <w:bottom w:val="single" w:sz="6" w:space="0" w:color="auto"/>
          </w:tcBorders>
          <w:vAlign w:val="center"/>
        </w:tcPr>
        <w:p w:rsidR="00105132" w:rsidRPr="00DF2FEB" w:rsidRDefault="00105132" w:rsidP="00EA5C13">
          <w:pPr>
            <w:pStyle w:val="a4"/>
            <w:tabs>
              <w:tab w:val="clear" w:pos="4320"/>
              <w:tab w:val="center" w:pos="7547"/>
            </w:tabs>
            <w:ind w:left="0" w:rightChars="-54" w:right="-108" w:firstLine="0"/>
            <w:jc w:val="center"/>
            <w:rPr>
              <w:rFonts w:eastAsia="굴림체"/>
              <w:b/>
              <w:sz w:val="36"/>
              <w:szCs w:val="36"/>
            </w:rPr>
          </w:pPr>
          <w:r>
            <w:rPr>
              <w:rFonts w:ascii="굴림체" w:eastAsia="굴림체" w:hAnsi="굴림체" w:hint="eastAsia"/>
              <w:b/>
              <w:bCs/>
              <w:sz w:val="36"/>
              <w:szCs w:val="36"/>
            </w:rPr>
            <w:t>업무협의</w:t>
          </w:r>
          <w:r w:rsidRPr="00DF2FEB">
            <w:rPr>
              <w:rFonts w:ascii="굴림체" w:eastAsia="굴림체" w:hAnsi="굴림체" w:hint="eastAsia"/>
              <w:b/>
              <w:bCs/>
              <w:sz w:val="36"/>
              <w:szCs w:val="36"/>
            </w:rPr>
            <w:t xml:space="preserve"> 회의록</w:t>
          </w:r>
        </w:p>
        <w:p w:rsidR="00105132" w:rsidRPr="006315EF" w:rsidRDefault="00BF5953" w:rsidP="00EA5C13">
          <w:pPr>
            <w:pStyle w:val="a4"/>
            <w:tabs>
              <w:tab w:val="clear" w:pos="4320"/>
              <w:tab w:val="center" w:pos="7547"/>
            </w:tabs>
            <w:ind w:left="0" w:rightChars="-54" w:right="-108" w:firstLine="0"/>
            <w:jc w:val="center"/>
            <w:rPr>
              <w:rFonts w:ascii="Times New Roman" w:eastAsia="굴림체" w:hAnsi="Times New Roman"/>
            </w:rPr>
          </w:pPr>
          <w:r>
            <w:rPr>
              <w:rFonts w:ascii="Times New Roman" w:eastAsia="굴림체" w:hAnsi="Times New Roman" w:hint="eastAsia"/>
            </w:rPr>
            <w:t xml:space="preserve">New </w:t>
          </w:r>
          <w:r w:rsidR="007F5641">
            <w:rPr>
              <w:rFonts w:ascii="Times New Roman" w:eastAsia="굴림체" w:hAnsi="Times New Roman" w:hint="eastAsia"/>
            </w:rPr>
            <w:t>A</w:t>
          </w:r>
          <w:r w:rsidR="007F5641" w:rsidRPr="007F5641">
            <w:rPr>
              <w:rFonts w:ascii="Times New Roman" w:eastAsia="굴림체" w:hAnsi="Times New Roman"/>
            </w:rPr>
            <w:t>rchitecture</w:t>
          </w:r>
          <w:r>
            <w:rPr>
              <w:rFonts w:ascii="Times New Roman" w:eastAsia="굴림체" w:hAnsi="Times New Roman" w:hint="eastAsia"/>
            </w:rPr>
            <w:t xml:space="preserve"> Team</w:t>
          </w:r>
        </w:p>
      </w:tc>
    </w:tr>
    <w:tr w:rsidR="00105132" w:rsidTr="00030380">
      <w:trPr>
        <w:cantSplit/>
      </w:trPr>
      <w:tc>
        <w:tcPr>
          <w:tcW w:w="4790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</w:tcPr>
        <w:p w:rsidR="00105132" w:rsidRPr="007B22F2" w:rsidRDefault="00105132" w:rsidP="003E6F47">
          <w:pPr>
            <w:pStyle w:val="a4"/>
            <w:tabs>
              <w:tab w:val="left" w:pos="1134"/>
            </w:tabs>
            <w:spacing w:before="60"/>
            <w:ind w:left="4" w:right="74" w:hanging="4"/>
            <w:rPr>
              <w:rFonts w:ascii="굴림체" w:eastAsia="굴림체" w:hAnsi="굴림체"/>
              <w:sz w:val="16"/>
            </w:rPr>
          </w:pPr>
          <w:proofErr w:type="gramStart"/>
          <w:r>
            <w:rPr>
              <w:rFonts w:ascii="굴림체" w:eastAsia="굴림체" w:hAnsi="굴림체" w:hint="eastAsia"/>
              <w:sz w:val="16"/>
            </w:rPr>
            <w:t>작성자 :</w:t>
          </w:r>
          <w:proofErr w:type="gramEnd"/>
          <w:r>
            <w:rPr>
              <w:rFonts w:ascii="굴림체" w:eastAsia="굴림체" w:hAnsi="굴림체" w:hint="eastAsia"/>
              <w:sz w:val="16"/>
            </w:rPr>
            <w:t xml:space="preserve"> </w:t>
          </w:r>
          <w:proofErr w:type="spellStart"/>
          <w:r w:rsidR="00AC0A9E">
            <w:rPr>
              <w:rFonts w:ascii="굴림체" w:eastAsia="굴림체" w:hAnsi="굴림체" w:hint="eastAsia"/>
              <w:sz w:val="16"/>
            </w:rPr>
            <w:t>이다솔</w:t>
          </w:r>
          <w:proofErr w:type="spellEnd"/>
        </w:p>
      </w:tc>
      <w:tc>
        <w:tcPr>
          <w:tcW w:w="5065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</w:tcPr>
        <w:p w:rsidR="00105132" w:rsidRPr="00DA73F9" w:rsidRDefault="00105132" w:rsidP="00EA55B8">
          <w:pPr>
            <w:pStyle w:val="a4"/>
            <w:tabs>
              <w:tab w:val="left" w:pos="1134"/>
            </w:tabs>
            <w:spacing w:before="60"/>
            <w:ind w:leftChars="-54" w:left="-108" w:rightChars="-54" w:right="-108" w:firstLine="0"/>
            <w:jc w:val="center"/>
            <w:rPr>
              <w:rFonts w:ascii="Times New Roman" w:eastAsia="굴림체" w:hAnsi="Times New Roman"/>
              <w:sz w:val="16"/>
              <w:szCs w:val="16"/>
            </w:rPr>
          </w:pPr>
          <w:r w:rsidRPr="00DA73F9">
            <w:rPr>
              <w:rFonts w:ascii="Times New Roman" w:eastAsia="굴림체" w:hAnsi="Times New Roman"/>
              <w:sz w:val="16"/>
              <w:szCs w:val="16"/>
            </w:rPr>
            <w:t>Issue Date:</w:t>
          </w:r>
          <w:r>
            <w:rPr>
              <w:rFonts w:ascii="Times New Roman" w:eastAsia="굴림체" w:hAnsi="Times New Roman" w:hint="eastAsia"/>
              <w:sz w:val="16"/>
              <w:szCs w:val="16"/>
            </w:rPr>
            <w:t xml:space="preserve"> 201</w:t>
          </w:r>
          <w:r w:rsidR="00985C1B">
            <w:rPr>
              <w:rFonts w:ascii="Times New Roman" w:eastAsia="굴림체" w:hAnsi="Times New Roman"/>
              <w:sz w:val="16"/>
              <w:szCs w:val="16"/>
            </w:rPr>
            <w:t>8</w:t>
          </w:r>
          <w:r w:rsidR="00F51C62">
            <w:rPr>
              <w:rFonts w:ascii="Times New Roman" w:eastAsia="굴림체" w:hAnsi="Times New Roman"/>
              <w:sz w:val="16"/>
              <w:szCs w:val="16"/>
            </w:rPr>
            <w:t>1011</w:t>
          </w:r>
        </w:p>
      </w:tc>
    </w:tr>
  </w:tbl>
  <w:p w:rsidR="00105132" w:rsidRDefault="00105132">
    <w:pPr>
      <w:pStyle w:val="a4"/>
      <w:rPr>
        <w:rFonts w:ascii="Times New Roman" w:eastAsia="굴림체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80557E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DFB00B9C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0"/>
        </w:tabs>
        <w:ind w:left="1440" w:hanging="72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0"/>
        </w:tabs>
        <w:ind w:left="216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0"/>
        </w:tabs>
        <w:ind w:left="288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3600" w:hanging="72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4320" w:hanging="72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5040" w:hanging="72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5760" w:hanging="72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eastAsia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3" w15:restartNumberingAfterBreak="0">
    <w:nsid w:val="0FB71733"/>
    <w:multiLevelType w:val="hybridMultilevel"/>
    <w:tmpl w:val="697C2F16"/>
    <w:lvl w:ilvl="0" w:tplc="519AF5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7B0389"/>
    <w:multiLevelType w:val="hybridMultilevel"/>
    <w:tmpl w:val="9BF228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437571"/>
    <w:multiLevelType w:val="hybridMultilevel"/>
    <w:tmpl w:val="049E7C72"/>
    <w:lvl w:ilvl="0" w:tplc="EC46F14E">
      <w:numFmt w:val="bullet"/>
      <w:lvlText w:val="-"/>
      <w:lvlJc w:val="left"/>
      <w:pPr>
        <w:ind w:left="6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6" w15:restartNumberingAfterBreak="0">
    <w:nsid w:val="1F31491C"/>
    <w:multiLevelType w:val="hybridMultilevel"/>
    <w:tmpl w:val="ECB46A82"/>
    <w:lvl w:ilvl="0" w:tplc="BF3E69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B65E34"/>
    <w:multiLevelType w:val="hybridMultilevel"/>
    <w:tmpl w:val="9BD24F40"/>
    <w:lvl w:ilvl="0" w:tplc="EF5AF77A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ED3144D"/>
    <w:multiLevelType w:val="hybridMultilevel"/>
    <w:tmpl w:val="2A5EAD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E702E20"/>
    <w:multiLevelType w:val="hybridMultilevel"/>
    <w:tmpl w:val="56428D1A"/>
    <w:lvl w:ilvl="0" w:tplc="04090001">
      <w:start w:val="1"/>
      <w:numFmt w:val="bullet"/>
      <w:lvlText w:val=""/>
      <w:lvlJc w:val="left"/>
      <w:pPr>
        <w:ind w:left="11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6" w:hanging="400"/>
      </w:pPr>
      <w:rPr>
        <w:rFonts w:ascii="Wingdings" w:hAnsi="Wingdings" w:hint="default"/>
      </w:rPr>
    </w:lvl>
  </w:abstractNum>
  <w:abstractNum w:abstractNumId="10" w15:restartNumberingAfterBreak="0">
    <w:nsid w:val="60560488"/>
    <w:multiLevelType w:val="hybridMultilevel"/>
    <w:tmpl w:val="578643D4"/>
    <w:lvl w:ilvl="0" w:tplc="996C7134">
      <w:start w:val="2017"/>
      <w:numFmt w:val="bullet"/>
      <w:lvlText w:val="-"/>
      <w:lvlJc w:val="left"/>
      <w:pPr>
        <w:ind w:left="800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B1250B3"/>
    <w:multiLevelType w:val="hybridMultilevel"/>
    <w:tmpl w:val="9D928B8C"/>
    <w:lvl w:ilvl="0" w:tplc="996C7134">
      <w:start w:val="2017"/>
      <w:numFmt w:val="bullet"/>
      <w:lvlText w:val="-"/>
      <w:lvlJc w:val="left"/>
      <w:pPr>
        <w:ind w:left="800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37114B4"/>
    <w:multiLevelType w:val="hybridMultilevel"/>
    <w:tmpl w:val="7D3ABEEE"/>
    <w:lvl w:ilvl="0" w:tplc="FFFFFFFF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FFFFFFFF">
      <w:start w:val="1"/>
      <w:numFmt w:val="bullet"/>
      <w:pStyle w:val="10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3A3766C"/>
    <w:multiLevelType w:val="hybridMultilevel"/>
    <w:tmpl w:val="3B34A086"/>
    <w:lvl w:ilvl="0" w:tplc="AD981C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B0B240A"/>
    <w:multiLevelType w:val="hybridMultilevel"/>
    <w:tmpl w:val="42040DB2"/>
    <w:lvl w:ilvl="0" w:tplc="996C7134">
      <w:start w:val="2017"/>
      <w:numFmt w:val="bullet"/>
      <w:lvlText w:val="-"/>
      <w:lvlJc w:val="left"/>
      <w:pPr>
        <w:ind w:left="800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2">
    <w:abstractNumId w:val="0"/>
  </w:num>
  <w:num w:numId="3">
    <w:abstractNumId w:val="12"/>
  </w:num>
  <w:num w:numId="4">
    <w:abstractNumId w:val="1"/>
  </w:num>
  <w:num w:numId="5">
    <w:abstractNumId w:val="5"/>
  </w:num>
  <w:num w:numId="6">
    <w:abstractNumId w:val="14"/>
  </w:num>
  <w:num w:numId="7">
    <w:abstractNumId w:val="10"/>
  </w:num>
  <w:num w:numId="8">
    <w:abstractNumId w:val="11"/>
  </w:num>
  <w:num w:numId="9">
    <w:abstractNumId w:val="6"/>
  </w:num>
  <w:num w:numId="10">
    <w:abstractNumId w:val="3"/>
  </w:num>
  <w:num w:numId="11">
    <w:abstractNumId w:val="9"/>
  </w:num>
  <w:num w:numId="12">
    <w:abstractNumId w:val="8"/>
  </w:num>
  <w:num w:numId="13">
    <w:abstractNumId w:val="4"/>
  </w:num>
  <w:num w:numId="14">
    <w:abstractNumId w:val="7"/>
  </w:num>
  <w:num w:numId="15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720"/>
  <w:drawingGridHorizontalSpacing w:val="100"/>
  <w:drawingGridVerticalSpacing w:val="120"/>
  <w:displayHorizontalDrawingGridEvery w:val="0"/>
  <w:displayVerticalDrawingGridEvery w:val="0"/>
  <w:noPunctuationKerning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D7"/>
    <w:rsid w:val="000024F9"/>
    <w:rsid w:val="0000256B"/>
    <w:rsid w:val="00006186"/>
    <w:rsid w:val="00011B7C"/>
    <w:rsid w:val="0001277C"/>
    <w:rsid w:val="00014395"/>
    <w:rsid w:val="00016BE3"/>
    <w:rsid w:val="000202FF"/>
    <w:rsid w:val="00022ABF"/>
    <w:rsid w:val="0002365C"/>
    <w:rsid w:val="0002714C"/>
    <w:rsid w:val="0002797D"/>
    <w:rsid w:val="00030053"/>
    <w:rsid w:val="00030380"/>
    <w:rsid w:val="0003144A"/>
    <w:rsid w:val="00032B26"/>
    <w:rsid w:val="0003453F"/>
    <w:rsid w:val="0003618F"/>
    <w:rsid w:val="00040EED"/>
    <w:rsid w:val="000428AC"/>
    <w:rsid w:val="00042EFB"/>
    <w:rsid w:val="000439EB"/>
    <w:rsid w:val="000441C0"/>
    <w:rsid w:val="00045D9E"/>
    <w:rsid w:val="000510B8"/>
    <w:rsid w:val="0005355E"/>
    <w:rsid w:val="00053AB7"/>
    <w:rsid w:val="000544F5"/>
    <w:rsid w:val="00054C82"/>
    <w:rsid w:val="0006051C"/>
    <w:rsid w:val="00061EAB"/>
    <w:rsid w:val="000624BA"/>
    <w:rsid w:val="00062661"/>
    <w:rsid w:val="00065A6C"/>
    <w:rsid w:val="00066B9A"/>
    <w:rsid w:val="00070C34"/>
    <w:rsid w:val="00070F2B"/>
    <w:rsid w:val="0007139A"/>
    <w:rsid w:val="000726D5"/>
    <w:rsid w:val="00072F90"/>
    <w:rsid w:val="00074035"/>
    <w:rsid w:val="0007560E"/>
    <w:rsid w:val="000758AD"/>
    <w:rsid w:val="0007603C"/>
    <w:rsid w:val="000760B0"/>
    <w:rsid w:val="00076660"/>
    <w:rsid w:val="00076E50"/>
    <w:rsid w:val="00082127"/>
    <w:rsid w:val="00083532"/>
    <w:rsid w:val="0009108A"/>
    <w:rsid w:val="00091995"/>
    <w:rsid w:val="00092E91"/>
    <w:rsid w:val="00093DB3"/>
    <w:rsid w:val="00096731"/>
    <w:rsid w:val="000A14D1"/>
    <w:rsid w:val="000A22E2"/>
    <w:rsid w:val="000A3903"/>
    <w:rsid w:val="000A47BA"/>
    <w:rsid w:val="000A58D8"/>
    <w:rsid w:val="000A5F65"/>
    <w:rsid w:val="000A6F4C"/>
    <w:rsid w:val="000B00E1"/>
    <w:rsid w:val="000B0815"/>
    <w:rsid w:val="000B28FB"/>
    <w:rsid w:val="000B3F87"/>
    <w:rsid w:val="000B4D65"/>
    <w:rsid w:val="000B5B18"/>
    <w:rsid w:val="000B632E"/>
    <w:rsid w:val="000B7F5C"/>
    <w:rsid w:val="000C1FEE"/>
    <w:rsid w:val="000C3971"/>
    <w:rsid w:val="000C3CD9"/>
    <w:rsid w:val="000C5B14"/>
    <w:rsid w:val="000C5C7C"/>
    <w:rsid w:val="000C76DE"/>
    <w:rsid w:val="000C796A"/>
    <w:rsid w:val="000C7A10"/>
    <w:rsid w:val="000D35B5"/>
    <w:rsid w:val="000D3C1D"/>
    <w:rsid w:val="000D4C0B"/>
    <w:rsid w:val="000D61E2"/>
    <w:rsid w:val="000D7426"/>
    <w:rsid w:val="000D7477"/>
    <w:rsid w:val="000E0A11"/>
    <w:rsid w:val="000E302C"/>
    <w:rsid w:val="000E4013"/>
    <w:rsid w:val="000E46C1"/>
    <w:rsid w:val="000E60D2"/>
    <w:rsid w:val="000F09F1"/>
    <w:rsid w:val="000F6589"/>
    <w:rsid w:val="0010027A"/>
    <w:rsid w:val="00100FBB"/>
    <w:rsid w:val="00101587"/>
    <w:rsid w:val="00102453"/>
    <w:rsid w:val="00102B0E"/>
    <w:rsid w:val="001031D5"/>
    <w:rsid w:val="00105132"/>
    <w:rsid w:val="001058FD"/>
    <w:rsid w:val="001064B5"/>
    <w:rsid w:val="00106B0C"/>
    <w:rsid w:val="00110B5C"/>
    <w:rsid w:val="00111548"/>
    <w:rsid w:val="00111B06"/>
    <w:rsid w:val="00112C51"/>
    <w:rsid w:val="00114A9B"/>
    <w:rsid w:val="00117963"/>
    <w:rsid w:val="00120829"/>
    <w:rsid w:val="001212EF"/>
    <w:rsid w:val="00122719"/>
    <w:rsid w:val="001237C7"/>
    <w:rsid w:val="00125368"/>
    <w:rsid w:val="00125694"/>
    <w:rsid w:val="0013565C"/>
    <w:rsid w:val="0013710B"/>
    <w:rsid w:val="00141532"/>
    <w:rsid w:val="0014336C"/>
    <w:rsid w:val="001436F9"/>
    <w:rsid w:val="00145710"/>
    <w:rsid w:val="00145C48"/>
    <w:rsid w:val="00153419"/>
    <w:rsid w:val="00155BCF"/>
    <w:rsid w:val="00161942"/>
    <w:rsid w:val="00167682"/>
    <w:rsid w:val="00171612"/>
    <w:rsid w:val="001720F7"/>
    <w:rsid w:val="001738CD"/>
    <w:rsid w:val="0018242D"/>
    <w:rsid w:val="001848E5"/>
    <w:rsid w:val="00184F7C"/>
    <w:rsid w:val="00185338"/>
    <w:rsid w:val="0018772E"/>
    <w:rsid w:val="00190B90"/>
    <w:rsid w:val="00190E51"/>
    <w:rsid w:val="001929F5"/>
    <w:rsid w:val="001960F7"/>
    <w:rsid w:val="001A05B5"/>
    <w:rsid w:val="001A1E8E"/>
    <w:rsid w:val="001A215D"/>
    <w:rsid w:val="001A514D"/>
    <w:rsid w:val="001A641E"/>
    <w:rsid w:val="001A6C1F"/>
    <w:rsid w:val="001B2C2C"/>
    <w:rsid w:val="001B422A"/>
    <w:rsid w:val="001B43B5"/>
    <w:rsid w:val="001B6AC5"/>
    <w:rsid w:val="001C0ED5"/>
    <w:rsid w:val="001C22B3"/>
    <w:rsid w:val="001C3755"/>
    <w:rsid w:val="001C4547"/>
    <w:rsid w:val="001D1AFF"/>
    <w:rsid w:val="001D1D6F"/>
    <w:rsid w:val="001D3327"/>
    <w:rsid w:val="001D5AFB"/>
    <w:rsid w:val="001D6522"/>
    <w:rsid w:val="001D7478"/>
    <w:rsid w:val="001E137A"/>
    <w:rsid w:val="001E3F14"/>
    <w:rsid w:val="001F5AAC"/>
    <w:rsid w:val="001F5B4B"/>
    <w:rsid w:val="001F6522"/>
    <w:rsid w:val="001F78F1"/>
    <w:rsid w:val="001F7911"/>
    <w:rsid w:val="002035AD"/>
    <w:rsid w:val="00207515"/>
    <w:rsid w:val="0021248E"/>
    <w:rsid w:val="00213CC6"/>
    <w:rsid w:val="00213F98"/>
    <w:rsid w:val="00215676"/>
    <w:rsid w:val="002164BC"/>
    <w:rsid w:val="00220F51"/>
    <w:rsid w:val="00221219"/>
    <w:rsid w:val="00222757"/>
    <w:rsid w:val="002249B6"/>
    <w:rsid w:val="00224FB6"/>
    <w:rsid w:val="002304C0"/>
    <w:rsid w:val="0023579B"/>
    <w:rsid w:val="00235A19"/>
    <w:rsid w:val="002414EB"/>
    <w:rsid w:val="0024199C"/>
    <w:rsid w:val="0024204E"/>
    <w:rsid w:val="00242209"/>
    <w:rsid w:val="00243B9B"/>
    <w:rsid w:val="002442FD"/>
    <w:rsid w:val="0024434A"/>
    <w:rsid w:val="0024448C"/>
    <w:rsid w:val="002449B9"/>
    <w:rsid w:val="002450F8"/>
    <w:rsid w:val="00245D53"/>
    <w:rsid w:val="0024758D"/>
    <w:rsid w:val="0025097B"/>
    <w:rsid w:val="00250E2B"/>
    <w:rsid w:val="002527E0"/>
    <w:rsid w:val="002543BF"/>
    <w:rsid w:val="002565D6"/>
    <w:rsid w:val="00257C11"/>
    <w:rsid w:val="0026020D"/>
    <w:rsid w:val="00261F3C"/>
    <w:rsid w:val="0026315D"/>
    <w:rsid w:val="0026349D"/>
    <w:rsid w:val="00263C3E"/>
    <w:rsid w:val="00266BAD"/>
    <w:rsid w:val="00266BD3"/>
    <w:rsid w:val="00267EF6"/>
    <w:rsid w:val="002739A2"/>
    <w:rsid w:val="00277F7F"/>
    <w:rsid w:val="00281891"/>
    <w:rsid w:val="00281C4E"/>
    <w:rsid w:val="00282DAA"/>
    <w:rsid w:val="002849EF"/>
    <w:rsid w:val="00287089"/>
    <w:rsid w:val="00291FAB"/>
    <w:rsid w:val="00293F1B"/>
    <w:rsid w:val="00296E14"/>
    <w:rsid w:val="00297BF7"/>
    <w:rsid w:val="002A06E6"/>
    <w:rsid w:val="002A0FB0"/>
    <w:rsid w:val="002A1962"/>
    <w:rsid w:val="002A2756"/>
    <w:rsid w:val="002A2D0E"/>
    <w:rsid w:val="002A3936"/>
    <w:rsid w:val="002A5789"/>
    <w:rsid w:val="002A5B14"/>
    <w:rsid w:val="002A6099"/>
    <w:rsid w:val="002A7C4B"/>
    <w:rsid w:val="002B11A5"/>
    <w:rsid w:val="002B17E8"/>
    <w:rsid w:val="002B371C"/>
    <w:rsid w:val="002B4058"/>
    <w:rsid w:val="002C038E"/>
    <w:rsid w:val="002C11AB"/>
    <w:rsid w:val="002C2D49"/>
    <w:rsid w:val="002C3D79"/>
    <w:rsid w:val="002C685A"/>
    <w:rsid w:val="002C6FCA"/>
    <w:rsid w:val="002C7292"/>
    <w:rsid w:val="002D0409"/>
    <w:rsid w:val="002D07DD"/>
    <w:rsid w:val="002D0968"/>
    <w:rsid w:val="002D0DC8"/>
    <w:rsid w:val="002D1E4C"/>
    <w:rsid w:val="002D5797"/>
    <w:rsid w:val="002D79EF"/>
    <w:rsid w:val="002E066A"/>
    <w:rsid w:val="002E1DC6"/>
    <w:rsid w:val="002E45F1"/>
    <w:rsid w:val="002E6FC5"/>
    <w:rsid w:val="002F054A"/>
    <w:rsid w:val="002F4917"/>
    <w:rsid w:val="002F58AF"/>
    <w:rsid w:val="002F7597"/>
    <w:rsid w:val="00300A76"/>
    <w:rsid w:val="00301C94"/>
    <w:rsid w:val="00302292"/>
    <w:rsid w:val="0030282E"/>
    <w:rsid w:val="00302D47"/>
    <w:rsid w:val="00304D82"/>
    <w:rsid w:val="003112DD"/>
    <w:rsid w:val="00311704"/>
    <w:rsid w:val="00315047"/>
    <w:rsid w:val="003166BF"/>
    <w:rsid w:val="00321AC8"/>
    <w:rsid w:val="003221FF"/>
    <w:rsid w:val="00322B26"/>
    <w:rsid w:val="00323E8A"/>
    <w:rsid w:val="00324398"/>
    <w:rsid w:val="0032700B"/>
    <w:rsid w:val="0033083D"/>
    <w:rsid w:val="00331314"/>
    <w:rsid w:val="003325B6"/>
    <w:rsid w:val="0033274C"/>
    <w:rsid w:val="00341323"/>
    <w:rsid w:val="00341F3E"/>
    <w:rsid w:val="00342645"/>
    <w:rsid w:val="003452E9"/>
    <w:rsid w:val="0034617E"/>
    <w:rsid w:val="00352CE4"/>
    <w:rsid w:val="00354B83"/>
    <w:rsid w:val="0035583F"/>
    <w:rsid w:val="00356225"/>
    <w:rsid w:val="00363E25"/>
    <w:rsid w:val="0036528D"/>
    <w:rsid w:val="003656E2"/>
    <w:rsid w:val="00365D13"/>
    <w:rsid w:val="00365F1F"/>
    <w:rsid w:val="0036701F"/>
    <w:rsid w:val="00371F65"/>
    <w:rsid w:val="00376E64"/>
    <w:rsid w:val="00380A76"/>
    <w:rsid w:val="00380F34"/>
    <w:rsid w:val="00382F72"/>
    <w:rsid w:val="003871CE"/>
    <w:rsid w:val="00387536"/>
    <w:rsid w:val="00387F5A"/>
    <w:rsid w:val="0039122B"/>
    <w:rsid w:val="00396A91"/>
    <w:rsid w:val="00397FE7"/>
    <w:rsid w:val="003A1EBA"/>
    <w:rsid w:val="003A384F"/>
    <w:rsid w:val="003A3E14"/>
    <w:rsid w:val="003A5C67"/>
    <w:rsid w:val="003A5E5A"/>
    <w:rsid w:val="003A5F0C"/>
    <w:rsid w:val="003A70AD"/>
    <w:rsid w:val="003B0F16"/>
    <w:rsid w:val="003B2B76"/>
    <w:rsid w:val="003B39F0"/>
    <w:rsid w:val="003B6C8B"/>
    <w:rsid w:val="003C05ED"/>
    <w:rsid w:val="003C2318"/>
    <w:rsid w:val="003C2AAA"/>
    <w:rsid w:val="003C32DE"/>
    <w:rsid w:val="003C76F8"/>
    <w:rsid w:val="003C7828"/>
    <w:rsid w:val="003C7F3B"/>
    <w:rsid w:val="003D005C"/>
    <w:rsid w:val="003D1947"/>
    <w:rsid w:val="003D1A91"/>
    <w:rsid w:val="003D1BA3"/>
    <w:rsid w:val="003D62F5"/>
    <w:rsid w:val="003E0167"/>
    <w:rsid w:val="003E0756"/>
    <w:rsid w:val="003E3E39"/>
    <w:rsid w:val="003E6BE2"/>
    <w:rsid w:val="003E6F47"/>
    <w:rsid w:val="003F2B00"/>
    <w:rsid w:val="003F47EE"/>
    <w:rsid w:val="0040191C"/>
    <w:rsid w:val="00401A32"/>
    <w:rsid w:val="004022B3"/>
    <w:rsid w:val="00402A42"/>
    <w:rsid w:val="00402A51"/>
    <w:rsid w:val="00402D96"/>
    <w:rsid w:val="00404837"/>
    <w:rsid w:val="00405160"/>
    <w:rsid w:val="00407D98"/>
    <w:rsid w:val="0041149E"/>
    <w:rsid w:val="00412C6F"/>
    <w:rsid w:val="004167C5"/>
    <w:rsid w:val="0041772A"/>
    <w:rsid w:val="00420E79"/>
    <w:rsid w:val="00421816"/>
    <w:rsid w:val="00422C14"/>
    <w:rsid w:val="00427398"/>
    <w:rsid w:val="004313C1"/>
    <w:rsid w:val="0043316C"/>
    <w:rsid w:val="00433B3D"/>
    <w:rsid w:val="00433BBC"/>
    <w:rsid w:val="00434842"/>
    <w:rsid w:val="00435B2B"/>
    <w:rsid w:val="004401A0"/>
    <w:rsid w:val="004407EB"/>
    <w:rsid w:val="00440A97"/>
    <w:rsid w:val="004444EB"/>
    <w:rsid w:val="00444A3A"/>
    <w:rsid w:val="00444BBD"/>
    <w:rsid w:val="0044517C"/>
    <w:rsid w:val="00446199"/>
    <w:rsid w:val="00446F21"/>
    <w:rsid w:val="00446FE9"/>
    <w:rsid w:val="00453801"/>
    <w:rsid w:val="00454BF5"/>
    <w:rsid w:val="0045537A"/>
    <w:rsid w:val="00456F8E"/>
    <w:rsid w:val="0046265B"/>
    <w:rsid w:val="004641EB"/>
    <w:rsid w:val="00465206"/>
    <w:rsid w:val="00466522"/>
    <w:rsid w:val="00471DC2"/>
    <w:rsid w:val="00472096"/>
    <w:rsid w:val="0047234A"/>
    <w:rsid w:val="00473DB2"/>
    <w:rsid w:val="004829D2"/>
    <w:rsid w:val="00483410"/>
    <w:rsid w:val="004850A2"/>
    <w:rsid w:val="00492620"/>
    <w:rsid w:val="0049340F"/>
    <w:rsid w:val="004956A0"/>
    <w:rsid w:val="00497872"/>
    <w:rsid w:val="004A104E"/>
    <w:rsid w:val="004A1B2E"/>
    <w:rsid w:val="004A2C92"/>
    <w:rsid w:val="004A2E58"/>
    <w:rsid w:val="004A731E"/>
    <w:rsid w:val="004A7466"/>
    <w:rsid w:val="004B0B59"/>
    <w:rsid w:val="004B307C"/>
    <w:rsid w:val="004B3A5F"/>
    <w:rsid w:val="004B6A7A"/>
    <w:rsid w:val="004C2D18"/>
    <w:rsid w:val="004C38BE"/>
    <w:rsid w:val="004C3AEE"/>
    <w:rsid w:val="004C773A"/>
    <w:rsid w:val="004D52CA"/>
    <w:rsid w:val="004D5C28"/>
    <w:rsid w:val="004D77C6"/>
    <w:rsid w:val="004D7AB8"/>
    <w:rsid w:val="004E01D2"/>
    <w:rsid w:val="004E4678"/>
    <w:rsid w:val="004E4BDB"/>
    <w:rsid w:val="004E5D09"/>
    <w:rsid w:val="004E6376"/>
    <w:rsid w:val="004E6C89"/>
    <w:rsid w:val="004F034A"/>
    <w:rsid w:val="004F3F2B"/>
    <w:rsid w:val="004F49E5"/>
    <w:rsid w:val="004F53A1"/>
    <w:rsid w:val="004F5B1F"/>
    <w:rsid w:val="004F5E51"/>
    <w:rsid w:val="004F75AE"/>
    <w:rsid w:val="00501434"/>
    <w:rsid w:val="00502034"/>
    <w:rsid w:val="005025B7"/>
    <w:rsid w:val="0050639F"/>
    <w:rsid w:val="00506E78"/>
    <w:rsid w:val="00511F48"/>
    <w:rsid w:val="00512DFD"/>
    <w:rsid w:val="005132AF"/>
    <w:rsid w:val="0051437A"/>
    <w:rsid w:val="005148D3"/>
    <w:rsid w:val="00514F84"/>
    <w:rsid w:val="00515BAD"/>
    <w:rsid w:val="00517C52"/>
    <w:rsid w:val="00521CCF"/>
    <w:rsid w:val="00522887"/>
    <w:rsid w:val="005242CD"/>
    <w:rsid w:val="005260C1"/>
    <w:rsid w:val="00527D74"/>
    <w:rsid w:val="00530342"/>
    <w:rsid w:val="00532235"/>
    <w:rsid w:val="00540C4C"/>
    <w:rsid w:val="00542054"/>
    <w:rsid w:val="00542828"/>
    <w:rsid w:val="005452B4"/>
    <w:rsid w:val="00546D22"/>
    <w:rsid w:val="005472B7"/>
    <w:rsid w:val="00551775"/>
    <w:rsid w:val="00551EFE"/>
    <w:rsid w:val="00552E67"/>
    <w:rsid w:val="00553628"/>
    <w:rsid w:val="00553FF0"/>
    <w:rsid w:val="00557097"/>
    <w:rsid w:val="00557AA6"/>
    <w:rsid w:val="00560701"/>
    <w:rsid w:val="0056090D"/>
    <w:rsid w:val="00570DED"/>
    <w:rsid w:val="00574880"/>
    <w:rsid w:val="00574B68"/>
    <w:rsid w:val="005805A8"/>
    <w:rsid w:val="00580D11"/>
    <w:rsid w:val="0058187A"/>
    <w:rsid w:val="005859BB"/>
    <w:rsid w:val="00586754"/>
    <w:rsid w:val="00586E24"/>
    <w:rsid w:val="00587525"/>
    <w:rsid w:val="00590391"/>
    <w:rsid w:val="005920BC"/>
    <w:rsid w:val="00593AE3"/>
    <w:rsid w:val="00593D43"/>
    <w:rsid w:val="005941E6"/>
    <w:rsid w:val="005970F9"/>
    <w:rsid w:val="005A0C21"/>
    <w:rsid w:val="005A2348"/>
    <w:rsid w:val="005A33DC"/>
    <w:rsid w:val="005A34E8"/>
    <w:rsid w:val="005A3E7F"/>
    <w:rsid w:val="005A6086"/>
    <w:rsid w:val="005A752B"/>
    <w:rsid w:val="005B03E2"/>
    <w:rsid w:val="005B06A7"/>
    <w:rsid w:val="005B1AEC"/>
    <w:rsid w:val="005B3B6A"/>
    <w:rsid w:val="005B487F"/>
    <w:rsid w:val="005B4C57"/>
    <w:rsid w:val="005B6114"/>
    <w:rsid w:val="005B638A"/>
    <w:rsid w:val="005B6C82"/>
    <w:rsid w:val="005B7855"/>
    <w:rsid w:val="005C1DA0"/>
    <w:rsid w:val="005C41DB"/>
    <w:rsid w:val="005C4961"/>
    <w:rsid w:val="005C5E07"/>
    <w:rsid w:val="005D1271"/>
    <w:rsid w:val="005D4932"/>
    <w:rsid w:val="005D7F4B"/>
    <w:rsid w:val="005E04EE"/>
    <w:rsid w:val="005E095B"/>
    <w:rsid w:val="005E47C8"/>
    <w:rsid w:val="005E4F19"/>
    <w:rsid w:val="005E5550"/>
    <w:rsid w:val="005E55FA"/>
    <w:rsid w:val="005E602A"/>
    <w:rsid w:val="005E7439"/>
    <w:rsid w:val="005E74F7"/>
    <w:rsid w:val="005E77B6"/>
    <w:rsid w:val="005F00CF"/>
    <w:rsid w:val="005F1AAC"/>
    <w:rsid w:val="005F372C"/>
    <w:rsid w:val="005F5380"/>
    <w:rsid w:val="005F6737"/>
    <w:rsid w:val="005F6BA8"/>
    <w:rsid w:val="005F7D33"/>
    <w:rsid w:val="00600B74"/>
    <w:rsid w:val="00604F33"/>
    <w:rsid w:val="00605F44"/>
    <w:rsid w:val="00605FC1"/>
    <w:rsid w:val="006061BD"/>
    <w:rsid w:val="00606A6F"/>
    <w:rsid w:val="00607A15"/>
    <w:rsid w:val="00610496"/>
    <w:rsid w:val="00611FE2"/>
    <w:rsid w:val="0061235F"/>
    <w:rsid w:val="00613F57"/>
    <w:rsid w:val="00621547"/>
    <w:rsid w:val="00623073"/>
    <w:rsid w:val="0062343B"/>
    <w:rsid w:val="00630AB4"/>
    <w:rsid w:val="00630C05"/>
    <w:rsid w:val="006315EF"/>
    <w:rsid w:val="00632725"/>
    <w:rsid w:val="0063431C"/>
    <w:rsid w:val="00637292"/>
    <w:rsid w:val="006436B3"/>
    <w:rsid w:val="00644D9E"/>
    <w:rsid w:val="00646CF3"/>
    <w:rsid w:val="00651708"/>
    <w:rsid w:val="00653382"/>
    <w:rsid w:val="0065507C"/>
    <w:rsid w:val="006555A7"/>
    <w:rsid w:val="00660262"/>
    <w:rsid w:val="00663F7A"/>
    <w:rsid w:val="0066425E"/>
    <w:rsid w:val="00665EAA"/>
    <w:rsid w:val="00672BBC"/>
    <w:rsid w:val="00674D9D"/>
    <w:rsid w:val="0067756A"/>
    <w:rsid w:val="0068042B"/>
    <w:rsid w:val="00683663"/>
    <w:rsid w:val="006879A3"/>
    <w:rsid w:val="00690A05"/>
    <w:rsid w:val="00691709"/>
    <w:rsid w:val="00691D4D"/>
    <w:rsid w:val="00692013"/>
    <w:rsid w:val="0069278D"/>
    <w:rsid w:val="006A06A7"/>
    <w:rsid w:val="006A0BA5"/>
    <w:rsid w:val="006A5E2D"/>
    <w:rsid w:val="006B486A"/>
    <w:rsid w:val="006B4E00"/>
    <w:rsid w:val="006B5F4A"/>
    <w:rsid w:val="006B6737"/>
    <w:rsid w:val="006B6A74"/>
    <w:rsid w:val="006C1A80"/>
    <w:rsid w:val="006C249A"/>
    <w:rsid w:val="006C3702"/>
    <w:rsid w:val="006C4D38"/>
    <w:rsid w:val="006C76D4"/>
    <w:rsid w:val="006D0C0A"/>
    <w:rsid w:val="006D172E"/>
    <w:rsid w:val="006D203A"/>
    <w:rsid w:val="006D2113"/>
    <w:rsid w:val="006D21A5"/>
    <w:rsid w:val="006D4271"/>
    <w:rsid w:val="006D4392"/>
    <w:rsid w:val="006D48F1"/>
    <w:rsid w:val="006D571E"/>
    <w:rsid w:val="006D5D80"/>
    <w:rsid w:val="006D614B"/>
    <w:rsid w:val="006D6540"/>
    <w:rsid w:val="006E0E7E"/>
    <w:rsid w:val="006E6FF2"/>
    <w:rsid w:val="006F22F0"/>
    <w:rsid w:val="006F338E"/>
    <w:rsid w:val="006F39DE"/>
    <w:rsid w:val="006F4BFA"/>
    <w:rsid w:val="006F64DE"/>
    <w:rsid w:val="006F6BA9"/>
    <w:rsid w:val="006F6CC7"/>
    <w:rsid w:val="006F70D7"/>
    <w:rsid w:val="006F7778"/>
    <w:rsid w:val="00701E27"/>
    <w:rsid w:val="00703287"/>
    <w:rsid w:val="00703DB7"/>
    <w:rsid w:val="007050D5"/>
    <w:rsid w:val="0070749A"/>
    <w:rsid w:val="007074CB"/>
    <w:rsid w:val="00714361"/>
    <w:rsid w:val="007145D5"/>
    <w:rsid w:val="00716B36"/>
    <w:rsid w:val="00720CB7"/>
    <w:rsid w:val="007211D2"/>
    <w:rsid w:val="007212C0"/>
    <w:rsid w:val="00722319"/>
    <w:rsid w:val="0072291E"/>
    <w:rsid w:val="0072310E"/>
    <w:rsid w:val="0072410A"/>
    <w:rsid w:val="00726E36"/>
    <w:rsid w:val="00733E3B"/>
    <w:rsid w:val="00733EC3"/>
    <w:rsid w:val="0073506F"/>
    <w:rsid w:val="00735FB2"/>
    <w:rsid w:val="00736BF2"/>
    <w:rsid w:val="00740734"/>
    <w:rsid w:val="00740E3D"/>
    <w:rsid w:val="00740E49"/>
    <w:rsid w:val="00745635"/>
    <w:rsid w:val="00754076"/>
    <w:rsid w:val="00755FF7"/>
    <w:rsid w:val="00757EC0"/>
    <w:rsid w:val="00761C3B"/>
    <w:rsid w:val="00761E0A"/>
    <w:rsid w:val="007622D5"/>
    <w:rsid w:val="0076709E"/>
    <w:rsid w:val="007677B9"/>
    <w:rsid w:val="00770162"/>
    <w:rsid w:val="0077246A"/>
    <w:rsid w:val="00773433"/>
    <w:rsid w:val="0077405A"/>
    <w:rsid w:val="00774DE5"/>
    <w:rsid w:val="00776894"/>
    <w:rsid w:val="00780AD6"/>
    <w:rsid w:val="007834D6"/>
    <w:rsid w:val="00783F70"/>
    <w:rsid w:val="007853B6"/>
    <w:rsid w:val="00785491"/>
    <w:rsid w:val="00792341"/>
    <w:rsid w:val="007928B9"/>
    <w:rsid w:val="007939A8"/>
    <w:rsid w:val="00793A48"/>
    <w:rsid w:val="00794872"/>
    <w:rsid w:val="007956D0"/>
    <w:rsid w:val="007A3819"/>
    <w:rsid w:val="007A5B3C"/>
    <w:rsid w:val="007A721E"/>
    <w:rsid w:val="007B22F2"/>
    <w:rsid w:val="007B4287"/>
    <w:rsid w:val="007B53BB"/>
    <w:rsid w:val="007C1027"/>
    <w:rsid w:val="007C16C3"/>
    <w:rsid w:val="007C28A7"/>
    <w:rsid w:val="007C6AFB"/>
    <w:rsid w:val="007D088B"/>
    <w:rsid w:val="007D2E6D"/>
    <w:rsid w:val="007D4C41"/>
    <w:rsid w:val="007D5C50"/>
    <w:rsid w:val="007D7436"/>
    <w:rsid w:val="007E0A1C"/>
    <w:rsid w:val="007E234F"/>
    <w:rsid w:val="007E421B"/>
    <w:rsid w:val="007E4C40"/>
    <w:rsid w:val="007E7AE7"/>
    <w:rsid w:val="007F063A"/>
    <w:rsid w:val="007F28DF"/>
    <w:rsid w:val="007F3C91"/>
    <w:rsid w:val="007F4B06"/>
    <w:rsid w:val="007F5641"/>
    <w:rsid w:val="007F69AC"/>
    <w:rsid w:val="0080142D"/>
    <w:rsid w:val="00805081"/>
    <w:rsid w:val="00805CE7"/>
    <w:rsid w:val="00805F90"/>
    <w:rsid w:val="008064C6"/>
    <w:rsid w:val="00812D69"/>
    <w:rsid w:val="0081364C"/>
    <w:rsid w:val="00820680"/>
    <w:rsid w:val="00823C7F"/>
    <w:rsid w:val="00825E44"/>
    <w:rsid w:val="00826505"/>
    <w:rsid w:val="00833F9F"/>
    <w:rsid w:val="00836589"/>
    <w:rsid w:val="00840E82"/>
    <w:rsid w:val="00840F44"/>
    <w:rsid w:val="0084283A"/>
    <w:rsid w:val="00843AB6"/>
    <w:rsid w:val="00843B4E"/>
    <w:rsid w:val="00843F52"/>
    <w:rsid w:val="00847DAC"/>
    <w:rsid w:val="0085206D"/>
    <w:rsid w:val="00860626"/>
    <w:rsid w:val="00860FCE"/>
    <w:rsid w:val="0086141C"/>
    <w:rsid w:val="00861557"/>
    <w:rsid w:val="0086168A"/>
    <w:rsid w:val="00862320"/>
    <w:rsid w:val="00864E4E"/>
    <w:rsid w:val="0086680A"/>
    <w:rsid w:val="00867CE9"/>
    <w:rsid w:val="0087069C"/>
    <w:rsid w:val="008725B9"/>
    <w:rsid w:val="00872A01"/>
    <w:rsid w:val="00874160"/>
    <w:rsid w:val="008779F7"/>
    <w:rsid w:val="008801C4"/>
    <w:rsid w:val="00880278"/>
    <w:rsid w:val="00881EA2"/>
    <w:rsid w:val="00881F0F"/>
    <w:rsid w:val="0088246A"/>
    <w:rsid w:val="00883207"/>
    <w:rsid w:val="008832AC"/>
    <w:rsid w:val="00884384"/>
    <w:rsid w:val="00891C17"/>
    <w:rsid w:val="00891E59"/>
    <w:rsid w:val="008924E6"/>
    <w:rsid w:val="008925B0"/>
    <w:rsid w:val="0089555D"/>
    <w:rsid w:val="0089778B"/>
    <w:rsid w:val="008A0E48"/>
    <w:rsid w:val="008A47CC"/>
    <w:rsid w:val="008A6055"/>
    <w:rsid w:val="008A6D2A"/>
    <w:rsid w:val="008B0BBD"/>
    <w:rsid w:val="008B16C9"/>
    <w:rsid w:val="008B1E6D"/>
    <w:rsid w:val="008B3C2B"/>
    <w:rsid w:val="008B6AF6"/>
    <w:rsid w:val="008B7202"/>
    <w:rsid w:val="008C0295"/>
    <w:rsid w:val="008C23FB"/>
    <w:rsid w:val="008C2468"/>
    <w:rsid w:val="008C4737"/>
    <w:rsid w:val="008C5903"/>
    <w:rsid w:val="008C59C0"/>
    <w:rsid w:val="008C79DA"/>
    <w:rsid w:val="008C7B33"/>
    <w:rsid w:val="008D0230"/>
    <w:rsid w:val="008D2043"/>
    <w:rsid w:val="008D4378"/>
    <w:rsid w:val="008E135E"/>
    <w:rsid w:val="008E1C89"/>
    <w:rsid w:val="008E4B2A"/>
    <w:rsid w:val="008E524D"/>
    <w:rsid w:val="008E6F90"/>
    <w:rsid w:val="008F3F48"/>
    <w:rsid w:val="008F57A1"/>
    <w:rsid w:val="008F74C3"/>
    <w:rsid w:val="008F7ED1"/>
    <w:rsid w:val="009009A8"/>
    <w:rsid w:val="009015BF"/>
    <w:rsid w:val="0090308D"/>
    <w:rsid w:val="009066BB"/>
    <w:rsid w:val="00912917"/>
    <w:rsid w:val="009131F0"/>
    <w:rsid w:val="009155F5"/>
    <w:rsid w:val="009158F2"/>
    <w:rsid w:val="00916018"/>
    <w:rsid w:val="00916116"/>
    <w:rsid w:val="00916FB8"/>
    <w:rsid w:val="009201CA"/>
    <w:rsid w:val="00920382"/>
    <w:rsid w:val="00923697"/>
    <w:rsid w:val="0092719A"/>
    <w:rsid w:val="00930682"/>
    <w:rsid w:val="00932812"/>
    <w:rsid w:val="00935B0B"/>
    <w:rsid w:val="009374D3"/>
    <w:rsid w:val="0094163B"/>
    <w:rsid w:val="00943084"/>
    <w:rsid w:val="0094323D"/>
    <w:rsid w:val="0094599C"/>
    <w:rsid w:val="00950B83"/>
    <w:rsid w:val="00952481"/>
    <w:rsid w:val="00952B6B"/>
    <w:rsid w:val="009536D8"/>
    <w:rsid w:val="00954FFF"/>
    <w:rsid w:val="00963913"/>
    <w:rsid w:val="00965974"/>
    <w:rsid w:val="009676B1"/>
    <w:rsid w:val="0097031F"/>
    <w:rsid w:val="00973C01"/>
    <w:rsid w:val="0097797E"/>
    <w:rsid w:val="009814A4"/>
    <w:rsid w:val="0098514F"/>
    <w:rsid w:val="00985C1B"/>
    <w:rsid w:val="0098636B"/>
    <w:rsid w:val="009904EB"/>
    <w:rsid w:val="00990B51"/>
    <w:rsid w:val="00990C46"/>
    <w:rsid w:val="00992055"/>
    <w:rsid w:val="009960D5"/>
    <w:rsid w:val="009A16CF"/>
    <w:rsid w:val="009A450A"/>
    <w:rsid w:val="009A5863"/>
    <w:rsid w:val="009A5C04"/>
    <w:rsid w:val="009A7F1F"/>
    <w:rsid w:val="009A7F4B"/>
    <w:rsid w:val="009B22C5"/>
    <w:rsid w:val="009B57B0"/>
    <w:rsid w:val="009B629E"/>
    <w:rsid w:val="009C0B6A"/>
    <w:rsid w:val="009C1731"/>
    <w:rsid w:val="009C1945"/>
    <w:rsid w:val="009C5731"/>
    <w:rsid w:val="009D00B4"/>
    <w:rsid w:val="009D480C"/>
    <w:rsid w:val="009D64DA"/>
    <w:rsid w:val="009D7606"/>
    <w:rsid w:val="009E0206"/>
    <w:rsid w:val="009E0C38"/>
    <w:rsid w:val="009E17BD"/>
    <w:rsid w:val="009E33B7"/>
    <w:rsid w:val="009E3473"/>
    <w:rsid w:val="009F08C6"/>
    <w:rsid w:val="009F16CB"/>
    <w:rsid w:val="009F3123"/>
    <w:rsid w:val="009F4605"/>
    <w:rsid w:val="00A01C7E"/>
    <w:rsid w:val="00A02BD3"/>
    <w:rsid w:val="00A04883"/>
    <w:rsid w:val="00A06427"/>
    <w:rsid w:val="00A06A0F"/>
    <w:rsid w:val="00A06F06"/>
    <w:rsid w:val="00A07189"/>
    <w:rsid w:val="00A11D8A"/>
    <w:rsid w:val="00A123A3"/>
    <w:rsid w:val="00A208AF"/>
    <w:rsid w:val="00A21BCE"/>
    <w:rsid w:val="00A23150"/>
    <w:rsid w:val="00A232CB"/>
    <w:rsid w:val="00A23B56"/>
    <w:rsid w:val="00A24945"/>
    <w:rsid w:val="00A24EDE"/>
    <w:rsid w:val="00A24EF7"/>
    <w:rsid w:val="00A27B5E"/>
    <w:rsid w:val="00A3229B"/>
    <w:rsid w:val="00A323CB"/>
    <w:rsid w:val="00A33536"/>
    <w:rsid w:val="00A34479"/>
    <w:rsid w:val="00A36AA0"/>
    <w:rsid w:val="00A37216"/>
    <w:rsid w:val="00A3764C"/>
    <w:rsid w:val="00A41ED2"/>
    <w:rsid w:val="00A42431"/>
    <w:rsid w:val="00A433CA"/>
    <w:rsid w:val="00A44060"/>
    <w:rsid w:val="00A45991"/>
    <w:rsid w:val="00A509C7"/>
    <w:rsid w:val="00A5182D"/>
    <w:rsid w:val="00A51EA1"/>
    <w:rsid w:val="00A539F7"/>
    <w:rsid w:val="00A57EA6"/>
    <w:rsid w:val="00A61CA1"/>
    <w:rsid w:val="00A63A18"/>
    <w:rsid w:val="00A63FDE"/>
    <w:rsid w:val="00A65D67"/>
    <w:rsid w:val="00A706B5"/>
    <w:rsid w:val="00A71BA5"/>
    <w:rsid w:val="00A72316"/>
    <w:rsid w:val="00A7306B"/>
    <w:rsid w:val="00A744A2"/>
    <w:rsid w:val="00A76ADD"/>
    <w:rsid w:val="00A77433"/>
    <w:rsid w:val="00A80EC8"/>
    <w:rsid w:val="00A824C7"/>
    <w:rsid w:val="00A82A45"/>
    <w:rsid w:val="00A85843"/>
    <w:rsid w:val="00A85C37"/>
    <w:rsid w:val="00A8728B"/>
    <w:rsid w:val="00A872BB"/>
    <w:rsid w:val="00A87355"/>
    <w:rsid w:val="00A92607"/>
    <w:rsid w:val="00A928A0"/>
    <w:rsid w:val="00A92F61"/>
    <w:rsid w:val="00A9417C"/>
    <w:rsid w:val="00A95730"/>
    <w:rsid w:val="00AA008D"/>
    <w:rsid w:val="00AA306F"/>
    <w:rsid w:val="00AA43E0"/>
    <w:rsid w:val="00AA749D"/>
    <w:rsid w:val="00AA7871"/>
    <w:rsid w:val="00AB0384"/>
    <w:rsid w:val="00AB0A32"/>
    <w:rsid w:val="00AB2600"/>
    <w:rsid w:val="00AB5A1C"/>
    <w:rsid w:val="00AB5ADF"/>
    <w:rsid w:val="00AC0A9E"/>
    <w:rsid w:val="00AC1D0C"/>
    <w:rsid w:val="00AC2C70"/>
    <w:rsid w:val="00AC41FC"/>
    <w:rsid w:val="00AC4BC3"/>
    <w:rsid w:val="00AC6A39"/>
    <w:rsid w:val="00AC6AB5"/>
    <w:rsid w:val="00AC73E4"/>
    <w:rsid w:val="00AD131F"/>
    <w:rsid w:val="00AD15A7"/>
    <w:rsid w:val="00AD1856"/>
    <w:rsid w:val="00AD2839"/>
    <w:rsid w:val="00AD38A1"/>
    <w:rsid w:val="00AD5428"/>
    <w:rsid w:val="00AD560C"/>
    <w:rsid w:val="00AE3840"/>
    <w:rsid w:val="00AE521D"/>
    <w:rsid w:val="00AE5A38"/>
    <w:rsid w:val="00AE670B"/>
    <w:rsid w:val="00AE6BF3"/>
    <w:rsid w:val="00AE6FEE"/>
    <w:rsid w:val="00AF045F"/>
    <w:rsid w:val="00AF3203"/>
    <w:rsid w:val="00AF3E95"/>
    <w:rsid w:val="00AF4AAF"/>
    <w:rsid w:val="00AF5F5A"/>
    <w:rsid w:val="00B00B48"/>
    <w:rsid w:val="00B00C1E"/>
    <w:rsid w:val="00B0329B"/>
    <w:rsid w:val="00B04029"/>
    <w:rsid w:val="00B05744"/>
    <w:rsid w:val="00B0635A"/>
    <w:rsid w:val="00B06B93"/>
    <w:rsid w:val="00B10931"/>
    <w:rsid w:val="00B110BA"/>
    <w:rsid w:val="00B137AE"/>
    <w:rsid w:val="00B13A80"/>
    <w:rsid w:val="00B1663B"/>
    <w:rsid w:val="00B170A3"/>
    <w:rsid w:val="00B2116F"/>
    <w:rsid w:val="00B228AF"/>
    <w:rsid w:val="00B22C6F"/>
    <w:rsid w:val="00B22F25"/>
    <w:rsid w:val="00B2372C"/>
    <w:rsid w:val="00B26BEC"/>
    <w:rsid w:val="00B3008B"/>
    <w:rsid w:val="00B30133"/>
    <w:rsid w:val="00B33454"/>
    <w:rsid w:val="00B33665"/>
    <w:rsid w:val="00B3438E"/>
    <w:rsid w:val="00B348FA"/>
    <w:rsid w:val="00B4182C"/>
    <w:rsid w:val="00B44A28"/>
    <w:rsid w:val="00B46205"/>
    <w:rsid w:val="00B465C9"/>
    <w:rsid w:val="00B500C2"/>
    <w:rsid w:val="00B5092D"/>
    <w:rsid w:val="00B52BEC"/>
    <w:rsid w:val="00B5376B"/>
    <w:rsid w:val="00B5421F"/>
    <w:rsid w:val="00B5674F"/>
    <w:rsid w:val="00B60130"/>
    <w:rsid w:val="00B6135F"/>
    <w:rsid w:val="00B61609"/>
    <w:rsid w:val="00B6222C"/>
    <w:rsid w:val="00B64BAB"/>
    <w:rsid w:val="00B653B4"/>
    <w:rsid w:val="00B66A95"/>
    <w:rsid w:val="00B672D8"/>
    <w:rsid w:val="00B70ECE"/>
    <w:rsid w:val="00B7170A"/>
    <w:rsid w:val="00B71AF7"/>
    <w:rsid w:val="00B74024"/>
    <w:rsid w:val="00B8215A"/>
    <w:rsid w:val="00B82D40"/>
    <w:rsid w:val="00B82F17"/>
    <w:rsid w:val="00B836D3"/>
    <w:rsid w:val="00B85951"/>
    <w:rsid w:val="00B916A8"/>
    <w:rsid w:val="00B96A0F"/>
    <w:rsid w:val="00BA1964"/>
    <w:rsid w:val="00BA30B5"/>
    <w:rsid w:val="00BA3389"/>
    <w:rsid w:val="00BA5C97"/>
    <w:rsid w:val="00BA6502"/>
    <w:rsid w:val="00BB10D1"/>
    <w:rsid w:val="00BB36FA"/>
    <w:rsid w:val="00BB4E82"/>
    <w:rsid w:val="00BB71DE"/>
    <w:rsid w:val="00BC093C"/>
    <w:rsid w:val="00BC456B"/>
    <w:rsid w:val="00BC4B72"/>
    <w:rsid w:val="00BD04DF"/>
    <w:rsid w:val="00BD14D3"/>
    <w:rsid w:val="00BD392C"/>
    <w:rsid w:val="00BD44F1"/>
    <w:rsid w:val="00BD5D45"/>
    <w:rsid w:val="00BE1E12"/>
    <w:rsid w:val="00BE7605"/>
    <w:rsid w:val="00BE7C55"/>
    <w:rsid w:val="00BF0BAF"/>
    <w:rsid w:val="00BF299C"/>
    <w:rsid w:val="00BF4CF8"/>
    <w:rsid w:val="00BF5953"/>
    <w:rsid w:val="00C0037C"/>
    <w:rsid w:val="00C01448"/>
    <w:rsid w:val="00C027DA"/>
    <w:rsid w:val="00C0303C"/>
    <w:rsid w:val="00C111CE"/>
    <w:rsid w:val="00C11AFC"/>
    <w:rsid w:val="00C125AE"/>
    <w:rsid w:val="00C17345"/>
    <w:rsid w:val="00C17C51"/>
    <w:rsid w:val="00C17F1F"/>
    <w:rsid w:val="00C20CB9"/>
    <w:rsid w:val="00C210E9"/>
    <w:rsid w:val="00C22C30"/>
    <w:rsid w:val="00C24DC4"/>
    <w:rsid w:val="00C26002"/>
    <w:rsid w:val="00C30E3F"/>
    <w:rsid w:val="00C339B1"/>
    <w:rsid w:val="00C3537C"/>
    <w:rsid w:val="00C35C0A"/>
    <w:rsid w:val="00C41EFB"/>
    <w:rsid w:val="00C426ED"/>
    <w:rsid w:val="00C42A6C"/>
    <w:rsid w:val="00C42EA8"/>
    <w:rsid w:val="00C4423D"/>
    <w:rsid w:val="00C459C5"/>
    <w:rsid w:val="00C508CD"/>
    <w:rsid w:val="00C5137F"/>
    <w:rsid w:val="00C51512"/>
    <w:rsid w:val="00C522A2"/>
    <w:rsid w:val="00C52E73"/>
    <w:rsid w:val="00C53844"/>
    <w:rsid w:val="00C539FA"/>
    <w:rsid w:val="00C55DCA"/>
    <w:rsid w:val="00C60F5C"/>
    <w:rsid w:val="00C61090"/>
    <w:rsid w:val="00C61F77"/>
    <w:rsid w:val="00C62836"/>
    <w:rsid w:val="00C64E27"/>
    <w:rsid w:val="00C65E90"/>
    <w:rsid w:val="00C66A8C"/>
    <w:rsid w:val="00C67731"/>
    <w:rsid w:val="00C67B91"/>
    <w:rsid w:val="00C72738"/>
    <w:rsid w:val="00C72BC1"/>
    <w:rsid w:val="00C744B4"/>
    <w:rsid w:val="00C77618"/>
    <w:rsid w:val="00C80ABF"/>
    <w:rsid w:val="00C8221C"/>
    <w:rsid w:val="00C90238"/>
    <w:rsid w:val="00C93B02"/>
    <w:rsid w:val="00CA0DA5"/>
    <w:rsid w:val="00CA4CC7"/>
    <w:rsid w:val="00CA4D1F"/>
    <w:rsid w:val="00CA7130"/>
    <w:rsid w:val="00CA78BA"/>
    <w:rsid w:val="00CB0666"/>
    <w:rsid w:val="00CB1C29"/>
    <w:rsid w:val="00CB42BB"/>
    <w:rsid w:val="00CB4F7F"/>
    <w:rsid w:val="00CB5FBD"/>
    <w:rsid w:val="00CB65FE"/>
    <w:rsid w:val="00CC2EE7"/>
    <w:rsid w:val="00CC4315"/>
    <w:rsid w:val="00CD29E6"/>
    <w:rsid w:val="00CD3CD4"/>
    <w:rsid w:val="00CD3D70"/>
    <w:rsid w:val="00CD4594"/>
    <w:rsid w:val="00CD6B8D"/>
    <w:rsid w:val="00CE0134"/>
    <w:rsid w:val="00CE0FD6"/>
    <w:rsid w:val="00CE154F"/>
    <w:rsid w:val="00CE195B"/>
    <w:rsid w:val="00CE2FAF"/>
    <w:rsid w:val="00CE4822"/>
    <w:rsid w:val="00CF1BDC"/>
    <w:rsid w:val="00CF3866"/>
    <w:rsid w:val="00CF3E9D"/>
    <w:rsid w:val="00D014E6"/>
    <w:rsid w:val="00D02A70"/>
    <w:rsid w:val="00D04410"/>
    <w:rsid w:val="00D105B0"/>
    <w:rsid w:val="00D11599"/>
    <w:rsid w:val="00D12E3C"/>
    <w:rsid w:val="00D1419B"/>
    <w:rsid w:val="00D14896"/>
    <w:rsid w:val="00D149ED"/>
    <w:rsid w:val="00D157E2"/>
    <w:rsid w:val="00D164A2"/>
    <w:rsid w:val="00D16888"/>
    <w:rsid w:val="00D2490F"/>
    <w:rsid w:val="00D25312"/>
    <w:rsid w:val="00D30728"/>
    <w:rsid w:val="00D32A2A"/>
    <w:rsid w:val="00D337F2"/>
    <w:rsid w:val="00D33EA1"/>
    <w:rsid w:val="00D342DC"/>
    <w:rsid w:val="00D4080D"/>
    <w:rsid w:val="00D42258"/>
    <w:rsid w:val="00D43D33"/>
    <w:rsid w:val="00D4505C"/>
    <w:rsid w:val="00D454F4"/>
    <w:rsid w:val="00D46B76"/>
    <w:rsid w:val="00D50923"/>
    <w:rsid w:val="00D50C18"/>
    <w:rsid w:val="00D51028"/>
    <w:rsid w:val="00D52503"/>
    <w:rsid w:val="00D53C6D"/>
    <w:rsid w:val="00D5476A"/>
    <w:rsid w:val="00D551DD"/>
    <w:rsid w:val="00D613E5"/>
    <w:rsid w:val="00D63726"/>
    <w:rsid w:val="00D6492E"/>
    <w:rsid w:val="00D664E1"/>
    <w:rsid w:val="00D71997"/>
    <w:rsid w:val="00D729E0"/>
    <w:rsid w:val="00D75E6B"/>
    <w:rsid w:val="00D77243"/>
    <w:rsid w:val="00D77746"/>
    <w:rsid w:val="00D82EF0"/>
    <w:rsid w:val="00D857F7"/>
    <w:rsid w:val="00D9177E"/>
    <w:rsid w:val="00D91F19"/>
    <w:rsid w:val="00D9395D"/>
    <w:rsid w:val="00D93FA8"/>
    <w:rsid w:val="00D94D1A"/>
    <w:rsid w:val="00D96630"/>
    <w:rsid w:val="00D97179"/>
    <w:rsid w:val="00D97195"/>
    <w:rsid w:val="00DA1F00"/>
    <w:rsid w:val="00DA49EB"/>
    <w:rsid w:val="00DA73F9"/>
    <w:rsid w:val="00DB15E4"/>
    <w:rsid w:val="00DB408D"/>
    <w:rsid w:val="00DC09FA"/>
    <w:rsid w:val="00DC122F"/>
    <w:rsid w:val="00DC2BCC"/>
    <w:rsid w:val="00DC3170"/>
    <w:rsid w:val="00DC4C41"/>
    <w:rsid w:val="00DC6B1E"/>
    <w:rsid w:val="00DD09F3"/>
    <w:rsid w:val="00DD21BF"/>
    <w:rsid w:val="00DD26E6"/>
    <w:rsid w:val="00DD55BC"/>
    <w:rsid w:val="00DE3FA4"/>
    <w:rsid w:val="00DE607D"/>
    <w:rsid w:val="00DE7125"/>
    <w:rsid w:val="00DF1500"/>
    <w:rsid w:val="00DF1A61"/>
    <w:rsid w:val="00DF2FEB"/>
    <w:rsid w:val="00DF44EB"/>
    <w:rsid w:val="00DF536C"/>
    <w:rsid w:val="00DF6D7A"/>
    <w:rsid w:val="00DF7927"/>
    <w:rsid w:val="00DF7AF2"/>
    <w:rsid w:val="00DF7D92"/>
    <w:rsid w:val="00E00FB9"/>
    <w:rsid w:val="00E01A0E"/>
    <w:rsid w:val="00E1793D"/>
    <w:rsid w:val="00E22040"/>
    <w:rsid w:val="00E23FD0"/>
    <w:rsid w:val="00E2434F"/>
    <w:rsid w:val="00E24904"/>
    <w:rsid w:val="00E24BC3"/>
    <w:rsid w:val="00E2602C"/>
    <w:rsid w:val="00E26EB7"/>
    <w:rsid w:val="00E348FE"/>
    <w:rsid w:val="00E4025F"/>
    <w:rsid w:val="00E4145B"/>
    <w:rsid w:val="00E4150F"/>
    <w:rsid w:val="00E41A67"/>
    <w:rsid w:val="00E41E19"/>
    <w:rsid w:val="00E4370D"/>
    <w:rsid w:val="00E4432A"/>
    <w:rsid w:val="00E47CFA"/>
    <w:rsid w:val="00E552FB"/>
    <w:rsid w:val="00E5554D"/>
    <w:rsid w:val="00E607E4"/>
    <w:rsid w:val="00E60A11"/>
    <w:rsid w:val="00E617BA"/>
    <w:rsid w:val="00E636F4"/>
    <w:rsid w:val="00E644BA"/>
    <w:rsid w:val="00E66CB6"/>
    <w:rsid w:val="00E67DDC"/>
    <w:rsid w:val="00E72097"/>
    <w:rsid w:val="00E73578"/>
    <w:rsid w:val="00E75A81"/>
    <w:rsid w:val="00E7713C"/>
    <w:rsid w:val="00E77406"/>
    <w:rsid w:val="00E77AAC"/>
    <w:rsid w:val="00E77CE4"/>
    <w:rsid w:val="00E80E91"/>
    <w:rsid w:val="00E82562"/>
    <w:rsid w:val="00E908D6"/>
    <w:rsid w:val="00E90A06"/>
    <w:rsid w:val="00E91A1F"/>
    <w:rsid w:val="00E9597E"/>
    <w:rsid w:val="00E97EC5"/>
    <w:rsid w:val="00EA06AB"/>
    <w:rsid w:val="00EA1B58"/>
    <w:rsid w:val="00EA2024"/>
    <w:rsid w:val="00EA3E52"/>
    <w:rsid w:val="00EA4E98"/>
    <w:rsid w:val="00EA53F6"/>
    <w:rsid w:val="00EA55B8"/>
    <w:rsid w:val="00EA5C13"/>
    <w:rsid w:val="00EB037F"/>
    <w:rsid w:val="00EB1C7F"/>
    <w:rsid w:val="00EB3B9E"/>
    <w:rsid w:val="00EC11CF"/>
    <w:rsid w:val="00EC4F2C"/>
    <w:rsid w:val="00EC5625"/>
    <w:rsid w:val="00ED24F9"/>
    <w:rsid w:val="00ED38B9"/>
    <w:rsid w:val="00ED5D06"/>
    <w:rsid w:val="00ED6E72"/>
    <w:rsid w:val="00ED6E8A"/>
    <w:rsid w:val="00EE150E"/>
    <w:rsid w:val="00EE199A"/>
    <w:rsid w:val="00EE3A7F"/>
    <w:rsid w:val="00EE3E74"/>
    <w:rsid w:val="00EE41BC"/>
    <w:rsid w:val="00EE41E8"/>
    <w:rsid w:val="00EE44C7"/>
    <w:rsid w:val="00EE60DB"/>
    <w:rsid w:val="00EE6C7D"/>
    <w:rsid w:val="00EF0CCF"/>
    <w:rsid w:val="00EF2467"/>
    <w:rsid w:val="00EF61C8"/>
    <w:rsid w:val="00EF631D"/>
    <w:rsid w:val="00EF708C"/>
    <w:rsid w:val="00EF7BD7"/>
    <w:rsid w:val="00F04516"/>
    <w:rsid w:val="00F05194"/>
    <w:rsid w:val="00F061C8"/>
    <w:rsid w:val="00F07AD2"/>
    <w:rsid w:val="00F07BE0"/>
    <w:rsid w:val="00F07D59"/>
    <w:rsid w:val="00F10EA4"/>
    <w:rsid w:val="00F11884"/>
    <w:rsid w:val="00F1322E"/>
    <w:rsid w:val="00F14DCA"/>
    <w:rsid w:val="00F15B0A"/>
    <w:rsid w:val="00F25C1F"/>
    <w:rsid w:val="00F26896"/>
    <w:rsid w:val="00F27A28"/>
    <w:rsid w:val="00F30148"/>
    <w:rsid w:val="00F30D64"/>
    <w:rsid w:val="00F31B28"/>
    <w:rsid w:val="00F31B4D"/>
    <w:rsid w:val="00F34004"/>
    <w:rsid w:val="00F35C1C"/>
    <w:rsid w:val="00F4298B"/>
    <w:rsid w:val="00F446EA"/>
    <w:rsid w:val="00F46FF0"/>
    <w:rsid w:val="00F47265"/>
    <w:rsid w:val="00F505B0"/>
    <w:rsid w:val="00F51C62"/>
    <w:rsid w:val="00F536C1"/>
    <w:rsid w:val="00F54676"/>
    <w:rsid w:val="00F54D36"/>
    <w:rsid w:val="00F5514A"/>
    <w:rsid w:val="00F56BCA"/>
    <w:rsid w:val="00F5711E"/>
    <w:rsid w:val="00F619ED"/>
    <w:rsid w:val="00F623AA"/>
    <w:rsid w:val="00F62847"/>
    <w:rsid w:val="00F66179"/>
    <w:rsid w:val="00F67792"/>
    <w:rsid w:val="00F67CAF"/>
    <w:rsid w:val="00F70B9F"/>
    <w:rsid w:val="00F70D4D"/>
    <w:rsid w:val="00F711BB"/>
    <w:rsid w:val="00F71AC1"/>
    <w:rsid w:val="00F727E0"/>
    <w:rsid w:val="00F72DCB"/>
    <w:rsid w:val="00F735F5"/>
    <w:rsid w:val="00F74272"/>
    <w:rsid w:val="00F77F5C"/>
    <w:rsid w:val="00F80FFC"/>
    <w:rsid w:val="00F87827"/>
    <w:rsid w:val="00F910CA"/>
    <w:rsid w:val="00F9194A"/>
    <w:rsid w:val="00F91D9D"/>
    <w:rsid w:val="00F92964"/>
    <w:rsid w:val="00F92E48"/>
    <w:rsid w:val="00F9599C"/>
    <w:rsid w:val="00FA266C"/>
    <w:rsid w:val="00FB0CAD"/>
    <w:rsid w:val="00FB0F7C"/>
    <w:rsid w:val="00FB11F4"/>
    <w:rsid w:val="00FB4C6B"/>
    <w:rsid w:val="00FB4F23"/>
    <w:rsid w:val="00FB5354"/>
    <w:rsid w:val="00FC22CE"/>
    <w:rsid w:val="00FC40CE"/>
    <w:rsid w:val="00FC5043"/>
    <w:rsid w:val="00FC5099"/>
    <w:rsid w:val="00FC596E"/>
    <w:rsid w:val="00FC6368"/>
    <w:rsid w:val="00FC6FDC"/>
    <w:rsid w:val="00FC72F6"/>
    <w:rsid w:val="00FD0664"/>
    <w:rsid w:val="00FD1DC6"/>
    <w:rsid w:val="00FD638A"/>
    <w:rsid w:val="00FD7C58"/>
    <w:rsid w:val="00FE069D"/>
    <w:rsid w:val="00FE3146"/>
    <w:rsid w:val="00FE3B96"/>
    <w:rsid w:val="00FE4974"/>
    <w:rsid w:val="00FF02B2"/>
    <w:rsid w:val="00FF0B30"/>
    <w:rsid w:val="00FF0EF1"/>
    <w:rsid w:val="00FF3436"/>
    <w:rsid w:val="00FF4C26"/>
    <w:rsid w:val="00FF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/>
    <o:shapelayout v:ext="edit">
      <o:idmap v:ext="edit" data="1"/>
    </o:shapelayout>
  </w:shapeDefaults>
  <w:decimalSymbol w:val="."/>
  <w:listSeparator w:val=","/>
  <w14:docId w14:val="598C1016"/>
  <w15:docId w15:val="{CB2F98CF-5801-43F7-80F0-AF12DE05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72BBC"/>
    <w:pPr>
      <w:overflowPunct w:val="0"/>
      <w:autoSpaceDE w:val="0"/>
      <w:autoSpaceDN w:val="0"/>
      <w:adjustRightInd w:val="0"/>
      <w:ind w:left="1440" w:hanging="720"/>
      <w:textAlignment w:val="baseline"/>
    </w:pPr>
    <w:rPr>
      <w:rFonts w:ascii="Book Antiqua" w:hAnsi="Book Antiqua"/>
    </w:rPr>
  </w:style>
  <w:style w:type="paragraph" w:styleId="1">
    <w:name w:val="heading 1"/>
    <w:basedOn w:val="a0"/>
    <w:next w:val="Indent"/>
    <w:qFormat/>
    <w:rsid w:val="00672BBC"/>
    <w:pPr>
      <w:keepNext/>
      <w:keepLines/>
      <w:numPr>
        <w:numId w:val="4"/>
      </w:numPr>
      <w:spacing w:before="240" w:line="240" w:lineRule="atLeast"/>
      <w:outlineLvl w:val="0"/>
    </w:pPr>
    <w:rPr>
      <w:rFonts w:ascii="Arial" w:hAnsi="Arial"/>
      <w:b/>
      <w:sz w:val="24"/>
      <w:lang w:val="en-GB"/>
    </w:rPr>
  </w:style>
  <w:style w:type="paragraph" w:styleId="20">
    <w:name w:val="heading 2"/>
    <w:aliases w:val="Char,Attribute Heading 2,h2,Attribute Heading 21,Attribute Heading 22,1).,1).1,1).2,1).3,1).4,1).5,1).6,1).11,1).21,1).31,1).41,1).51,1).7,1).12,1).22,1).32,1).42,1).52,1).8,1).13,1).23,1).33,1).43,1).53,HD2"/>
    <w:basedOn w:val="a0"/>
    <w:next w:val="Indent2"/>
    <w:qFormat/>
    <w:rsid w:val="00672BBC"/>
    <w:pPr>
      <w:keepNext/>
      <w:keepLines/>
      <w:numPr>
        <w:ilvl w:val="1"/>
        <w:numId w:val="4"/>
      </w:numPr>
      <w:spacing w:before="240"/>
      <w:outlineLvl w:val="1"/>
    </w:pPr>
    <w:rPr>
      <w:rFonts w:ascii="Arial" w:hAnsi="Arial"/>
      <w:b/>
    </w:rPr>
  </w:style>
  <w:style w:type="paragraph" w:styleId="3">
    <w:name w:val="heading 3"/>
    <w:aliases w:val="Char1,h3,Table Attribute Heading,Table Attribute Heading1,Table Attribute Heading2,가),가)1,가)2,가)3,가)4,가)5,가)6,가)11,가)21,가)31,가)41,가)51,h31,Table Attribute Heading3,Table Attribute Heading11,Table Attribute Heading21,가)7,가)12,가)22,가)32,가)42,가)52,h32"/>
    <w:basedOn w:val="a0"/>
    <w:next w:val="Indent3"/>
    <w:qFormat/>
    <w:rsid w:val="00672BBC"/>
    <w:pPr>
      <w:keepNext/>
      <w:keepLines/>
      <w:numPr>
        <w:ilvl w:val="2"/>
        <w:numId w:val="4"/>
      </w:numPr>
      <w:spacing w:before="240"/>
      <w:outlineLvl w:val="2"/>
    </w:pPr>
  </w:style>
  <w:style w:type="paragraph" w:styleId="4">
    <w:name w:val="heading 4"/>
    <w:basedOn w:val="a0"/>
    <w:next w:val="Indent4"/>
    <w:qFormat/>
    <w:rsid w:val="00672BBC"/>
    <w:pPr>
      <w:keepNext/>
      <w:keepLines/>
      <w:numPr>
        <w:ilvl w:val="3"/>
        <w:numId w:val="4"/>
      </w:numPr>
      <w:spacing w:before="240"/>
      <w:outlineLvl w:val="3"/>
    </w:pPr>
    <w:rPr>
      <w:rFonts w:ascii="Arial" w:hAnsi="Arial"/>
      <w:b/>
    </w:rPr>
  </w:style>
  <w:style w:type="paragraph" w:styleId="5">
    <w:name w:val="heading 5"/>
    <w:basedOn w:val="a0"/>
    <w:next w:val="a0"/>
    <w:qFormat/>
    <w:rsid w:val="00672BBC"/>
    <w:pPr>
      <w:numPr>
        <w:ilvl w:val="4"/>
        <w:numId w:val="4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0"/>
    <w:next w:val="a0"/>
    <w:qFormat/>
    <w:rsid w:val="00672BBC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0"/>
    <w:next w:val="a0"/>
    <w:qFormat/>
    <w:rsid w:val="00672BBC"/>
    <w:pPr>
      <w:numPr>
        <w:ilvl w:val="6"/>
        <w:numId w:val="4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qFormat/>
    <w:rsid w:val="00672BBC"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qFormat/>
    <w:rsid w:val="00672BBC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본문1"/>
    <w:basedOn w:val="a0"/>
    <w:rsid w:val="00672BBC"/>
    <w:pPr>
      <w:keepLines/>
      <w:spacing w:after="120"/>
      <w:ind w:left="450" w:firstLine="0"/>
    </w:pPr>
    <w:rPr>
      <w:rFonts w:ascii="Arial" w:hAnsi="Arial"/>
    </w:rPr>
  </w:style>
  <w:style w:type="paragraph" w:styleId="a4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0"/>
    <w:rsid w:val="00672BBC"/>
    <w:pPr>
      <w:tabs>
        <w:tab w:val="center" w:pos="4320"/>
        <w:tab w:val="right" w:pos="8640"/>
      </w:tabs>
    </w:pPr>
  </w:style>
  <w:style w:type="paragraph" w:styleId="a5">
    <w:name w:val="footer"/>
    <w:aliases w:val="footer odd"/>
    <w:basedOn w:val="a0"/>
    <w:semiHidden/>
    <w:rsid w:val="00672BBC"/>
    <w:pPr>
      <w:tabs>
        <w:tab w:val="center" w:pos="4320"/>
        <w:tab w:val="right" w:pos="8640"/>
      </w:tabs>
    </w:pPr>
  </w:style>
  <w:style w:type="paragraph" w:customStyle="1" w:styleId="Bullet">
    <w:name w:val="Bullet"/>
    <w:basedOn w:val="a0"/>
    <w:rsid w:val="00672BBC"/>
    <w:pPr>
      <w:keepLines/>
      <w:spacing w:after="120"/>
      <w:ind w:left="1080" w:hanging="360"/>
    </w:pPr>
    <w:rPr>
      <w:rFonts w:ascii="Arial" w:hAnsi="Arial"/>
    </w:rPr>
  </w:style>
  <w:style w:type="paragraph" w:customStyle="1" w:styleId="Text">
    <w:name w:val="Text"/>
    <w:basedOn w:val="a0"/>
    <w:rsid w:val="00672BBC"/>
    <w:pPr>
      <w:keepLines/>
      <w:spacing w:after="120"/>
      <w:ind w:left="1800"/>
    </w:pPr>
    <w:rPr>
      <w:rFonts w:ascii="Arial" w:hAnsi="Arial"/>
    </w:rPr>
  </w:style>
  <w:style w:type="paragraph" w:customStyle="1" w:styleId="Indent">
    <w:name w:val="Indent"/>
    <w:basedOn w:val="a0"/>
    <w:rsid w:val="00672BBC"/>
    <w:pPr>
      <w:keepNext/>
      <w:spacing w:before="120"/>
      <w:ind w:left="720" w:firstLine="0"/>
    </w:pPr>
  </w:style>
  <w:style w:type="paragraph" w:customStyle="1" w:styleId="blankpage">
    <w:name w:val="blank page"/>
    <w:basedOn w:val="Indent"/>
    <w:rsid w:val="00672BBC"/>
    <w:pPr>
      <w:pageBreakBefore/>
      <w:widowControl w:val="0"/>
      <w:spacing w:before="5500" w:after="5500"/>
      <w:ind w:left="0"/>
      <w:jc w:val="center"/>
    </w:pPr>
  </w:style>
  <w:style w:type="paragraph" w:customStyle="1" w:styleId="TextBullet">
    <w:name w:val="Text Bullet"/>
    <w:basedOn w:val="Bullet"/>
    <w:rsid w:val="00672BBC"/>
    <w:pPr>
      <w:spacing w:after="0"/>
      <w:ind w:left="2160"/>
    </w:pPr>
  </w:style>
  <w:style w:type="paragraph" w:customStyle="1" w:styleId="TextBullet2">
    <w:name w:val="Text Bullet 2"/>
    <w:basedOn w:val="TextBullet"/>
    <w:rsid w:val="00672BBC"/>
    <w:pPr>
      <w:spacing w:after="120"/>
    </w:pPr>
  </w:style>
  <w:style w:type="paragraph" w:customStyle="1" w:styleId="Graphic">
    <w:name w:val="Graphic"/>
    <w:basedOn w:val="a0"/>
    <w:next w:val="a0"/>
    <w:rsid w:val="00672BBC"/>
    <w:pPr>
      <w:keepLines/>
      <w:spacing w:before="240" w:after="240"/>
      <w:ind w:left="0" w:firstLine="0"/>
      <w:jc w:val="center"/>
    </w:pPr>
    <w:rPr>
      <w:rFonts w:ascii="Arial" w:hAnsi="Arial"/>
    </w:rPr>
  </w:style>
  <w:style w:type="character" w:styleId="a6">
    <w:name w:val="page number"/>
    <w:basedOn w:val="a1"/>
    <w:semiHidden/>
    <w:rsid w:val="00672BBC"/>
  </w:style>
  <w:style w:type="paragraph" w:styleId="a7">
    <w:name w:val="Title"/>
    <w:basedOn w:val="1"/>
    <w:qFormat/>
    <w:rsid w:val="00672BBC"/>
    <w:pPr>
      <w:spacing w:before="120" w:line="240" w:lineRule="auto"/>
      <w:ind w:left="850" w:hanging="850"/>
      <w:jc w:val="center"/>
      <w:outlineLvl w:val="9"/>
    </w:pPr>
    <w:rPr>
      <w:rFonts w:ascii="Helvetica" w:hAnsi="Helvetica"/>
      <w:sz w:val="36"/>
    </w:rPr>
  </w:style>
  <w:style w:type="paragraph" w:customStyle="1" w:styleId="Bullet2">
    <w:name w:val="Bullet2"/>
    <w:basedOn w:val="Bullet3"/>
    <w:rsid w:val="00672BBC"/>
    <w:pPr>
      <w:ind w:left="1800"/>
    </w:pPr>
  </w:style>
  <w:style w:type="paragraph" w:customStyle="1" w:styleId="Bullet3">
    <w:name w:val="Bullet3"/>
    <w:basedOn w:val="Bullet"/>
    <w:rsid w:val="00672BBC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672BBC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Indent2">
    <w:name w:val="Indent2"/>
    <w:basedOn w:val="a0"/>
    <w:rsid w:val="00672BBC"/>
    <w:pPr>
      <w:spacing w:before="120"/>
      <w:ind w:firstLine="0"/>
    </w:pPr>
    <w:rPr>
      <w:color w:val="000000"/>
    </w:rPr>
  </w:style>
  <w:style w:type="paragraph" w:customStyle="1" w:styleId="Indent3">
    <w:name w:val="Indent3"/>
    <w:basedOn w:val="a0"/>
    <w:rsid w:val="00672BBC"/>
    <w:pPr>
      <w:spacing w:before="120"/>
      <w:ind w:left="2160" w:firstLine="0"/>
    </w:pPr>
  </w:style>
  <w:style w:type="paragraph" w:customStyle="1" w:styleId="Indent4">
    <w:name w:val="Indent4"/>
    <w:basedOn w:val="a0"/>
    <w:rsid w:val="00672BBC"/>
    <w:pPr>
      <w:spacing w:before="120"/>
      <w:ind w:left="2520" w:firstLine="0"/>
    </w:pPr>
    <w:rPr>
      <w:color w:val="000000"/>
    </w:rPr>
  </w:style>
  <w:style w:type="paragraph" w:customStyle="1" w:styleId="31">
    <w:name w:val="본문 31"/>
    <w:basedOn w:val="11"/>
    <w:rsid w:val="00672BBC"/>
    <w:pPr>
      <w:ind w:left="720"/>
    </w:pPr>
  </w:style>
  <w:style w:type="paragraph" w:customStyle="1" w:styleId="TitlePageMainHead">
    <w:name w:val="Title Page Main Head"/>
    <w:rsid w:val="00672BBC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0"/>
    <w:rsid w:val="00672BBC"/>
    <w:pPr>
      <w:ind w:left="720"/>
    </w:pPr>
  </w:style>
  <w:style w:type="paragraph" w:customStyle="1" w:styleId="Normal1stindent">
    <w:name w:val="Normal 1st indent"/>
    <w:basedOn w:val="a0"/>
    <w:rsid w:val="00672BBC"/>
    <w:pPr>
      <w:ind w:left="2160"/>
    </w:pPr>
  </w:style>
  <w:style w:type="paragraph" w:customStyle="1" w:styleId="Normal2ndindent">
    <w:name w:val="Normal 2nd indent"/>
    <w:basedOn w:val="Normal1stindent"/>
    <w:rsid w:val="00672BBC"/>
    <w:pPr>
      <w:ind w:left="2880"/>
    </w:pPr>
  </w:style>
  <w:style w:type="paragraph" w:customStyle="1" w:styleId="Note">
    <w:name w:val="Note"/>
    <w:basedOn w:val="Note2"/>
    <w:rsid w:val="00672BBC"/>
    <w:pPr>
      <w:ind w:left="1440"/>
    </w:pPr>
  </w:style>
  <w:style w:type="paragraph" w:customStyle="1" w:styleId="Note2">
    <w:name w:val="Note2"/>
    <w:basedOn w:val="a0"/>
    <w:rsid w:val="00672BBC"/>
    <w:pPr>
      <w:tabs>
        <w:tab w:val="left" w:pos="2880"/>
      </w:tabs>
      <w:spacing w:before="120"/>
      <w:ind w:left="2160"/>
    </w:pPr>
  </w:style>
  <w:style w:type="paragraph" w:customStyle="1" w:styleId="Note3">
    <w:name w:val="Note3"/>
    <w:basedOn w:val="Bullet3"/>
    <w:rsid w:val="00672BBC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672BBC"/>
    <w:pPr>
      <w:ind w:left="3240"/>
    </w:pPr>
  </w:style>
  <w:style w:type="paragraph" w:customStyle="1" w:styleId="Style1">
    <w:name w:val="Style1"/>
    <w:basedOn w:val="Bullet"/>
    <w:rsid w:val="00672BBC"/>
    <w:pPr>
      <w:ind w:left="2520"/>
    </w:pPr>
  </w:style>
  <w:style w:type="paragraph" w:customStyle="1" w:styleId="TableText">
    <w:name w:val="Table Text"/>
    <w:basedOn w:val="a0"/>
    <w:rsid w:val="00672BBC"/>
    <w:pPr>
      <w:spacing w:after="60"/>
      <w:ind w:left="0" w:firstLine="0"/>
    </w:pPr>
  </w:style>
  <w:style w:type="paragraph" w:customStyle="1" w:styleId="Title12">
    <w:name w:val="Title12"/>
    <w:basedOn w:val="a7"/>
    <w:rsid w:val="00672BBC"/>
    <w:pPr>
      <w:tabs>
        <w:tab w:val="left" w:pos="720"/>
      </w:tabs>
      <w:spacing w:before="240" w:after="120"/>
      <w:ind w:left="0" w:firstLine="0"/>
    </w:pPr>
    <w:rPr>
      <w:rFonts w:ascii="Arial" w:hAnsi="Arial"/>
      <w:sz w:val="24"/>
    </w:rPr>
  </w:style>
  <w:style w:type="paragraph" w:styleId="12">
    <w:name w:val="toc 1"/>
    <w:basedOn w:val="a0"/>
    <w:next w:val="a0"/>
    <w:autoRedefine/>
    <w:uiPriority w:val="39"/>
    <w:qFormat/>
    <w:rsid w:val="003325B6"/>
    <w:pPr>
      <w:tabs>
        <w:tab w:val="right" w:leader="dot" w:pos="9923"/>
      </w:tabs>
      <w:spacing w:before="120" w:after="120"/>
      <w:ind w:left="284" w:rightChars="24" w:right="48" w:hanging="284"/>
    </w:pPr>
    <w:rPr>
      <w:rFonts w:ascii="Times New Roman" w:eastAsia="굴림체" w:hAnsi="Times New Roman"/>
      <w:caps/>
      <w:noProof/>
    </w:rPr>
  </w:style>
  <w:style w:type="paragraph" w:styleId="21">
    <w:name w:val="toc 2"/>
    <w:basedOn w:val="12"/>
    <w:next w:val="a0"/>
    <w:autoRedefine/>
    <w:uiPriority w:val="39"/>
    <w:qFormat/>
    <w:rsid w:val="003325B6"/>
    <w:pPr>
      <w:ind w:firstLine="0"/>
    </w:pPr>
  </w:style>
  <w:style w:type="paragraph" w:styleId="30">
    <w:name w:val="toc 3"/>
    <w:basedOn w:val="12"/>
    <w:next w:val="a0"/>
    <w:uiPriority w:val="39"/>
    <w:qFormat/>
    <w:rsid w:val="003325B6"/>
    <w:pPr>
      <w:ind w:firstLine="0"/>
    </w:pPr>
  </w:style>
  <w:style w:type="paragraph" w:styleId="40">
    <w:name w:val="toc 4"/>
    <w:basedOn w:val="12"/>
    <w:next w:val="a0"/>
    <w:uiPriority w:val="39"/>
    <w:rsid w:val="003325B6"/>
    <w:pPr>
      <w:ind w:firstLine="0"/>
    </w:pPr>
  </w:style>
  <w:style w:type="paragraph" w:styleId="50">
    <w:name w:val="toc 5"/>
    <w:basedOn w:val="a0"/>
    <w:next w:val="a0"/>
    <w:semiHidden/>
    <w:rsid w:val="00672BBC"/>
    <w:pPr>
      <w:tabs>
        <w:tab w:val="right" w:leader="dot" w:pos="8640"/>
      </w:tabs>
      <w:ind w:left="800"/>
    </w:pPr>
    <w:rPr>
      <w:rFonts w:ascii="Times New Roman" w:hAnsi="Times New Roman"/>
      <w:sz w:val="18"/>
    </w:rPr>
  </w:style>
  <w:style w:type="paragraph" w:styleId="60">
    <w:name w:val="toc 6"/>
    <w:basedOn w:val="a0"/>
    <w:next w:val="a0"/>
    <w:semiHidden/>
    <w:rsid w:val="00672BBC"/>
    <w:pPr>
      <w:tabs>
        <w:tab w:val="right" w:leader="dot" w:pos="8640"/>
      </w:tabs>
      <w:ind w:left="1000"/>
    </w:pPr>
    <w:rPr>
      <w:rFonts w:ascii="Times New Roman" w:hAnsi="Times New Roman"/>
      <w:sz w:val="18"/>
    </w:rPr>
  </w:style>
  <w:style w:type="paragraph" w:styleId="70">
    <w:name w:val="toc 7"/>
    <w:basedOn w:val="a0"/>
    <w:next w:val="a0"/>
    <w:semiHidden/>
    <w:rsid w:val="00672BBC"/>
    <w:pPr>
      <w:tabs>
        <w:tab w:val="right" w:leader="dot" w:pos="8640"/>
      </w:tabs>
      <w:ind w:left="1200"/>
    </w:pPr>
    <w:rPr>
      <w:rFonts w:ascii="Times New Roman" w:hAnsi="Times New Roman"/>
      <w:sz w:val="18"/>
    </w:rPr>
  </w:style>
  <w:style w:type="paragraph" w:styleId="80">
    <w:name w:val="toc 8"/>
    <w:basedOn w:val="a0"/>
    <w:next w:val="a0"/>
    <w:semiHidden/>
    <w:rsid w:val="00672BBC"/>
    <w:pPr>
      <w:tabs>
        <w:tab w:val="right" w:leader="dot" w:pos="8640"/>
      </w:tabs>
      <w:ind w:left="1400"/>
    </w:pPr>
    <w:rPr>
      <w:rFonts w:ascii="Times New Roman" w:hAnsi="Times New Roman"/>
      <w:sz w:val="18"/>
    </w:rPr>
  </w:style>
  <w:style w:type="paragraph" w:styleId="90">
    <w:name w:val="toc 9"/>
    <w:basedOn w:val="a0"/>
    <w:next w:val="a0"/>
    <w:semiHidden/>
    <w:rsid w:val="00672BBC"/>
    <w:pPr>
      <w:tabs>
        <w:tab w:val="right" w:leader="dot" w:pos="8640"/>
      </w:tabs>
      <w:ind w:left="1600"/>
    </w:pPr>
    <w:rPr>
      <w:rFonts w:ascii="Times New Roman" w:hAnsi="Times New Roman"/>
      <w:sz w:val="18"/>
    </w:rPr>
  </w:style>
  <w:style w:type="paragraph" w:customStyle="1" w:styleId="TOC1">
    <w:name w:val="TOC 제목1"/>
    <w:basedOn w:val="1"/>
    <w:next w:val="a0"/>
    <w:rsid w:val="00672BBC"/>
    <w:pPr>
      <w:spacing w:line="240" w:lineRule="auto"/>
      <w:jc w:val="center"/>
      <w:outlineLvl w:val="9"/>
    </w:pPr>
    <w:rPr>
      <w:kern w:val="28"/>
      <w:sz w:val="32"/>
      <w:lang w:val="en-US"/>
    </w:rPr>
  </w:style>
  <w:style w:type="paragraph" w:customStyle="1" w:styleId="a8">
    <w:name w:val="개요글"/>
    <w:basedOn w:val="a0"/>
    <w:rsid w:val="00672BBC"/>
    <w:pPr>
      <w:autoSpaceDE/>
      <w:autoSpaceDN/>
      <w:spacing w:line="260" w:lineRule="atLeast"/>
      <w:ind w:left="425"/>
    </w:pPr>
    <w:rPr>
      <w:rFonts w:ascii="바탕체"/>
    </w:rPr>
  </w:style>
  <w:style w:type="paragraph" w:customStyle="1" w:styleId="AuthorDateTitlePa">
    <w:name w:val="Author/Date Title Pa"/>
    <w:rsid w:val="00672BBC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customStyle="1" w:styleId="Approvals">
    <w:name w:val="Approvals"/>
    <w:basedOn w:val="a0"/>
    <w:rsid w:val="00672BBC"/>
    <w:pPr>
      <w:ind w:left="0" w:firstLine="0"/>
    </w:pPr>
    <w:rPr>
      <w:rFonts w:ascii="Arial" w:hAnsi="Arial"/>
      <w:b/>
      <w:sz w:val="24"/>
    </w:rPr>
  </w:style>
  <w:style w:type="paragraph" w:customStyle="1" w:styleId="Indent20">
    <w:name w:val="Indent 2"/>
    <w:basedOn w:val="a0"/>
    <w:next w:val="a0"/>
    <w:rsid w:val="00672BBC"/>
    <w:pPr>
      <w:keepLines/>
      <w:spacing w:after="120"/>
      <w:ind w:left="1800"/>
    </w:pPr>
    <w:rPr>
      <w:rFonts w:ascii="Arial" w:hAnsi="Arial"/>
      <w:color w:val="000000"/>
    </w:rPr>
  </w:style>
  <w:style w:type="paragraph" w:customStyle="1" w:styleId="TableTitle">
    <w:name w:val="Table Title"/>
    <w:basedOn w:val="TableText"/>
    <w:rsid w:val="00672BBC"/>
    <w:pPr>
      <w:keepNext/>
      <w:spacing w:before="240"/>
      <w:jc w:val="center"/>
    </w:pPr>
    <w:rPr>
      <w:b/>
      <w:sz w:val="24"/>
    </w:rPr>
  </w:style>
  <w:style w:type="paragraph" w:customStyle="1" w:styleId="a">
    <w:name w:val="중제목"/>
    <w:basedOn w:val="a0"/>
    <w:next w:val="a0"/>
    <w:rsid w:val="00672BBC"/>
    <w:pPr>
      <w:numPr>
        <w:numId w:val="1"/>
      </w:numPr>
      <w:tabs>
        <w:tab w:val="left" w:pos="1134"/>
      </w:tabs>
      <w:autoSpaceDE/>
      <w:autoSpaceDN/>
      <w:spacing w:line="260" w:lineRule="atLeast"/>
      <w:ind w:left="720" w:hanging="720"/>
    </w:pPr>
    <w:rPr>
      <w:rFonts w:ascii="Arial" w:eastAsia="돋움체"/>
      <w:sz w:val="32"/>
    </w:rPr>
  </w:style>
  <w:style w:type="paragraph" w:styleId="a9">
    <w:name w:val="Body Text"/>
    <w:basedOn w:val="a0"/>
    <w:semiHidden/>
    <w:rsid w:val="00672BBC"/>
    <w:pPr>
      <w:spacing w:after="180"/>
    </w:pPr>
  </w:style>
  <w:style w:type="paragraph" w:styleId="aa">
    <w:name w:val="Body Text First Indent"/>
    <w:aliases w:val="본문 첫 줄 들여쓰기 Char"/>
    <w:basedOn w:val="a9"/>
    <w:semiHidden/>
    <w:rsid w:val="00672BBC"/>
    <w:pPr>
      <w:ind w:firstLineChars="100" w:firstLine="210"/>
    </w:pPr>
  </w:style>
  <w:style w:type="paragraph" w:styleId="ab">
    <w:name w:val="Body Text Indent"/>
    <w:basedOn w:val="a0"/>
    <w:semiHidden/>
    <w:rsid w:val="00672BBC"/>
    <w:pPr>
      <w:spacing w:after="180"/>
      <w:ind w:leftChars="400" w:left="851"/>
    </w:pPr>
  </w:style>
  <w:style w:type="paragraph" w:styleId="22">
    <w:name w:val="Body Text First Indent 2"/>
    <w:basedOn w:val="ab"/>
    <w:semiHidden/>
    <w:rsid w:val="00672BBC"/>
    <w:pPr>
      <w:ind w:firstLineChars="100" w:firstLine="210"/>
    </w:pPr>
  </w:style>
  <w:style w:type="character" w:customStyle="1" w:styleId="CharCharChar">
    <w:name w:val="본문 첫 줄 들여쓰기 Char Char Char"/>
    <w:rsid w:val="00672BBC"/>
    <w:rPr>
      <w:rFonts w:ascii="Book Antiqua" w:eastAsia="바탕체" w:hAnsi="Book Antiqua"/>
      <w:lang w:val="en-US" w:eastAsia="ko-KR" w:bidi="ar-SA"/>
    </w:rPr>
  </w:style>
  <w:style w:type="character" w:customStyle="1" w:styleId="CharChar">
    <w:name w:val="Char Char"/>
    <w:rsid w:val="00672BBC"/>
    <w:rPr>
      <w:rFonts w:ascii="Arial" w:eastAsia="바탕체" w:hAnsi="Arial"/>
      <w:b/>
      <w:lang w:val="en-US" w:eastAsia="ko-KR" w:bidi="ar-SA"/>
    </w:rPr>
  </w:style>
  <w:style w:type="paragraph" w:styleId="2">
    <w:name w:val="List Bullet 2"/>
    <w:basedOn w:val="a0"/>
    <w:autoRedefine/>
    <w:semiHidden/>
    <w:rsid w:val="00672BBC"/>
    <w:pPr>
      <w:numPr>
        <w:numId w:val="2"/>
      </w:numPr>
    </w:pPr>
  </w:style>
  <w:style w:type="paragraph" w:customStyle="1" w:styleId="2251">
    <w:name w:val="스타일 목차 2 + 왼쪽:  2.5 글자 오른쪽:  1 글자"/>
    <w:basedOn w:val="21"/>
    <w:rsid w:val="00672BBC"/>
    <w:pPr>
      <w:ind w:leftChars="400" w:left="1120"/>
    </w:pPr>
    <w:rPr>
      <w:rFonts w:cs="바탕"/>
    </w:rPr>
  </w:style>
  <w:style w:type="paragraph" w:customStyle="1" w:styleId="111">
    <w:name w:val="스타일 목차 1 + 왼쪽:  1 글자 오른쪽:  1 글자"/>
    <w:basedOn w:val="12"/>
    <w:rsid w:val="00672BBC"/>
    <w:pPr>
      <w:ind w:left="1120" w:right="200"/>
    </w:pPr>
    <w:rPr>
      <w:rFonts w:cs="바탕"/>
      <w:bCs/>
    </w:rPr>
  </w:style>
  <w:style w:type="character" w:styleId="ac">
    <w:name w:val="annotation reference"/>
    <w:semiHidden/>
    <w:rsid w:val="00672BBC"/>
    <w:rPr>
      <w:sz w:val="18"/>
      <w:szCs w:val="18"/>
    </w:rPr>
  </w:style>
  <w:style w:type="paragraph" w:styleId="ad">
    <w:name w:val="annotation text"/>
    <w:basedOn w:val="a0"/>
    <w:semiHidden/>
    <w:rsid w:val="00672BBC"/>
    <w:pPr>
      <w:widowControl w:val="0"/>
      <w:overflowPunct/>
      <w:autoSpaceDE/>
      <w:autoSpaceDN/>
      <w:adjustRightInd/>
      <w:spacing w:line="240" w:lineRule="atLeast"/>
      <w:ind w:left="0" w:firstLine="0"/>
      <w:textAlignment w:val="auto"/>
    </w:pPr>
    <w:rPr>
      <w:rFonts w:ascii="Times New Roman" w:eastAsia="바탕" w:hAnsi="Times New Roman"/>
      <w:lang w:eastAsia="en-US"/>
    </w:rPr>
  </w:style>
  <w:style w:type="paragraph" w:styleId="ae">
    <w:name w:val="Balloon Text"/>
    <w:basedOn w:val="a0"/>
    <w:semiHidden/>
    <w:rsid w:val="00672BBC"/>
    <w:rPr>
      <w:rFonts w:ascii="Arial" w:eastAsia="돋움" w:hAnsi="Arial"/>
      <w:sz w:val="18"/>
      <w:szCs w:val="18"/>
    </w:rPr>
  </w:style>
  <w:style w:type="paragraph" w:customStyle="1" w:styleId="Arial16pt13pt">
    <w:name w:val="스타일 (영어) Arial (한글) 돋움체 16 pt 굵게 줄 간격: 최소 13 pt"/>
    <w:basedOn w:val="a0"/>
    <w:autoRedefine/>
    <w:rsid w:val="00672BBC"/>
    <w:pPr>
      <w:spacing w:line="260" w:lineRule="atLeast"/>
      <w:ind w:leftChars="100" w:left="1840" w:rightChars="100" w:right="100"/>
    </w:pPr>
    <w:rPr>
      <w:rFonts w:ascii="Arial" w:eastAsia="돋움체" w:cs="바탕"/>
      <w:b/>
      <w:bCs/>
      <w:sz w:val="32"/>
    </w:rPr>
  </w:style>
  <w:style w:type="paragraph" w:styleId="af">
    <w:name w:val="Document Map"/>
    <w:basedOn w:val="a0"/>
    <w:semiHidden/>
    <w:rsid w:val="00672BBC"/>
    <w:pPr>
      <w:shd w:val="clear" w:color="auto" w:fill="000080"/>
    </w:pPr>
    <w:rPr>
      <w:rFonts w:ascii="Arial" w:eastAsia="돋움" w:hAnsi="Arial"/>
    </w:rPr>
  </w:style>
  <w:style w:type="paragraph" w:customStyle="1" w:styleId="10">
    <w:name w:val="유형1"/>
    <w:basedOn w:val="a0"/>
    <w:rsid w:val="00672BBC"/>
    <w:pPr>
      <w:numPr>
        <w:ilvl w:val="1"/>
        <w:numId w:val="3"/>
      </w:numPr>
      <w:spacing w:before="120"/>
    </w:pPr>
    <w:rPr>
      <w:rFonts w:ascii="Times New Roman" w:eastAsia="굴림" w:hAnsi="Times New Roman"/>
    </w:rPr>
  </w:style>
  <w:style w:type="table" w:styleId="af0">
    <w:name w:val="Table Grid"/>
    <w:basedOn w:val="a2"/>
    <w:rsid w:val="004C77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1">
    <w:name w:val="Hyperlink"/>
    <w:uiPriority w:val="99"/>
    <w:rsid w:val="00672BBC"/>
    <w:rPr>
      <w:color w:val="0000FF"/>
      <w:u w:val="single"/>
    </w:rPr>
  </w:style>
  <w:style w:type="paragraph" w:customStyle="1" w:styleId="af2">
    <w:name w:val="활동작업 구조글"/>
    <w:basedOn w:val="a0"/>
    <w:rsid w:val="00672BBC"/>
    <w:pPr>
      <w:widowControl w:val="0"/>
      <w:wordWrap w:val="0"/>
      <w:overflowPunct/>
      <w:autoSpaceDE/>
      <w:autoSpaceDN/>
      <w:spacing w:line="260" w:lineRule="atLeast"/>
      <w:ind w:left="425" w:firstLine="0"/>
      <w:jc w:val="both"/>
    </w:pPr>
    <w:rPr>
      <w:rFonts w:ascii="바탕체" w:hAnsi="Times New Roman"/>
    </w:rPr>
  </w:style>
  <w:style w:type="paragraph" w:styleId="TOC">
    <w:name w:val="TOC Heading"/>
    <w:basedOn w:val="1"/>
    <w:next w:val="a0"/>
    <w:uiPriority w:val="39"/>
    <w:qFormat/>
    <w:rsid w:val="00F5514A"/>
    <w:pPr>
      <w:numPr>
        <w:numId w:val="0"/>
      </w:numPr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="맑은 고딕" w:eastAsia="맑은 고딕" w:hAnsi="맑은 고딕"/>
      <w:bCs/>
      <w:color w:val="365F91"/>
      <w:sz w:val="28"/>
      <w:szCs w:val="28"/>
      <w:lang w:val="en-US"/>
    </w:rPr>
  </w:style>
  <w:style w:type="paragraph" w:styleId="af3">
    <w:name w:val="caption"/>
    <w:basedOn w:val="a0"/>
    <w:next w:val="a0"/>
    <w:uiPriority w:val="35"/>
    <w:qFormat/>
    <w:rsid w:val="00076660"/>
    <w:rPr>
      <w:b/>
      <w:bCs/>
    </w:rPr>
  </w:style>
  <w:style w:type="paragraph" w:styleId="af4">
    <w:name w:val="table of figures"/>
    <w:basedOn w:val="12"/>
    <w:next w:val="a0"/>
    <w:uiPriority w:val="99"/>
    <w:unhideWhenUsed/>
    <w:rsid w:val="003325B6"/>
  </w:style>
  <w:style w:type="paragraph" w:styleId="af5">
    <w:name w:val="List Paragraph"/>
    <w:basedOn w:val="a0"/>
    <w:uiPriority w:val="34"/>
    <w:qFormat/>
    <w:rsid w:val="005970F9"/>
    <w:pPr>
      <w:ind w:leftChars="400" w:left="800"/>
    </w:pPr>
  </w:style>
  <w:style w:type="character" w:styleId="af6">
    <w:name w:val="Subtle Emphasis"/>
    <w:basedOn w:val="a1"/>
    <w:uiPriority w:val="19"/>
    <w:qFormat/>
    <w:rsid w:val="00632725"/>
    <w:rPr>
      <w:i/>
      <w:iCs/>
      <w:color w:val="808080" w:themeColor="text1" w:themeTint="7F"/>
    </w:rPr>
  </w:style>
  <w:style w:type="paragraph" w:styleId="af7">
    <w:name w:val="Normal (Web)"/>
    <w:basedOn w:val="a0"/>
    <w:uiPriority w:val="99"/>
    <w:unhideWhenUsed/>
    <w:rsid w:val="00EA06AB"/>
    <w:pPr>
      <w:overflowPunct/>
      <w:autoSpaceDE/>
      <w:autoSpaceDN/>
      <w:adjustRightInd/>
      <w:spacing w:before="100" w:beforeAutospacing="1" w:after="100" w:afterAutospacing="1"/>
      <w:ind w:left="150" w:right="150" w:firstLine="0"/>
      <w:textAlignment w:val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99BBE8"/>
                    <w:bottom w:val="single" w:sz="6" w:space="0" w:color="99BBE8"/>
                    <w:right w:val="single" w:sz="6" w:space="0" w:color="99BBE8"/>
                  </w:divBdr>
                  <w:divsChild>
                    <w:div w:id="173265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37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DB2E3"/>
                                <w:left w:val="single" w:sz="6" w:space="0" w:color="8DB2E3"/>
                                <w:bottom w:val="single" w:sz="6" w:space="0" w:color="8DB2E3"/>
                                <w:right w:val="single" w:sz="6" w:space="0" w:color="8DB2E3"/>
                              </w:divBdr>
                              <w:divsChild>
                                <w:div w:id="36791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28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6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BBE8"/>
                                            <w:bottom w:val="single" w:sz="6" w:space="0" w:color="99BBE8"/>
                                            <w:right w:val="single" w:sz="6" w:space="0" w:color="99BBE8"/>
                                          </w:divBdr>
                                          <w:divsChild>
                                            <w:div w:id="64462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665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QFPE3008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029C8-11DE-4954-809D-487AE99E5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QFPE3008</Template>
  <TotalTime>23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</dc:creator>
  <cp:lastModifiedBy>R-INTERN-I</cp:lastModifiedBy>
  <cp:revision>10</cp:revision>
  <cp:lastPrinted>2008-08-25T10:45:00Z</cp:lastPrinted>
  <dcterms:created xsi:type="dcterms:W3CDTF">2018-10-04T07:54:00Z</dcterms:created>
  <dcterms:modified xsi:type="dcterms:W3CDTF">2018-10-12T03:26:00Z</dcterms:modified>
</cp:coreProperties>
</file>