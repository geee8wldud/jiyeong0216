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92"/>
        <w:gridCol w:w="862"/>
        <w:gridCol w:w="1173"/>
        <w:gridCol w:w="734"/>
        <w:gridCol w:w="914"/>
        <w:gridCol w:w="477"/>
        <w:gridCol w:w="1799"/>
        <w:gridCol w:w="180"/>
        <w:gridCol w:w="653"/>
        <w:gridCol w:w="547"/>
        <w:gridCol w:w="831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322B26" w:rsidP="00006186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데이터 수집</w:t>
            </w:r>
            <w:r w:rsidR="00CA4CC7">
              <w:rPr>
                <w:rFonts w:ascii="굴림체" w:eastAsia="굴림체" w:hAnsi="굴림체" w:hint="eastAsia"/>
              </w:rPr>
              <w:t xml:space="preserve"> 팀 업무</w:t>
            </w:r>
            <w:r w:rsidR="00E67DDC">
              <w:rPr>
                <w:rFonts w:ascii="굴림체" w:eastAsia="굴림체" w:hAnsi="굴림체" w:hint="eastAsia"/>
              </w:rPr>
              <w:t xml:space="preserve"> </w:t>
            </w:r>
            <w:r w:rsidR="00D93FA8">
              <w:rPr>
                <w:rFonts w:ascii="굴림체" w:eastAsia="굴림체" w:hAnsi="굴림체" w:hint="eastAsia"/>
              </w:rPr>
              <w:t>회의</w:t>
            </w:r>
            <w:bookmarkStart w:id="0" w:name="_GoBack"/>
            <w:bookmarkEnd w:id="0"/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F51C62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/>
                <w:kern w:val="2"/>
              </w:rPr>
              <w:t>10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207064">
              <w:rPr>
                <w:rFonts w:ascii="굴림체" w:eastAsia="굴림체" w:hAnsi="굴림체"/>
                <w:kern w:val="2"/>
              </w:rPr>
              <w:t>22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207064">
              <w:rPr>
                <w:rFonts w:ascii="굴림체" w:eastAsia="굴림체" w:hAnsi="굴림체"/>
                <w:kern w:val="2"/>
              </w:rPr>
              <w:t>17:0</w:t>
            </w:r>
            <w:r w:rsidR="00F51C62">
              <w:rPr>
                <w:rFonts w:ascii="굴림체" w:eastAsia="굴림체" w:hAnsi="굴림체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207064">
              <w:rPr>
                <w:rFonts w:ascii="굴림체" w:eastAsia="굴림체" w:hAnsi="굴림체"/>
                <w:kern w:val="2"/>
              </w:rPr>
              <w:t>18</w:t>
            </w:r>
            <w:r w:rsidR="00F51C62">
              <w:rPr>
                <w:rFonts w:ascii="굴림체" w:eastAsia="굴림체" w:hAnsi="굴림체"/>
                <w:kern w:val="2"/>
              </w:rPr>
              <w:t>:</w:t>
            </w:r>
            <w:r w:rsidR="00CD6B8D">
              <w:rPr>
                <w:rFonts w:ascii="굴림체" w:eastAsia="굴림체" w:hAnsi="굴림체" w:hint="eastAsia"/>
                <w:kern w:val="2"/>
              </w:rPr>
              <w:t>0</w:t>
            </w:r>
            <w:r w:rsidR="008B3C2B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207064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</w:t>
            </w:r>
            <w:r w:rsidR="00EA55B8">
              <w:rPr>
                <w:rFonts w:ascii="굴림체" w:eastAsia="굴림체" w:hAnsi="굴림체" w:hint="eastAsia"/>
              </w:rPr>
              <w:t>층 회의실</w:t>
            </w:r>
            <w:r>
              <w:rPr>
                <w:rFonts w:ascii="굴림체" w:eastAsia="굴림체" w:hAnsi="굴림체" w:hint="eastAsia"/>
              </w:rPr>
              <w:t>2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6A2801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2309F4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09F4" w:rsidRPr="00C41EFB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책임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이승환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Pr="00C41EFB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선임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Pr="00C41EFB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</w:tr>
      <w:tr w:rsidR="002309F4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이다솔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최미리</w:t>
            </w:r>
          </w:p>
        </w:tc>
      </w:tr>
      <w:tr w:rsidR="002309F4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김지영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신지영</w:t>
            </w:r>
          </w:p>
        </w:tc>
      </w:tr>
      <w:tr w:rsidR="002309F4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09F4" w:rsidRPr="00C41EFB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2309F4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09F4" w:rsidRPr="00C41EFB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Pr="00537949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09F4" w:rsidRDefault="002309F4" w:rsidP="002309F4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2309F4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2309F4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2309F4" w:rsidRPr="0025097B" w:rsidRDefault="002309F4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업무 확인 및 추후 일정 논의 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2309F4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D2A0A" w:rsidRDefault="00CD2A0A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CD2A0A" w:rsidRDefault="00CD2A0A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[변경 사항]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1. 시뮬레이터 팀 구성 변경</w:t>
            </w:r>
          </w:p>
          <w:p w:rsidR="00CD2A0A" w:rsidRDefault="002309F4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- 최미리,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김지영,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신지영 인턴 합류</w:t>
            </w:r>
          </w:p>
          <w:p w:rsidR="00CD2A0A" w:rsidRDefault="00CD2A0A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 w:hint="eastAsia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2. </w:t>
            </w:r>
            <w:r w:rsidR="00122F9A">
              <w:rPr>
                <w:rFonts w:ascii="굴림체" w:eastAsia="굴림체" w:hAnsi="굴림체" w:hint="eastAsia"/>
              </w:rPr>
              <w:t>기능 구현 내용 변경</w:t>
            </w:r>
          </w:p>
          <w:p w:rsidR="004106D2" w:rsidRDefault="004106D2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- </w:t>
            </w:r>
            <w:r w:rsidR="00CD2A0A">
              <w:rPr>
                <w:rFonts w:ascii="굴림체" w:eastAsia="굴림체" w:hAnsi="굴림체" w:hint="eastAsia"/>
              </w:rPr>
              <w:t xml:space="preserve">시뮬레이터 생성 데이터 전송에 </w:t>
            </w:r>
            <w:r>
              <w:rPr>
                <w:rFonts w:ascii="굴림체" w:eastAsia="굴림체" w:hAnsi="굴림체"/>
              </w:rPr>
              <w:t>SK telecom‘SmartFlee</w:t>
            </w:r>
            <w:r>
              <w:rPr>
                <w:rFonts w:ascii="굴림체" w:eastAsia="굴림체" w:hAnsi="굴림체" w:hint="eastAsia"/>
              </w:rPr>
              <w:t>t</w:t>
            </w:r>
            <w:r>
              <w:rPr>
                <w:rFonts w:ascii="굴림체" w:eastAsia="굴림체" w:hAnsi="굴림체"/>
              </w:rPr>
              <w:t>’</w:t>
            </w:r>
            <w:r>
              <w:rPr>
                <w:rFonts w:ascii="굴림체" w:eastAsia="굴림체" w:hAnsi="굴림체" w:hint="eastAsia"/>
              </w:rPr>
              <w:t>사용</w:t>
            </w:r>
          </w:p>
          <w:p w:rsidR="009D3A70" w:rsidRDefault="004106D2" w:rsidP="00E36500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   - </w:t>
            </w:r>
            <w:r w:rsidR="00CD2A0A">
              <w:rPr>
                <w:rFonts w:ascii="굴림체" w:eastAsia="굴림체" w:hAnsi="굴림체" w:hint="eastAsia"/>
              </w:rPr>
              <w:t>인원 추가에 따라 기능 확장 (상세사항은 추후 논의)</w:t>
            </w:r>
          </w:p>
          <w:p w:rsidR="004106D2" w:rsidRPr="009D3A70" w:rsidRDefault="004106D2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[향후 일정]</w:t>
            </w:r>
          </w:p>
          <w:p w:rsidR="002309F4" w:rsidRPr="00CD6B8D" w:rsidRDefault="002309F4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1. 인턴 공통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* </w:t>
            </w:r>
            <w:r>
              <w:rPr>
                <w:rFonts w:ascii="굴림체" w:eastAsia="굴림체" w:hAnsi="굴림체" w:hint="eastAsia"/>
              </w:rPr>
              <w:t>1</w:t>
            </w:r>
            <w:r w:rsidR="004106D2">
              <w:rPr>
                <w:rFonts w:ascii="굴림체" w:eastAsia="굴림체" w:hAnsi="굴림체"/>
              </w:rPr>
              <w:t>0.23 ~ 10.29 (1</w:t>
            </w:r>
            <w:r w:rsidR="004106D2">
              <w:rPr>
                <w:rFonts w:ascii="굴림체" w:eastAsia="굴림체" w:hAnsi="굴림체" w:hint="eastAsia"/>
              </w:rPr>
              <w:t>주)</w:t>
            </w:r>
            <w:r w:rsidR="004106D2">
              <w:rPr>
                <w:rFonts w:ascii="굴림체" w:eastAsia="굴림체" w:hAnsi="굴림체"/>
              </w:rPr>
              <w:t xml:space="preserve"> : </w:t>
            </w:r>
            <w:r w:rsidR="004106D2">
              <w:rPr>
                <w:rFonts w:ascii="굴림체" w:eastAsia="굴림체" w:hAnsi="굴림체" w:hint="eastAsia"/>
              </w:rPr>
              <w:t>분석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 </w:t>
            </w:r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martFleet API</w:t>
            </w:r>
            <w:r>
              <w:rPr>
                <w:rFonts w:ascii="굴림체" w:eastAsia="굴림체" w:hAnsi="굴림체" w:hint="eastAsia"/>
              </w:rPr>
              <w:t xml:space="preserve"> 中 사용할 </w:t>
            </w:r>
            <w:r>
              <w:rPr>
                <w:rFonts w:ascii="굴림체" w:eastAsia="굴림체" w:hAnsi="굴림체"/>
              </w:rPr>
              <w:t xml:space="preserve">API, </w:t>
            </w:r>
            <w:r>
              <w:rPr>
                <w:rFonts w:ascii="굴림체" w:eastAsia="굴림체" w:hAnsi="굴림체" w:hint="eastAsia"/>
              </w:rPr>
              <w:t>구현 아이디어,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시나리오, 개발환경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등에 대한 </w:t>
            </w:r>
            <w:r>
              <w:rPr>
                <w:rFonts w:ascii="굴림체" w:eastAsia="굴림체" w:hAnsi="굴림체"/>
              </w:rPr>
              <w:t>&lt;</w:t>
            </w:r>
            <w:r>
              <w:rPr>
                <w:rFonts w:ascii="굴림체" w:eastAsia="굴림체" w:hAnsi="굴림체" w:hint="eastAsia"/>
              </w:rPr>
              <w:t>분석 문서&gt; 작성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 양식 자유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>
              <w:rPr>
                <w:rFonts w:ascii="굴림체" w:eastAsia="굴림체" w:hAnsi="굴림체"/>
              </w:rPr>
              <w:t xml:space="preserve"> 10.30</w:t>
            </w:r>
            <w:r w:rsidR="004106D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~</w:t>
            </w:r>
            <w:r w:rsidR="004106D2">
              <w:rPr>
                <w:rFonts w:ascii="굴림체" w:eastAsia="굴림체" w:hAnsi="굴림체"/>
              </w:rPr>
              <w:t xml:space="preserve"> 11.05 (1</w:t>
            </w:r>
            <w:r w:rsidR="004106D2">
              <w:rPr>
                <w:rFonts w:ascii="굴림체" w:eastAsia="굴림체" w:hAnsi="굴림체" w:hint="eastAsia"/>
              </w:rPr>
              <w:t>주)</w:t>
            </w:r>
            <w:r w:rsidR="004106D2">
              <w:rPr>
                <w:rFonts w:ascii="굴림체" w:eastAsia="굴림체" w:hAnsi="굴림체"/>
              </w:rPr>
              <w:t xml:space="preserve"> : </w:t>
            </w:r>
            <w:r w:rsidR="004106D2">
              <w:rPr>
                <w:rFonts w:ascii="굴림체" w:eastAsia="굴림체" w:hAnsi="굴림체" w:hint="eastAsia"/>
              </w:rPr>
              <w:t>설계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 input, output, </w:t>
            </w:r>
            <w:r>
              <w:rPr>
                <w:rFonts w:ascii="굴림체" w:eastAsia="굴림체" w:hAnsi="굴림체" w:hint="eastAsia"/>
              </w:rPr>
              <w:t>구조,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정상 작동 프로세스에 대한 </w:t>
            </w:r>
            <w:r>
              <w:rPr>
                <w:rFonts w:ascii="굴림체" w:eastAsia="굴림체" w:hAnsi="굴림체"/>
              </w:rPr>
              <w:t>&lt;</w:t>
            </w:r>
            <w:r>
              <w:rPr>
                <w:rFonts w:ascii="굴림체" w:eastAsia="굴림체" w:hAnsi="굴림체" w:hint="eastAsia"/>
              </w:rPr>
              <w:t>설계 문서&gt; 작성</w:t>
            </w:r>
          </w:p>
          <w:p w:rsidR="002309F4" w:rsidRPr="00377A38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- </w:t>
            </w:r>
            <w:r>
              <w:rPr>
                <w:rFonts w:ascii="굴림체" w:eastAsia="굴림체" w:hAnsi="굴림체"/>
              </w:rPr>
              <w:t>&lt;</w:t>
            </w:r>
            <w:r>
              <w:rPr>
                <w:rFonts w:ascii="굴림체" w:eastAsia="굴림체" w:hAnsi="굴림체" w:hint="eastAsia"/>
              </w:rPr>
              <w:t>테스트 계획서&gt; 작성</w:t>
            </w:r>
          </w:p>
          <w:p w:rsidR="00CD2A0A" w:rsidRDefault="00CD2A0A" w:rsidP="00E36500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 w:hint="eastAsia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* 11.06</w:t>
            </w:r>
            <w:r w:rsidR="004106D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~</w:t>
            </w:r>
            <w:r w:rsidR="004106D2">
              <w:rPr>
                <w:rFonts w:ascii="굴림체" w:eastAsia="굴림체" w:hAnsi="굴림체"/>
              </w:rPr>
              <w:t xml:space="preserve"> 11.26 (3</w:t>
            </w:r>
            <w:r w:rsidR="004106D2">
              <w:rPr>
                <w:rFonts w:ascii="굴림체" w:eastAsia="굴림체" w:hAnsi="굴림체" w:hint="eastAsia"/>
              </w:rPr>
              <w:t>주)</w:t>
            </w:r>
            <w:r w:rsidR="004106D2">
              <w:rPr>
                <w:rFonts w:ascii="굴림체" w:eastAsia="굴림체" w:hAnsi="굴림체"/>
              </w:rPr>
              <w:t xml:space="preserve"> : </w:t>
            </w:r>
            <w:r w:rsidR="004106D2">
              <w:rPr>
                <w:rFonts w:ascii="굴림체" w:eastAsia="굴림체" w:hAnsi="굴림체" w:hint="eastAsia"/>
              </w:rPr>
              <w:t>구현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- 기능 목록</w:t>
            </w:r>
            <w:r w:rsidR="00122F9A">
              <w:rPr>
                <w:rFonts w:ascii="굴림체" w:eastAsia="굴림체" w:hAnsi="굴림체" w:hint="eastAsia"/>
              </w:rPr>
              <w:t xml:space="preserve"> 및 업무 배정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① 로그인,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가상 차량 생성 </w:t>
            </w:r>
            <w:r>
              <w:rPr>
                <w:rFonts w:ascii="굴림체" w:eastAsia="굴림체" w:hAnsi="굴림체"/>
              </w:rPr>
              <w:t xml:space="preserve">         : </w:t>
            </w:r>
            <w:r>
              <w:rPr>
                <w:rFonts w:ascii="굴림체" w:eastAsia="굴림체" w:hAnsi="굴림체" w:hint="eastAsia"/>
              </w:rPr>
              <w:t>신지영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② 가상 단말기 등록 및 차량 매핑 </w:t>
            </w:r>
            <w:r>
              <w:rPr>
                <w:rFonts w:ascii="굴림체" w:eastAsia="굴림체" w:hAnsi="굴림체"/>
              </w:rPr>
              <w:t xml:space="preserve">  : </w:t>
            </w:r>
            <w:r>
              <w:rPr>
                <w:rFonts w:ascii="굴림체" w:eastAsia="굴림체" w:hAnsi="굴림체" w:hint="eastAsia"/>
              </w:rPr>
              <w:t>김지윤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 xml:space="preserve">③ 가상 </w:t>
            </w:r>
            <w:r>
              <w:rPr>
                <w:rFonts w:ascii="굴림체" w:eastAsia="굴림체" w:hAnsi="굴림체"/>
              </w:rPr>
              <w:t xml:space="preserve">Trip </w:t>
            </w:r>
            <w:r>
              <w:rPr>
                <w:rFonts w:ascii="굴림체" w:eastAsia="굴림체" w:hAnsi="굴림체" w:hint="eastAsia"/>
              </w:rPr>
              <w:t>생성</w:t>
            </w:r>
            <w:r>
              <w:rPr>
                <w:rFonts w:ascii="굴림체" w:eastAsia="굴림체" w:hAnsi="굴림체"/>
              </w:rPr>
              <w:t xml:space="preserve">                  : </w:t>
            </w:r>
            <w:r>
              <w:rPr>
                <w:rFonts w:ascii="굴림체" w:eastAsia="굴림체" w:hAnsi="굴림체" w:hint="eastAsia"/>
              </w:rPr>
              <w:t>김지영, 이다솔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④ 생성된 이력 관리 화면 구현 </w:t>
            </w:r>
            <w:r>
              <w:rPr>
                <w:rFonts w:ascii="굴림체" w:eastAsia="굴림체" w:hAnsi="굴림체"/>
              </w:rPr>
              <w:t xml:space="preserve">     : </w:t>
            </w:r>
            <w:r>
              <w:rPr>
                <w:rFonts w:ascii="굴림체" w:eastAsia="굴림체" w:hAnsi="굴림체" w:hint="eastAsia"/>
              </w:rPr>
              <w:t>최미리</w:t>
            </w:r>
          </w:p>
          <w:p w:rsidR="00CD2A0A" w:rsidRDefault="00CD2A0A" w:rsidP="002309F4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</w:p>
          <w:p w:rsidR="002309F4" w:rsidRDefault="00CD2A0A" w:rsidP="00CD2A0A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- 구현 후 단위 테스트 완료</w:t>
            </w:r>
          </w:p>
          <w:p w:rsidR="00C50346" w:rsidRDefault="00C50346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* </w:t>
            </w:r>
            <w:r w:rsidR="004106D2">
              <w:rPr>
                <w:rFonts w:ascii="굴림체" w:eastAsia="굴림체" w:hAnsi="굴림체"/>
              </w:rPr>
              <w:t xml:space="preserve">11.27 ~ 11.30 : </w:t>
            </w:r>
            <w:r w:rsidR="00E36500">
              <w:rPr>
                <w:rFonts w:ascii="굴림체" w:eastAsia="굴림체" w:hAnsi="굴림체" w:hint="eastAsia"/>
              </w:rPr>
              <w:t xml:space="preserve">통합 </w:t>
            </w:r>
            <w:r w:rsidR="004106D2">
              <w:rPr>
                <w:rFonts w:ascii="굴림체" w:eastAsia="굴림체" w:hAnsi="굴림체" w:hint="eastAsia"/>
              </w:rPr>
              <w:t>테스트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   - &lt;</w:t>
            </w:r>
            <w:r>
              <w:rPr>
                <w:rFonts w:ascii="굴림체" w:eastAsia="굴림체" w:hAnsi="굴림체" w:hint="eastAsia"/>
              </w:rPr>
              <w:t>테스트 결과서&gt;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작성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 * 12</w:t>
            </w:r>
            <w:r>
              <w:rPr>
                <w:rFonts w:ascii="굴림체" w:eastAsia="굴림체" w:hAnsi="굴림체" w:hint="eastAsia"/>
              </w:rPr>
              <w:t>.03</w:t>
            </w:r>
            <w:r w:rsidR="004106D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~</w:t>
            </w:r>
            <w:r w:rsidR="004106D2"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/>
              </w:rPr>
              <w:t>12.14</w:t>
            </w:r>
            <w:r w:rsidR="004106D2">
              <w:rPr>
                <w:rFonts w:ascii="굴림체" w:eastAsia="굴림체" w:hAnsi="굴림체"/>
              </w:rPr>
              <w:t xml:space="preserve"> : </w:t>
            </w:r>
            <w:r w:rsidR="004106D2">
              <w:rPr>
                <w:rFonts w:ascii="굴림체" w:eastAsia="굴림체" w:hAnsi="굴림체" w:hint="eastAsia"/>
              </w:rPr>
              <w:t>보완 및 발표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2. 최미리 인턴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* </w:t>
            </w:r>
            <w:r>
              <w:rPr>
                <w:rFonts w:ascii="굴림체" w:eastAsia="굴림체" w:hAnsi="굴림체"/>
              </w:rPr>
              <w:t>&lt;</w:t>
            </w:r>
            <w:r>
              <w:rPr>
                <w:rFonts w:ascii="굴림체" w:eastAsia="굴림체" w:hAnsi="굴림체" w:hint="eastAsia"/>
              </w:rPr>
              <w:t>개발환경 세팅 가이드 문서&gt; 작성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[</w:t>
            </w:r>
            <w:r>
              <w:rPr>
                <w:rFonts w:ascii="굴림체" w:eastAsia="굴림체" w:hAnsi="굴림체" w:hint="eastAsia"/>
              </w:rPr>
              <w:t>기타 전달사항]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  * </w:t>
            </w:r>
            <w:r>
              <w:rPr>
                <w:rFonts w:ascii="굴림체" w:eastAsia="굴림체" w:hAnsi="굴림체" w:hint="eastAsia"/>
              </w:rPr>
              <w:t>회의록 작성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- 신지영,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김지윤,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김지영,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이다솔,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최미리의 순서로 작성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* 용어사전 작성</w:t>
            </w:r>
          </w:p>
          <w:p w:rsidR="002309F4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- 프로젝트에서 사용되는 용어 중,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혼용될 수 있는 용어에 대한</w:t>
            </w:r>
          </w:p>
          <w:p w:rsidR="002309F4" w:rsidRPr="00744E12" w:rsidRDefault="002309F4" w:rsidP="002309F4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  명확한 정의</w:t>
            </w:r>
            <w:r w:rsidR="004106D2">
              <w:rPr>
                <w:rFonts w:ascii="굴림체" w:eastAsia="굴림체" w:hAnsi="굴림체" w:hint="eastAsia"/>
              </w:rPr>
              <w:t xml:space="preserve">를 서술한 </w:t>
            </w:r>
            <w:r w:rsidR="004106D2">
              <w:rPr>
                <w:rFonts w:ascii="굴림체" w:eastAsia="굴림체" w:hAnsi="굴림체"/>
              </w:rPr>
              <w:t>&lt;</w:t>
            </w:r>
            <w:r w:rsidR="004106D2">
              <w:rPr>
                <w:rFonts w:ascii="굴림체" w:eastAsia="굴림체" w:hAnsi="굴림체" w:hint="eastAsia"/>
              </w:rPr>
              <w:t>용어사전&gt; 작성</w:t>
            </w:r>
          </w:p>
          <w:p w:rsidR="002309F4" w:rsidRPr="001D7478" w:rsidRDefault="002309F4" w:rsidP="002309F4">
            <w:pPr>
              <w:tabs>
                <w:tab w:val="left" w:pos="318"/>
              </w:tabs>
              <w:wordWrap w:val="0"/>
              <w:ind w:left="800" w:hanging="800"/>
              <w:rPr>
                <w:rFonts w:ascii="굴림체" w:eastAsia="굴림체" w:hAnsi="굴림체"/>
              </w:rPr>
            </w:pP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09F4" w:rsidRPr="000A3903" w:rsidRDefault="002309F4" w:rsidP="002309F4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lastRenderedPageBreak/>
              <w:t xml:space="preserve"> </w:t>
            </w:r>
          </w:p>
        </w:tc>
      </w:tr>
      <w:tr w:rsidR="002309F4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lastRenderedPageBreak/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2309F4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2309F4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2309F4" w:rsidRPr="00A21BCE" w:rsidRDefault="002309F4" w:rsidP="002309F4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0C" w:rsidRDefault="003E7F0C">
      <w:r>
        <w:separator/>
      </w:r>
    </w:p>
  </w:endnote>
  <w:endnote w:type="continuationSeparator" w:id="0">
    <w:p w:rsidR="003E7F0C" w:rsidRDefault="003E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02947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3E7F0C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601798260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E36500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0C" w:rsidRDefault="003E7F0C">
      <w:r>
        <w:separator/>
      </w:r>
    </w:p>
  </w:footnote>
  <w:footnote w:type="continuationSeparator" w:id="0">
    <w:p w:rsidR="003E7F0C" w:rsidRDefault="003E7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1" w:left="1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작성자 : </w:t>
          </w:r>
          <w:r w:rsidR="00207064">
            <w:rPr>
              <w:rFonts w:ascii="굴림체" w:eastAsia="굴림체" w:hAnsi="굴림체" w:hint="eastAsia"/>
              <w:sz w:val="16"/>
            </w:rPr>
            <w:t>신지영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EA55B8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</w:t>
          </w:r>
          <w:r w:rsidR="00207064">
            <w:rPr>
              <w:rFonts w:ascii="Times New Roman" w:eastAsia="굴림체" w:hAnsi="Times New Roman"/>
              <w:sz w:val="16"/>
              <w:szCs w:val="16"/>
            </w:rPr>
            <w:t>1022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646F8F"/>
    <w:multiLevelType w:val="hybridMultilevel"/>
    <w:tmpl w:val="F140D74A"/>
    <w:lvl w:ilvl="0" w:tplc="B1FED370">
      <w:start w:val="4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1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A3766C"/>
    <w:multiLevelType w:val="hybridMultilevel"/>
    <w:tmpl w:val="3B34A086"/>
    <w:lvl w:ilvl="0" w:tplc="AD98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3"/>
  </w:num>
  <w:num w:numId="4">
    <w:abstractNumId w:val="1"/>
  </w:num>
  <w:num w:numId="5">
    <w:abstractNumId w:val="5"/>
  </w:num>
  <w:num w:numId="6">
    <w:abstractNumId w:val="15"/>
  </w:num>
  <w:num w:numId="7">
    <w:abstractNumId w:val="11"/>
  </w:num>
  <w:num w:numId="8">
    <w:abstractNumId w:val="12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08A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2F9A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06AC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C4BF0"/>
    <w:rsid w:val="001D1AFF"/>
    <w:rsid w:val="001D1D6F"/>
    <w:rsid w:val="001D3327"/>
    <w:rsid w:val="001D5AFB"/>
    <w:rsid w:val="001D6522"/>
    <w:rsid w:val="001D7478"/>
    <w:rsid w:val="001D7526"/>
    <w:rsid w:val="001E137A"/>
    <w:rsid w:val="001E3F14"/>
    <w:rsid w:val="001F5AAC"/>
    <w:rsid w:val="001F5B4B"/>
    <w:rsid w:val="001F6522"/>
    <w:rsid w:val="001F78F1"/>
    <w:rsid w:val="001F7911"/>
    <w:rsid w:val="002035AD"/>
    <w:rsid w:val="00207064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09F4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1F3C"/>
    <w:rsid w:val="0026315D"/>
    <w:rsid w:val="0026349D"/>
    <w:rsid w:val="00263C3E"/>
    <w:rsid w:val="00266BAD"/>
    <w:rsid w:val="00266BD3"/>
    <w:rsid w:val="00267EF6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11AB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0A76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52E9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77A38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E7F0C"/>
    <w:rsid w:val="003F2B00"/>
    <w:rsid w:val="003F47EE"/>
    <w:rsid w:val="0040191C"/>
    <w:rsid w:val="00401A32"/>
    <w:rsid w:val="004022B3"/>
    <w:rsid w:val="00402A42"/>
    <w:rsid w:val="00402A51"/>
    <w:rsid w:val="00402D96"/>
    <w:rsid w:val="00404837"/>
    <w:rsid w:val="00405160"/>
    <w:rsid w:val="00407D98"/>
    <w:rsid w:val="004106D2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16C"/>
    <w:rsid w:val="00433B3D"/>
    <w:rsid w:val="00433BBC"/>
    <w:rsid w:val="00434842"/>
    <w:rsid w:val="00435B2B"/>
    <w:rsid w:val="004401A0"/>
    <w:rsid w:val="004407EB"/>
    <w:rsid w:val="00440A97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86CAE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034A"/>
    <w:rsid w:val="004F3F2B"/>
    <w:rsid w:val="004F49E5"/>
    <w:rsid w:val="004F53A1"/>
    <w:rsid w:val="004F5B1F"/>
    <w:rsid w:val="004F5E51"/>
    <w:rsid w:val="004F75AE"/>
    <w:rsid w:val="00501434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17C52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6756D"/>
    <w:rsid w:val="00570DED"/>
    <w:rsid w:val="00574880"/>
    <w:rsid w:val="00574B68"/>
    <w:rsid w:val="005805A8"/>
    <w:rsid w:val="00580D11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41E6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B7855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2801"/>
    <w:rsid w:val="006A2F64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491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0E49"/>
    <w:rsid w:val="00744E12"/>
    <w:rsid w:val="00745635"/>
    <w:rsid w:val="00754076"/>
    <w:rsid w:val="00755FF7"/>
    <w:rsid w:val="00757EC0"/>
    <w:rsid w:val="00761C3B"/>
    <w:rsid w:val="00761E0A"/>
    <w:rsid w:val="007622D5"/>
    <w:rsid w:val="0076709E"/>
    <w:rsid w:val="007677B9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CE9"/>
    <w:rsid w:val="0087069C"/>
    <w:rsid w:val="008725B9"/>
    <w:rsid w:val="00872A01"/>
    <w:rsid w:val="00874160"/>
    <w:rsid w:val="00876F35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4D8"/>
    <w:rsid w:val="008B16C9"/>
    <w:rsid w:val="008B1E6D"/>
    <w:rsid w:val="008B3C2B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3A70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0A9E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4029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96A0F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346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4F7F"/>
    <w:rsid w:val="00CB5FBD"/>
    <w:rsid w:val="00CB65FE"/>
    <w:rsid w:val="00CC2EE7"/>
    <w:rsid w:val="00CC4315"/>
    <w:rsid w:val="00CD29E6"/>
    <w:rsid w:val="00CD2A0A"/>
    <w:rsid w:val="00CD3CD4"/>
    <w:rsid w:val="00CD3D70"/>
    <w:rsid w:val="00CD4594"/>
    <w:rsid w:val="00CD6B8D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19B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857F7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36500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5B8"/>
    <w:rsid w:val="00EA5C13"/>
    <w:rsid w:val="00EB037F"/>
    <w:rsid w:val="00EB1C7F"/>
    <w:rsid w:val="00EB3B9E"/>
    <w:rsid w:val="00EC11CF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1E8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9CA"/>
    <w:rsid w:val="00F35C1C"/>
    <w:rsid w:val="00F4298B"/>
    <w:rsid w:val="00F446EA"/>
    <w:rsid w:val="00F46FF0"/>
    <w:rsid w:val="00F47265"/>
    <w:rsid w:val="00F505B0"/>
    <w:rsid w:val="00F51C62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0BAE5936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2532B-76DB-4D3B-A1DE-11A52A29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</Template>
  <TotalTime>57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shin jiyoung</cp:lastModifiedBy>
  <cp:revision>7</cp:revision>
  <cp:lastPrinted>2008-08-25T10:45:00Z</cp:lastPrinted>
  <dcterms:created xsi:type="dcterms:W3CDTF">2018-10-23T00:53:00Z</dcterms:created>
  <dcterms:modified xsi:type="dcterms:W3CDTF">2018-10-23T02:11:00Z</dcterms:modified>
</cp:coreProperties>
</file>